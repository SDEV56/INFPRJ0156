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D7731" w14:textId="77777777" w:rsidR="006D6663" w:rsidRDefault="006D6663" w:rsidP="00BB454E">
      <w:pPr>
        <w:pStyle w:val="Kop2"/>
      </w:pPr>
    </w:p>
    <w:p w14:paraId="4D427448" w14:textId="77777777" w:rsidR="006D6663" w:rsidRDefault="006D6663">
      <w:pPr>
        <w:rPr>
          <w:rFonts w:ascii="CG Times" w:hAnsi="CG Times"/>
          <w:sz w:val="24"/>
        </w:rPr>
      </w:pPr>
    </w:p>
    <w:p w14:paraId="0973D410" w14:textId="77777777" w:rsidR="006D6663" w:rsidRDefault="006D6663">
      <w:pPr>
        <w:rPr>
          <w:rFonts w:ascii="CG Times" w:hAnsi="CG Times"/>
          <w:sz w:val="24"/>
        </w:rPr>
      </w:pPr>
    </w:p>
    <w:p w14:paraId="3B9B1E7D" w14:textId="77777777" w:rsidR="006D6663" w:rsidRDefault="006D6663">
      <w:pPr>
        <w:rPr>
          <w:rFonts w:ascii="CG Times" w:hAnsi="CG Times"/>
          <w:sz w:val="24"/>
        </w:rPr>
      </w:pPr>
    </w:p>
    <w:p w14:paraId="48ED6F7C" w14:textId="77777777" w:rsidR="006D6663" w:rsidRDefault="006D6663">
      <w:pPr>
        <w:rPr>
          <w:rFonts w:ascii="CG Times" w:hAnsi="CG Times"/>
          <w:sz w:val="24"/>
        </w:rPr>
      </w:pPr>
    </w:p>
    <w:p w14:paraId="57DACC3A" w14:textId="77777777" w:rsidR="006D6663" w:rsidRDefault="006D6663">
      <w:pPr>
        <w:rPr>
          <w:rFonts w:ascii="CG Times" w:hAnsi="CG Times"/>
          <w:sz w:val="24"/>
        </w:rPr>
      </w:pPr>
    </w:p>
    <w:p w14:paraId="7FD9A149" w14:textId="77777777" w:rsidR="006D6663" w:rsidRDefault="006D6663">
      <w:pPr>
        <w:rPr>
          <w:rFonts w:ascii="CG Times" w:hAnsi="CG Times"/>
          <w:sz w:val="24"/>
        </w:rPr>
      </w:pPr>
    </w:p>
    <w:p w14:paraId="5B0D7404" w14:textId="77777777" w:rsidR="006D6663" w:rsidRDefault="006D6663">
      <w:pPr>
        <w:rPr>
          <w:rFonts w:ascii="CG Times" w:hAnsi="CG Times"/>
          <w:sz w:val="24"/>
        </w:rPr>
      </w:pPr>
    </w:p>
    <w:p w14:paraId="2E289918" w14:textId="77777777" w:rsidR="006D6663" w:rsidRDefault="006D6663">
      <w:pPr>
        <w:jc w:val="center"/>
        <w:outlineLvl w:val="0"/>
        <w:rPr>
          <w:rFonts w:cs="Arial"/>
          <w:b/>
          <w:sz w:val="28"/>
        </w:rPr>
      </w:pPr>
      <w:r>
        <w:rPr>
          <w:rFonts w:ascii="CG Times" w:hAnsi="CG Times"/>
          <w:sz w:val="28"/>
        </w:rPr>
        <w:t xml:space="preserve">    </w:t>
      </w:r>
      <w:r>
        <w:rPr>
          <w:rFonts w:cs="Arial"/>
          <w:b/>
          <w:sz w:val="28"/>
        </w:rPr>
        <w:t>HOGESCHOOL ROTTERDAM / CMI</w:t>
      </w:r>
    </w:p>
    <w:p w14:paraId="6685E6D0" w14:textId="77777777" w:rsidR="006D6663" w:rsidRDefault="006D6663">
      <w:pPr>
        <w:rPr>
          <w:rFonts w:ascii="CG Times" w:hAnsi="CG Times"/>
          <w:sz w:val="24"/>
        </w:rPr>
      </w:pPr>
    </w:p>
    <w:p w14:paraId="39F4A323" w14:textId="77777777" w:rsidR="006D6663" w:rsidRDefault="006D6663">
      <w:pPr>
        <w:rPr>
          <w:rFonts w:ascii="CG Times" w:hAnsi="CG Times"/>
          <w:sz w:val="24"/>
        </w:rPr>
      </w:pPr>
    </w:p>
    <w:p w14:paraId="79234CEE" w14:textId="77777777" w:rsidR="006D6663" w:rsidRDefault="006D6663">
      <w:pPr>
        <w:rPr>
          <w:rFonts w:ascii="CG Times" w:hAnsi="CG Times"/>
          <w:sz w:val="40"/>
        </w:rPr>
      </w:pPr>
    </w:p>
    <w:p w14:paraId="5A4B30C8" w14:textId="77777777" w:rsidR="006D6663" w:rsidRDefault="006D6663">
      <w:pPr>
        <w:rPr>
          <w:rFonts w:ascii="CG Times" w:hAnsi="CG Times"/>
          <w:sz w:val="40"/>
        </w:rPr>
      </w:pPr>
    </w:p>
    <w:p w14:paraId="119B5F45" w14:textId="64ED61C3" w:rsidR="006D6663" w:rsidRPr="004D2467" w:rsidRDefault="00133081">
      <w:pPr>
        <w:jc w:val="center"/>
        <w:rPr>
          <w:rFonts w:cs="Arial"/>
          <w:sz w:val="72"/>
          <w:szCs w:val="96"/>
        </w:rPr>
      </w:pPr>
      <w:r>
        <w:rPr>
          <w:rFonts w:cs="Arial"/>
          <w:b/>
          <w:sz w:val="72"/>
          <w:szCs w:val="96"/>
        </w:rPr>
        <w:t>Software</w:t>
      </w:r>
      <w:r w:rsidR="004D2467" w:rsidRPr="004D2467">
        <w:rPr>
          <w:rFonts w:cs="Arial"/>
          <w:b/>
          <w:sz w:val="72"/>
          <w:szCs w:val="96"/>
        </w:rPr>
        <w:t xml:space="preserve"> </w:t>
      </w:r>
      <w:r w:rsidR="00E16D71">
        <w:rPr>
          <w:rFonts w:cs="Arial"/>
          <w:b/>
          <w:sz w:val="72"/>
          <w:szCs w:val="96"/>
        </w:rPr>
        <w:t>delivery</w:t>
      </w:r>
    </w:p>
    <w:p w14:paraId="10A2A227" w14:textId="77777777" w:rsidR="006D6663" w:rsidRDefault="006D6663">
      <w:pPr>
        <w:jc w:val="center"/>
        <w:rPr>
          <w:rFonts w:cs="Arial"/>
          <w:b/>
          <w:sz w:val="40"/>
          <w:lang w:val="fr-FR"/>
        </w:rPr>
      </w:pPr>
    </w:p>
    <w:p w14:paraId="4A335B9A" w14:textId="77777777" w:rsidR="006D6663" w:rsidRDefault="006D6663">
      <w:pPr>
        <w:jc w:val="center"/>
        <w:rPr>
          <w:rFonts w:ascii="CG Times" w:hAnsi="CG Times"/>
          <w:b/>
          <w:sz w:val="24"/>
          <w:lang w:val="fr-FR"/>
        </w:rPr>
      </w:pPr>
    </w:p>
    <w:p w14:paraId="2F4E0DF2" w14:textId="7CA0F41C" w:rsidR="006D6663" w:rsidRDefault="00BB454E">
      <w:pPr>
        <w:jc w:val="center"/>
        <w:rPr>
          <w:rFonts w:ascii="CG Times" w:hAnsi="CG Times"/>
          <w:sz w:val="28"/>
          <w:szCs w:val="28"/>
        </w:rPr>
      </w:pPr>
      <w:r>
        <w:rPr>
          <w:rFonts w:cs="Arial"/>
          <w:b/>
          <w:sz w:val="28"/>
          <w:szCs w:val="28"/>
          <w:lang w:val="fr-FR"/>
        </w:rPr>
        <w:t>INFDEV0</w:t>
      </w:r>
      <w:r w:rsidR="009E6DCE">
        <w:rPr>
          <w:rFonts w:cs="Arial"/>
          <w:b/>
          <w:sz w:val="28"/>
          <w:szCs w:val="28"/>
          <w:lang w:val="fr-FR"/>
        </w:rPr>
        <w:t>16B</w:t>
      </w:r>
    </w:p>
    <w:p w14:paraId="6079BF13" w14:textId="77777777" w:rsidR="006D6663" w:rsidRDefault="006D6663">
      <w:pPr>
        <w:rPr>
          <w:rFonts w:ascii="CG Times" w:hAnsi="CG Times"/>
          <w:sz w:val="24"/>
        </w:rPr>
      </w:pPr>
    </w:p>
    <w:p w14:paraId="39A424A7" w14:textId="77777777" w:rsidR="006D6663" w:rsidRDefault="006D6663">
      <w:pPr>
        <w:rPr>
          <w:rFonts w:ascii="CG Times" w:hAnsi="CG Times"/>
          <w:sz w:val="24"/>
        </w:rPr>
      </w:pPr>
    </w:p>
    <w:p w14:paraId="691EF1F5" w14:textId="77777777" w:rsidR="006D6663" w:rsidRDefault="006D6663">
      <w:pPr>
        <w:rPr>
          <w:rFonts w:ascii="CG Times" w:hAnsi="CG Times"/>
          <w:sz w:val="24"/>
        </w:rPr>
      </w:pPr>
    </w:p>
    <w:p w14:paraId="6335354B" w14:textId="77777777" w:rsidR="006D6663" w:rsidRDefault="006D6663">
      <w:pPr>
        <w:rPr>
          <w:rFonts w:ascii="CG Times" w:hAnsi="CG Times"/>
          <w:sz w:val="24"/>
        </w:rPr>
      </w:pPr>
    </w:p>
    <w:p w14:paraId="06DDA04A" w14:textId="5DAF9815" w:rsidR="006D6663" w:rsidRDefault="006D6663" w:rsidP="00953D2B">
      <w:pPr>
        <w:jc w:val="center"/>
        <w:rPr>
          <w:rFonts w:ascii="CG Times" w:hAnsi="CG Times"/>
          <w:sz w:val="24"/>
        </w:rPr>
      </w:pPr>
    </w:p>
    <w:p w14:paraId="5D4B03B0" w14:textId="1DE6349C" w:rsidR="006D6663" w:rsidRDefault="00133081" w:rsidP="00726807">
      <w:pPr>
        <w:jc w:val="center"/>
        <w:rPr>
          <w:rFonts w:ascii="CG Times" w:hAnsi="CG Times"/>
          <w:sz w:val="24"/>
        </w:rPr>
      </w:pPr>
      <w:r>
        <w:rPr>
          <w:noProof/>
          <w:lang w:val="en-US"/>
        </w:rPr>
        <w:drawing>
          <wp:inline distT="0" distB="0" distL="0" distR="0" wp14:anchorId="2C2463F2" wp14:editId="575D2973">
            <wp:extent cx="3371850" cy="2023110"/>
            <wp:effectExtent l="0" t="0" r="0" b="0"/>
            <wp:docPr id="2" name="Afbeelding 2" descr="http://static.guim.co.uk/sys-images/Business/Pix/pictures/2008/10/21/carmak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guim.co.uk/sys-images/Business/Pix/pictures/2008/10/21/carmakin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023110"/>
                    </a:xfrm>
                    <a:prstGeom prst="rect">
                      <a:avLst/>
                    </a:prstGeom>
                    <a:noFill/>
                    <a:ln>
                      <a:noFill/>
                    </a:ln>
                  </pic:spPr>
                </pic:pic>
              </a:graphicData>
            </a:graphic>
          </wp:inline>
        </w:drawing>
      </w:r>
    </w:p>
    <w:p w14:paraId="21D962C3" w14:textId="77777777" w:rsidR="006D6663" w:rsidRDefault="006D6663">
      <w:pPr>
        <w:rPr>
          <w:rFonts w:ascii="CG Times" w:hAnsi="CG Times"/>
          <w:sz w:val="24"/>
        </w:rPr>
      </w:pPr>
    </w:p>
    <w:p w14:paraId="7A84C0BF" w14:textId="77777777" w:rsidR="006D6663" w:rsidRDefault="006D6663">
      <w:pPr>
        <w:rPr>
          <w:rFonts w:ascii="CG Times" w:hAnsi="CG Times"/>
          <w:sz w:val="24"/>
        </w:rPr>
      </w:pPr>
    </w:p>
    <w:p w14:paraId="51E35446" w14:textId="77777777" w:rsidR="006D6663" w:rsidRDefault="006D6663">
      <w:pPr>
        <w:rPr>
          <w:rFonts w:ascii="CG Times" w:hAnsi="CG Times"/>
          <w:sz w:val="24"/>
        </w:rPr>
      </w:pPr>
    </w:p>
    <w:tbl>
      <w:tblPr>
        <w:tblpPr w:leftFromText="180" w:rightFromText="180" w:vertAnchor="text" w:horzAnchor="margin" w:tblpY="1074"/>
        <w:tblW w:w="0" w:type="auto"/>
        <w:tblLayout w:type="fixed"/>
        <w:tblCellMar>
          <w:left w:w="80" w:type="dxa"/>
          <w:right w:w="80" w:type="dxa"/>
        </w:tblCellMar>
        <w:tblLook w:val="0000" w:firstRow="0" w:lastRow="0" w:firstColumn="0" w:lastColumn="0" w:noHBand="0" w:noVBand="0"/>
      </w:tblPr>
      <w:tblGrid>
        <w:gridCol w:w="3350"/>
      </w:tblGrid>
      <w:tr w:rsidR="006D6663" w14:paraId="7DBDC2EE" w14:textId="77777777" w:rsidTr="00BB454E">
        <w:trPr>
          <w:cantSplit/>
          <w:trHeight w:val="601"/>
        </w:trPr>
        <w:tc>
          <w:tcPr>
            <w:tcW w:w="3350" w:type="dxa"/>
          </w:tcPr>
          <w:p w14:paraId="1924E90F" w14:textId="43B9E092" w:rsidR="006D6663" w:rsidRDefault="006D6663">
            <w:pPr>
              <w:pStyle w:val="zreportaddinfo"/>
              <w:framePr w:wrap="auto" w:hAnchor="text" w:xAlign="left" w:yAlign="inline"/>
              <w:jc w:val="left"/>
              <w:rPr>
                <w:rFonts w:cs="Arial"/>
              </w:rPr>
            </w:pPr>
            <w:r>
              <w:rPr>
                <w:rFonts w:cs="Arial"/>
              </w:rPr>
              <w:t>Aantal studiepunten:</w:t>
            </w:r>
            <w:r w:rsidR="00333A93">
              <w:rPr>
                <w:rFonts w:cs="Arial"/>
              </w:rPr>
              <w:t xml:space="preserve"> 3</w:t>
            </w:r>
          </w:p>
          <w:p w14:paraId="380D9FF1" w14:textId="6B0F7A8E" w:rsidR="006D6663" w:rsidRDefault="006D6663" w:rsidP="00CE4D3E">
            <w:pPr>
              <w:pStyle w:val="zreportaddinfo"/>
              <w:framePr w:wrap="auto" w:hAnchor="text" w:xAlign="left" w:yAlign="inline"/>
              <w:jc w:val="left"/>
            </w:pPr>
            <w:r>
              <w:rPr>
                <w:rFonts w:cs="Arial"/>
              </w:rPr>
              <w:t>Modulebeheerder:</w:t>
            </w:r>
            <w:r w:rsidR="00333A93">
              <w:rPr>
                <w:rFonts w:cs="Arial"/>
              </w:rPr>
              <w:t xml:space="preserve"> </w:t>
            </w:r>
            <w:r w:rsidR="00CE4D3E">
              <w:rPr>
                <w:rFonts w:cs="Arial"/>
              </w:rPr>
              <w:t>Kevin van Ingen</w:t>
            </w:r>
          </w:p>
        </w:tc>
      </w:tr>
    </w:tbl>
    <w:p w14:paraId="73EC1141" w14:textId="162A8648" w:rsidR="006D6663" w:rsidRDefault="006D6663">
      <w:pPr>
        <w:pStyle w:val="Kop1"/>
        <w:ind w:left="0" w:firstLine="0"/>
        <w:rPr>
          <w:rFonts w:cs="Arial"/>
        </w:rPr>
      </w:pPr>
      <w:r>
        <w:br w:type="page"/>
      </w:r>
      <w:bookmarkStart w:id="0" w:name="_Toc516390338"/>
      <w:r>
        <w:rPr>
          <w:rFonts w:cs="Arial"/>
        </w:rPr>
        <w:lastRenderedPageBreak/>
        <w:t>Modulebeschrijving</w:t>
      </w:r>
      <w:bookmarkEnd w:id="0"/>
    </w:p>
    <w:tbl>
      <w:tblPr>
        <w:tblW w:w="9666" w:type="dxa"/>
        <w:tblInd w:w="-71" w:type="dxa"/>
        <w:tblLayout w:type="fixed"/>
        <w:tblCellMar>
          <w:left w:w="71" w:type="dxa"/>
          <w:right w:w="71" w:type="dxa"/>
        </w:tblCellMar>
        <w:tblLook w:val="0000" w:firstRow="0" w:lastRow="0" w:firstColumn="0" w:lastColumn="0" w:noHBand="0" w:noVBand="0"/>
      </w:tblPr>
      <w:tblGrid>
        <w:gridCol w:w="2265"/>
        <w:gridCol w:w="7401"/>
      </w:tblGrid>
      <w:tr w:rsidR="006D6663" w14:paraId="705A7E46" w14:textId="77777777" w:rsidTr="00573994">
        <w:tc>
          <w:tcPr>
            <w:tcW w:w="2265" w:type="dxa"/>
            <w:tcBorders>
              <w:top w:val="single" w:sz="6" w:space="0" w:color="auto"/>
              <w:left w:val="single" w:sz="6" w:space="0" w:color="auto"/>
              <w:right w:val="single" w:sz="6" w:space="0" w:color="auto"/>
            </w:tcBorders>
            <w:shd w:val="pct20" w:color="auto" w:fill="auto"/>
          </w:tcPr>
          <w:p w14:paraId="425EE0ED"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Modulenaam:</w:t>
            </w:r>
          </w:p>
        </w:tc>
        <w:tc>
          <w:tcPr>
            <w:tcW w:w="7401" w:type="dxa"/>
            <w:tcBorders>
              <w:left w:val="nil"/>
            </w:tcBorders>
          </w:tcPr>
          <w:p w14:paraId="4CE7B6BE" w14:textId="1938B3EF" w:rsidR="006D6663" w:rsidRDefault="00133081" w:rsidP="00685CFE">
            <w:pPr>
              <w:tabs>
                <w:tab w:val="left" w:pos="-1440"/>
                <w:tab w:val="left" w:pos="-720"/>
                <w:tab w:val="left" w:pos="0"/>
                <w:tab w:val="left" w:pos="720"/>
                <w:tab w:val="left" w:pos="1440"/>
                <w:tab w:val="left" w:pos="2160"/>
              </w:tabs>
              <w:rPr>
                <w:rFonts w:cs="Arial"/>
                <w:lang w:val="nl-NL"/>
              </w:rPr>
            </w:pPr>
            <w:r>
              <w:rPr>
                <w:rFonts w:cs="Arial"/>
                <w:lang w:val="nl-NL"/>
              </w:rPr>
              <w:t>Software</w:t>
            </w:r>
            <w:r w:rsidR="00F20C05">
              <w:rPr>
                <w:rFonts w:cs="Arial"/>
                <w:lang w:val="nl-NL"/>
              </w:rPr>
              <w:t xml:space="preserve"> d</w:t>
            </w:r>
            <w:r w:rsidR="00685CFE">
              <w:rPr>
                <w:rFonts w:cs="Arial"/>
                <w:lang w:val="nl-NL"/>
              </w:rPr>
              <w:t>elivery</w:t>
            </w:r>
          </w:p>
        </w:tc>
      </w:tr>
      <w:tr w:rsidR="006D6663" w14:paraId="60A40C15" w14:textId="77777777" w:rsidTr="00573994">
        <w:tc>
          <w:tcPr>
            <w:tcW w:w="2265" w:type="dxa"/>
            <w:tcBorders>
              <w:left w:val="single" w:sz="6" w:space="0" w:color="auto"/>
              <w:right w:val="single" w:sz="6" w:space="0" w:color="auto"/>
            </w:tcBorders>
            <w:shd w:val="pct20" w:color="auto" w:fill="auto"/>
          </w:tcPr>
          <w:p w14:paraId="5AAB28CE"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Modulecode:</w:t>
            </w:r>
          </w:p>
        </w:tc>
        <w:tc>
          <w:tcPr>
            <w:tcW w:w="7401" w:type="dxa"/>
            <w:tcBorders>
              <w:left w:val="nil"/>
            </w:tcBorders>
          </w:tcPr>
          <w:p w14:paraId="73495DE5" w14:textId="0428F579" w:rsidR="006D6663" w:rsidRDefault="00BB454E">
            <w:pPr>
              <w:tabs>
                <w:tab w:val="left" w:pos="-1440"/>
                <w:tab w:val="left" w:pos="-720"/>
                <w:tab w:val="left" w:pos="0"/>
                <w:tab w:val="left" w:pos="720"/>
                <w:tab w:val="left" w:pos="1440"/>
                <w:tab w:val="left" w:pos="2160"/>
              </w:tabs>
              <w:rPr>
                <w:rFonts w:cs="Arial"/>
                <w:b/>
                <w:lang w:val="nl-NL"/>
              </w:rPr>
            </w:pPr>
            <w:r>
              <w:rPr>
                <w:rFonts w:cs="Arial"/>
                <w:b/>
                <w:lang w:val="nl-NL"/>
              </w:rPr>
              <w:t>INFDEV0</w:t>
            </w:r>
            <w:r w:rsidR="009E6DCE">
              <w:rPr>
                <w:rFonts w:cs="Arial"/>
                <w:b/>
                <w:lang w:val="nl-NL"/>
              </w:rPr>
              <w:t>16B</w:t>
            </w:r>
          </w:p>
        </w:tc>
      </w:tr>
      <w:tr w:rsidR="006D6663" w14:paraId="39F34664" w14:textId="77777777" w:rsidTr="00573994">
        <w:tc>
          <w:tcPr>
            <w:tcW w:w="2265" w:type="dxa"/>
            <w:tcBorders>
              <w:left w:val="single" w:sz="6" w:space="0" w:color="auto"/>
              <w:right w:val="single" w:sz="6" w:space="0" w:color="auto"/>
            </w:tcBorders>
            <w:shd w:val="pct20" w:color="auto" w:fill="auto"/>
          </w:tcPr>
          <w:p w14:paraId="10705F11" w14:textId="77777777" w:rsidR="006D6663" w:rsidRDefault="006D6663" w:rsidP="00573994">
            <w:pPr>
              <w:tabs>
                <w:tab w:val="left" w:pos="-1440"/>
                <w:tab w:val="left" w:pos="-720"/>
                <w:tab w:val="left" w:pos="0"/>
                <w:tab w:val="left" w:pos="720"/>
                <w:tab w:val="left" w:pos="1440"/>
                <w:tab w:val="left" w:pos="2160"/>
              </w:tabs>
              <w:rPr>
                <w:rFonts w:cs="Arial"/>
                <w:b/>
                <w:lang w:val="nl-NL"/>
              </w:rPr>
            </w:pPr>
            <w:r>
              <w:rPr>
                <w:rFonts w:cs="Arial"/>
                <w:b/>
                <w:lang w:val="nl-NL"/>
              </w:rPr>
              <w:t>Aantal studiepunten</w:t>
            </w:r>
            <w:r w:rsidR="00573994">
              <w:rPr>
                <w:rFonts w:cs="Arial"/>
                <w:b/>
                <w:lang w:val="nl-NL"/>
              </w:rPr>
              <w:t xml:space="preserve"> en studiebelastinguren</w:t>
            </w:r>
            <w:r>
              <w:rPr>
                <w:rFonts w:cs="Arial"/>
                <w:b/>
                <w:lang w:val="nl-NL"/>
              </w:rPr>
              <w:t>:</w:t>
            </w:r>
          </w:p>
        </w:tc>
        <w:tc>
          <w:tcPr>
            <w:tcW w:w="7401" w:type="dxa"/>
            <w:tcBorders>
              <w:left w:val="nil"/>
            </w:tcBorders>
          </w:tcPr>
          <w:p w14:paraId="4A597E61" w14:textId="62BAAA3B" w:rsidR="00573994" w:rsidRPr="007268AC" w:rsidRDefault="00C90D8F" w:rsidP="00573994">
            <w:pPr>
              <w:autoSpaceDE w:val="0"/>
              <w:autoSpaceDN w:val="0"/>
              <w:adjustRightInd w:val="0"/>
              <w:rPr>
                <w:rFonts w:cs="Arial"/>
                <w:lang w:val="nl-NL" w:eastAsia="zh-CN"/>
              </w:rPr>
            </w:pPr>
            <w:r w:rsidRPr="00573994">
              <w:rPr>
                <w:rFonts w:cs="Arial"/>
                <w:lang w:val="nl-NL" w:eastAsia="zh-CN"/>
              </w:rPr>
              <w:t>Dit stu</w:t>
            </w:r>
            <w:r w:rsidR="00333A93">
              <w:rPr>
                <w:rFonts w:cs="Arial"/>
                <w:lang w:val="nl-NL" w:eastAsia="zh-CN"/>
              </w:rPr>
              <w:t>dieonderdeel levert 3</w:t>
            </w:r>
            <w:r w:rsidRPr="00573994">
              <w:rPr>
                <w:rFonts w:cs="Arial"/>
                <w:lang w:val="nl-NL" w:eastAsia="zh-CN"/>
              </w:rPr>
              <w:t xml:space="preserve"> studiepunten op, hetgeen overe</w:t>
            </w:r>
            <w:r>
              <w:rPr>
                <w:rFonts w:cs="Arial"/>
                <w:lang w:val="nl-NL" w:eastAsia="zh-CN"/>
              </w:rPr>
              <w:t xml:space="preserve">enkomt met een studielast van </w:t>
            </w:r>
            <w:r w:rsidR="00333A93">
              <w:rPr>
                <w:rFonts w:cs="Arial"/>
                <w:lang w:val="nl-NL" w:eastAsia="zh-CN"/>
              </w:rPr>
              <w:t xml:space="preserve">84 </w:t>
            </w:r>
            <w:r>
              <w:rPr>
                <w:rFonts w:cs="Arial"/>
                <w:lang w:val="nl-NL" w:eastAsia="zh-CN"/>
              </w:rPr>
              <w:t xml:space="preserve"> uur</w:t>
            </w:r>
            <w:r w:rsidRPr="00573994">
              <w:rPr>
                <w:rFonts w:cs="Arial"/>
                <w:lang w:val="nl-NL" w:eastAsia="zh-CN"/>
              </w:rPr>
              <w:t xml:space="preserve">. </w:t>
            </w:r>
          </w:p>
          <w:p w14:paraId="3BB0C89F" w14:textId="5691DC1B" w:rsidR="00EA3DC6" w:rsidRPr="00573994" w:rsidRDefault="00EA3DC6" w:rsidP="00EA3DC6">
            <w:pPr>
              <w:autoSpaceDE w:val="0"/>
              <w:autoSpaceDN w:val="0"/>
              <w:adjustRightInd w:val="0"/>
              <w:rPr>
                <w:rFonts w:cs="Arial"/>
                <w:lang w:val="nl-NL" w:eastAsia="zh-CN"/>
              </w:rPr>
            </w:pPr>
            <w:r>
              <w:rPr>
                <w:rFonts w:cs="Arial"/>
                <w:lang w:val="nl-NL" w:eastAsia="zh-CN"/>
              </w:rPr>
              <w:t xml:space="preserve">De verdeling van deze </w:t>
            </w:r>
            <w:r w:rsidR="00333A93">
              <w:rPr>
                <w:rFonts w:cs="Arial"/>
                <w:lang w:val="nl-NL" w:eastAsia="zh-CN"/>
              </w:rPr>
              <w:t>84</w:t>
            </w:r>
            <w:r>
              <w:rPr>
                <w:rFonts w:cs="Arial"/>
                <w:lang w:val="nl-NL" w:eastAsia="zh-CN"/>
              </w:rPr>
              <w:t xml:space="preserve"> uur</w:t>
            </w:r>
            <w:r w:rsidRPr="00573994">
              <w:rPr>
                <w:rFonts w:cs="Arial"/>
                <w:lang w:val="nl-NL" w:eastAsia="zh-CN"/>
              </w:rPr>
              <w:t xml:space="preserve"> over de collegeweken is als volgt:</w:t>
            </w:r>
          </w:p>
          <w:p w14:paraId="6652228E" w14:textId="77777777" w:rsidR="00573994" w:rsidRPr="007268AC" w:rsidRDefault="00573994" w:rsidP="00573994">
            <w:pPr>
              <w:autoSpaceDE w:val="0"/>
              <w:autoSpaceDN w:val="0"/>
              <w:adjustRightInd w:val="0"/>
              <w:rPr>
                <w:rFonts w:cs="Arial"/>
                <w:lang w:val="nl-NL" w:eastAsia="zh-CN"/>
              </w:rPr>
            </w:pPr>
            <w:r w:rsidRPr="007268AC">
              <w:rPr>
                <w:rFonts w:cs="Arial"/>
                <w:lang w:val="nl-NL" w:eastAsia="zh-CN"/>
              </w:rPr>
              <w:t xml:space="preserve">Begeleide colleges: </w:t>
            </w:r>
          </w:p>
          <w:p w14:paraId="7804A130" w14:textId="592D3BD6" w:rsidR="00573994" w:rsidRPr="007268AC" w:rsidRDefault="00BF1450" w:rsidP="00573994">
            <w:pPr>
              <w:autoSpaceDE w:val="0"/>
              <w:autoSpaceDN w:val="0"/>
              <w:adjustRightInd w:val="0"/>
              <w:rPr>
                <w:rFonts w:cs="Arial"/>
                <w:lang w:val="nl-NL" w:eastAsia="zh-CN"/>
              </w:rPr>
            </w:pPr>
            <w:r>
              <w:rPr>
                <w:rFonts w:cs="Arial"/>
                <w:lang w:val="nl-NL" w:eastAsia="zh-CN"/>
              </w:rPr>
              <w:t xml:space="preserve"> - g</w:t>
            </w:r>
            <w:r w:rsidR="003B38F6" w:rsidRPr="007268AC">
              <w:rPr>
                <w:rFonts w:cs="Arial"/>
                <w:lang w:val="nl-NL" w:eastAsia="zh-CN"/>
              </w:rPr>
              <w:t xml:space="preserve">edurende 8 weken:  8 * </w:t>
            </w:r>
            <w:r w:rsidR="004B33F1">
              <w:rPr>
                <w:rFonts w:cs="Arial"/>
                <w:lang w:val="nl-NL" w:eastAsia="zh-CN"/>
              </w:rPr>
              <w:t>15</w:t>
            </w:r>
            <w:r w:rsidR="00333A93">
              <w:rPr>
                <w:rFonts w:cs="Arial"/>
                <w:lang w:val="nl-NL" w:eastAsia="zh-CN"/>
              </w:rPr>
              <w:t>0</w:t>
            </w:r>
            <w:r w:rsidR="00573994" w:rsidRPr="007268AC">
              <w:rPr>
                <w:rFonts w:cs="Arial"/>
                <w:lang w:val="nl-NL" w:eastAsia="zh-CN"/>
              </w:rPr>
              <w:t xml:space="preserve"> minuten</w:t>
            </w:r>
            <w:r w:rsidR="00573994" w:rsidRPr="007268AC">
              <w:rPr>
                <w:rFonts w:cs="Arial"/>
                <w:lang w:val="nl-NL" w:eastAsia="zh-CN"/>
              </w:rPr>
              <w:tab/>
            </w:r>
            <w:r w:rsidR="00573994" w:rsidRPr="007268AC">
              <w:rPr>
                <w:rFonts w:cs="Arial"/>
                <w:lang w:val="nl-NL" w:eastAsia="zh-CN"/>
              </w:rPr>
              <w:tab/>
              <w:t xml:space="preserve"> </w:t>
            </w:r>
            <w:r w:rsidR="007268AC" w:rsidRPr="007268AC">
              <w:rPr>
                <w:rFonts w:cs="Arial"/>
                <w:lang w:val="nl-NL" w:eastAsia="zh-CN"/>
              </w:rPr>
              <w:t xml:space="preserve">                               </w:t>
            </w:r>
            <w:r w:rsidR="00EA3DC6">
              <w:rPr>
                <w:rFonts w:cs="Arial"/>
                <w:lang w:val="nl-NL" w:eastAsia="zh-CN"/>
              </w:rPr>
              <w:t xml:space="preserve"> </w:t>
            </w:r>
            <w:r w:rsidR="004B33F1">
              <w:rPr>
                <w:rFonts w:cs="Arial"/>
                <w:lang w:val="nl-NL" w:eastAsia="zh-CN"/>
              </w:rPr>
              <w:t>20</w:t>
            </w:r>
            <w:r w:rsidR="00573994" w:rsidRPr="007268AC">
              <w:rPr>
                <w:rFonts w:cs="Arial"/>
                <w:lang w:val="nl-NL" w:eastAsia="zh-CN"/>
              </w:rPr>
              <w:t xml:space="preserve"> uur</w:t>
            </w:r>
          </w:p>
          <w:p w14:paraId="64A89516" w14:textId="77777777" w:rsidR="00573994" w:rsidRPr="00B75FD9" w:rsidRDefault="00573994" w:rsidP="00573994">
            <w:pPr>
              <w:autoSpaceDE w:val="0"/>
              <w:autoSpaceDN w:val="0"/>
              <w:adjustRightInd w:val="0"/>
              <w:rPr>
                <w:rFonts w:cs="Arial"/>
                <w:lang w:val="nl-NL" w:eastAsia="zh-CN"/>
              </w:rPr>
            </w:pPr>
            <w:r w:rsidRPr="00B75FD9">
              <w:rPr>
                <w:rFonts w:cs="Arial"/>
                <w:lang w:val="nl-NL" w:eastAsia="zh-CN"/>
              </w:rPr>
              <w:t>Onbegeleide uren per week:</w:t>
            </w:r>
          </w:p>
          <w:p w14:paraId="326C6780" w14:textId="034D673E" w:rsidR="00573994" w:rsidRPr="00100A28" w:rsidRDefault="00100A28" w:rsidP="00573994">
            <w:pPr>
              <w:autoSpaceDE w:val="0"/>
              <w:autoSpaceDN w:val="0"/>
              <w:adjustRightInd w:val="0"/>
              <w:rPr>
                <w:rFonts w:cs="Arial"/>
                <w:lang w:val="nl-NL" w:eastAsia="zh-CN"/>
              </w:rPr>
            </w:pPr>
            <w:r>
              <w:rPr>
                <w:rFonts w:cs="Arial"/>
                <w:lang w:val="nl-NL" w:eastAsia="zh-CN"/>
              </w:rPr>
              <w:t xml:space="preserve"> </w:t>
            </w:r>
            <w:r w:rsidR="00BF1450">
              <w:rPr>
                <w:rFonts w:cs="Arial"/>
                <w:lang w:val="nl-NL" w:eastAsia="zh-CN"/>
              </w:rPr>
              <w:t>- bestuderen theorie</w:t>
            </w:r>
            <w:r w:rsidR="00333A93">
              <w:rPr>
                <w:rFonts w:cs="Arial"/>
                <w:lang w:val="nl-NL" w:eastAsia="zh-CN"/>
              </w:rPr>
              <w:t xml:space="preserve"> (8 * 3</w:t>
            </w:r>
            <w:r w:rsidR="00BF1450">
              <w:rPr>
                <w:rFonts w:cs="Arial"/>
                <w:lang w:val="nl-NL" w:eastAsia="zh-CN"/>
              </w:rPr>
              <w:t xml:space="preserve"> uur per week)</w:t>
            </w:r>
            <w:r w:rsidR="00573994" w:rsidRPr="00100A28">
              <w:rPr>
                <w:rFonts w:cs="Arial"/>
                <w:lang w:val="nl-NL" w:eastAsia="zh-CN"/>
              </w:rPr>
              <w:tab/>
              <w:t xml:space="preserve">          </w:t>
            </w:r>
            <w:r w:rsidR="007268AC" w:rsidRPr="00100A28">
              <w:rPr>
                <w:rFonts w:cs="Arial"/>
                <w:lang w:val="nl-NL" w:eastAsia="zh-CN"/>
              </w:rPr>
              <w:t xml:space="preserve">                      </w:t>
            </w:r>
            <w:r w:rsidR="00EA3DC6">
              <w:rPr>
                <w:rFonts w:cs="Arial"/>
                <w:lang w:val="nl-NL" w:eastAsia="zh-CN"/>
              </w:rPr>
              <w:t xml:space="preserve"> </w:t>
            </w:r>
            <w:r w:rsidR="00333A93">
              <w:rPr>
                <w:rFonts w:cs="Arial"/>
                <w:lang w:val="nl-NL" w:eastAsia="zh-CN"/>
              </w:rPr>
              <w:t>24</w:t>
            </w:r>
            <w:r w:rsidR="00573994" w:rsidRPr="00100A28">
              <w:rPr>
                <w:rFonts w:cs="Arial"/>
                <w:lang w:val="nl-NL" w:eastAsia="zh-CN"/>
              </w:rPr>
              <w:t xml:space="preserve"> uur</w:t>
            </w:r>
          </w:p>
          <w:p w14:paraId="2EFAC371" w14:textId="7640B548" w:rsidR="00573994" w:rsidRPr="00100A28" w:rsidRDefault="00100A28" w:rsidP="00573994">
            <w:pPr>
              <w:autoSpaceDE w:val="0"/>
              <w:autoSpaceDN w:val="0"/>
              <w:adjustRightInd w:val="0"/>
              <w:rPr>
                <w:rFonts w:cs="Arial"/>
                <w:lang w:val="nl-NL" w:eastAsia="zh-CN"/>
              </w:rPr>
            </w:pPr>
            <w:r>
              <w:rPr>
                <w:rFonts w:cs="Arial"/>
                <w:lang w:val="nl-NL" w:eastAsia="zh-CN"/>
              </w:rPr>
              <w:t xml:space="preserve"> </w:t>
            </w:r>
            <w:r w:rsidR="00BF1450">
              <w:rPr>
                <w:rFonts w:cs="Arial"/>
                <w:lang w:val="nl-NL" w:eastAsia="zh-CN"/>
              </w:rPr>
              <w:t>- uitwerken van opdracht</w:t>
            </w:r>
            <w:r w:rsidRPr="00100A28">
              <w:rPr>
                <w:rFonts w:cs="Arial"/>
                <w:lang w:val="nl-NL" w:eastAsia="zh-CN"/>
              </w:rPr>
              <w:t>en</w:t>
            </w:r>
            <w:r w:rsidR="008C728F">
              <w:rPr>
                <w:rFonts w:cs="Arial"/>
                <w:lang w:val="nl-NL" w:eastAsia="zh-CN"/>
              </w:rPr>
              <w:t xml:space="preserve"> (8 * 5</w:t>
            </w:r>
            <w:r w:rsidR="00BF1450">
              <w:rPr>
                <w:rFonts w:cs="Arial"/>
                <w:lang w:val="nl-NL" w:eastAsia="zh-CN"/>
              </w:rPr>
              <w:t xml:space="preserve"> uur per week)</w:t>
            </w:r>
            <w:r w:rsidR="00BF1450">
              <w:rPr>
                <w:rFonts w:cs="Arial"/>
                <w:lang w:val="nl-NL" w:eastAsia="zh-CN"/>
              </w:rPr>
              <w:tab/>
            </w:r>
            <w:r w:rsidR="00573994" w:rsidRPr="00100A28">
              <w:rPr>
                <w:rFonts w:cs="Arial"/>
                <w:lang w:val="nl-NL" w:eastAsia="zh-CN"/>
              </w:rPr>
              <w:t xml:space="preserve">      </w:t>
            </w:r>
            <w:r w:rsidRPr="00100A28">
              <w:rPr>
                <w:rFonts w:cs="Arial"/>
                <w:lang w:val="nl-NL" w:eastAsia="zh-CN"/>
              </w:rPr>
              <w:t xml:space="preserve">             </w:t>
            </w:r>
            <w:r w:rsidR="00EA3DC6">
              <w:rPr>
                <w:rFonts w:cs="Arial"/>
                <w:lang w:val="nl-NL" w:eastAsia="zh-CN"/>
              </w:rPr>
              <w:t xml:space="preserve"> </w:t>
            </w:r>
            <w:r w:rsidR="008C728F">
              <w:rPr>
                <w:rFonts w:cs="Arial"/>
                <w:lang w:val="nl-NL" w:eastAsia="zh-CN"/>
              </w:rPr>
              <w:t>40</w:t>
            </w:r>
            <w:r w:rsidR="00573994" w:rsidRPr="00100A28">
              <w:rPr>
                <w:rFonts w:cs="Arial"/>
                <w:lang w:val="nl-NL" w:eastAsia="zh-CN"/>
              </w:rPr>
              <w:t xml:space="preserve"> uur</w:t>
            </w:r>
          </w:p>
          <w:p w14:paraId="178DE768" w14:textId="0A9D0539" w:rsidR="006D6663" w:rsidRPr="00581B7E" w:rsidRDefault="00581B7E" w:rsidP="00333A93">
            <w:pPr>
              <w:autoSpaceDE w:val="0"/>
              <w:autoSpaceDN w:val="0"/>
              <w:adjustRightInd w:val="0"/>
              <w:rPr>
                <w:rFonts w:cs="Arial"/>
                <w:color w:val="FF0000"/>
                <w:lang w:val="nl-NL" w:eastAsia="zh-CN"/>
              </w:rPr>
            </w:pPr>
            <w:r>
              <w:rPr>
                <w:rFonts w:cs="Arial"/>
                <w:lang w:val="nl-NL" w:eastAsia="zh-CN"/>
              </w:rPr>
              <w:t>T</w:t>
            </w:r>
            <w:r w:rsidR="00573994" w:rsidRPr="00100A28">
              <w:rPr>
                <w:rFonts w:cs="Arial"/>
                <w:lang w:val="nl-NL" w:eastAsia="zh-CN"/>
              </w:rPr>
              <w:t>otaal</w:t>
            </w:r>
            <w:r w:rsidR="00573994" w:rsidRPr="00100A28">
              <w:rPr>
                <w:rFonts w:cs="Arial"/>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EA3DC6">
              <w:rPr>
                <w:rFonts w:cs="Arial"/>
                <w:lang w:val="nl-NL" w:eastAsia="zh-CN"/>
              </w:rPr>
              <w:tab/>
              <w:t xml:space="preserve">                   </w:t>
            </w:r>
            <w:r w:rsidR="008C728F">
              <w:rPr>
                <w:rFonts w:cs="Arial"/>
                <w:lang w:val="nl-NL" w:eastAsia="zh-CN"/>
              </w:rPr>
              <w:t xml:space="preserve"> 84</w:t>
            </w:r>
            <w:r w:rsidR="00573994" w:rsidRPr="00100A28">
              <w:rPr>
                <w:rFonts w:cs="Arial"/>
                <w:lang w:val="nl-NL" w:eastAsia="zh-CN"/>
              </w:rPr>
              <w:t xml:space="preserve"> uur</w:t>
            </w:r>
            <w:r w:rsidR="00573994" w:rsidRPr="00DC2F77">
              <w:rPr>
                <w:rFonts w:cs="Arial"/>
                <w:color w:val="FF0000"/>
                <w:lang w:val="nl-NL" w:eastAsia="zh-CN"/>
              </w:rPr>
              <w:tab/>
            </w:r>
          </w:p>
        </w:tc>
      </w:tr>
      <w:tr w:rsidR="006D6663" w14:paraId="414AA1F5" w14:textId="77777777" w:rsidTr="00573994">
        <w:tc>
          <w:tcPr>
            <w:tcW w:w="2265" w:type="dxa"/>
            <w:tcBorders>
              <w:left w:val="single" w:sz="6" w:space="0" w:color="auto"/>
              <w:right w:val="single" w:sz="6" w:space="0" w:color="auto"/>
            </w:tcBorders>
            <w:shd w:val="pct20" w:color="auto" w:fill="auto"/>
          </w:tcPr>
          <w:p w14:paraId="44E03A5A"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Vereiste voorkennis:</w:t>
            </w:r>
          </w:p>
        </w:tc>
        <w:tc>
          <w:tcPr>
            <w:tcW w:w="7401" w:type="dxa"/>
            <w:tcBorders>
              <w:left w:val="nil"/>
            </w:tcBorders>
          </w:tcPr>
          <w:p w14:paraId="692B683C" w14:textId="6C4081AB" w:rsidR="003969DB" w:rsidRPr="00BA6BB0" w:rsidRDefault="00CE4D3E" w:rsidP="00333A93">
            <w:pPr>
              <w:tabs>
                <w:tab w:val="left" w:pos="-1440"/>
                <w:tab w:val="left" w:pos="-720"/>
                <w:tab w:val="left" w:pos="0"/>
                <w:tab w:val="left" w:pos="720"/>
                <w:tab w:val="left" w:pos="1440"/>
                <w:tab w:val="left" w:pos="2160"/>
              </w:tabs>
              <w:rPr>
                <w:rFonts w:cs="Arial"/>
              </w:rPr>
            </w:pPr>
            <w:r>
              <w:rPr>
                <w:rFonts w:cs="Arial"/>
              </w:rPr>
              <w:t>-</w:t>
            </w:r>
          </w:p>
        </w:tc>
      </w:tr>
      <w:tr w:rsidR="006D6663" w14:paraId="06F06813" w14:textId="77777777" w:rsidTr="00573994">
        <w:tc>
          <w:tcPr>
            <w:tcW w:w="2265" w:type="dxa"/>
            <w:tcBorders>
              <w:left w:val="single" w:sz="6" w:space="0" w:color="auto"/>
              <w:right w:val="single" w:sz="6" w:space="0" w:color="auto"/>
            </w:tcBorders>
            <w:shd w:val="pct20" w:color="auto" w:fill="auto"/>
          </w:tcPr>
          <w:p w14:paraId="67341DE0" w14:textId="31D376F3"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Werkvorm:</w:t>
            </w:r>
          </w:p>
        </w:tc>
        <w:tc>
          <w:tcPr>
            <w:tcW w:w="7401" w:type="dxa"/>
            <w:tcBorders>
              <w:left w:val="nil"/>
            </w:tcBorders>
          </w:tcPr>
          <w:p w14:paraId="556B0D77" w14:textId="6C0DEC15" w:rsidR="00BA6BB0" w:rsidRDefault="00DB5D4F" w:rsidP="00DB5D4F">
            <w:pPr>
              <w:tabs>
                <w:tab w:val="left" w:pos="-1440"/>
                <w:tab w:val="left" w:pos="-720"/>
                <w:tab w:val="left" w:pos="0"/>
                <w:tab w:val="left" w:pos="720"/>
                <w:tab w:val="left" w:pos="1440"/>
                <w:tab w:val="left" w:pos="2160"/>
              </w:tabs>
              <w:rPr>
                <w:rFonts w:cs="Arial"/>
                <w:lang w:val="nl-NL"/>
              </w:rPr>
            </w:pPr>
            <w:r>
              <w:rPr>
                <w:rFonts w:cs="Arial"/>
                <w:lang w:val="nl-NL"/>
              </w:rPr>
              <w:t xml:space="preserve">Werkcollege (gecombineerd theorie en practicum) </w:t>
            </w:r>
          </w:p>
        </w:tc>
      </w:tr>
      <w:tr w:rsidR="006D6663" w14:paraId="690353F3" w14:textId="77777777" w:rsidTr="00573994">
        <w:tc>
          <w:tcPr>
            <w:tcW w:w="2265" w:type="dxa"/>
            <w:tcBorders>
              <w:left w:val="single" w:sz="6" w:space="0" w:color="auto"/>
              <w:right w:val="single" w:sz="6" w:space="0" w:color="auto"/>
            </w:tcBorders>
            <w:shd w:val="pct20" w:color="auto" w:fill="auto"/>
          </w:tcPr>
          <w:p w14:paraId="4FD54C36" w14:textId="2FDE3742"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Toetsing:</w:t>
            </w:r>
          </w:p>
        </w:tc>
        <w:tc>
          <w:tcPr>
            <w:tcW w:w="7401" w:type="dxa"/>
            <w:tcBorders>
              <w:left w:val="nil"/>
            </w:tcBorders>
          </w:tcPr>
          <w:p w14:paraId="44D98D02" w14:textId="45181F3D" w:rsidR="006D6663" w:rsidRDefault="00CE4D3E" w:rsidP="00281301">
            <w:pPr>
              <w:tabs>
                <w:tab w:val="left" w:pos="-1440"/>
                <w:tab w:val="left" w:pos="-720"/>
                <w:tab w:val="left" w:pos="0"/>
                <w:tab w:val="left" w:pos="720"/>
                <w:tab w:val="left" w:pos="1440"/>
                <w:tab w:val="left" w:pos="2160"/>
              </w:tabs>
              <w:rPr>
                <w:rFonts w:cs="Arial"/>
                <w:lang w:val="nl-NL"/>
              </w:rPr>
            </w:pPr>
            <w:r>
              <w:rPr>
                <w:rFonts w:cs="Arial"/>
                <w:lang w:val="nl-NL"/>
              </w:rPr>
              <w:t>Praktische opdrachten</w:t>
            </w:r>
            <w:r w:rsidR="00EA3DC6">
              <w:rPr>
                <w:rFonts w:cs="Arial"/>
                <w:lang w:val="nl-NL"/>
              </w:rPr>
              <w:t xml:space="preserve"> </w:t>
            </w:r>
          </w:p>
        </w:tc>
      </w:tr>
      <w:tr w:rsidR="006D6663" w:rsidRPr="009460B9" w14:paraId="1735D202" w14:textId="77777777" w:rsidTr="00573994">
        <w:trPr>
          <w:cantSplit/>
        </w:trPr>
        <w:tc>
          <w:tcPr>
            <w:tcW w:w="2265" w:type="dxa"/>
            <w:tcBorders>
              <w:left w:val="single" w:sz="6" w:space="0" w:color="auto"/>
              <w:right w:val="single" w:sz="6" w:space="0" w:color="auto"/>
            </w:tcBorders>
            <w:shd w:val="pct20" w:color="auto" w:fill="auto"/>
          </w:tcPr>
          <w:p w14:paraId="3FB88365"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Leermiddelen:</w:t>
            </w:r>
          </w:p>
        </w:tc>
        <w:tc>
          <w:tcPr>
            <w:tcW w:w="7401" w:type="dxa"/>
            <w:tcBorders>
              <w:left w:val="nil"/>
            </w:tcBorders>
          </w:tcPr>
          <w:p w14:paraId="222A3892" w14:textId="251EB2C0" w:rsidR="00035B38" w:rsidRPr="00035B38" w:rsidRDefault="00035B38" w:rsidP="00035B38">
            <w:pPr>
              <w:rPr>
                <w:rFonts w:cs="Arial"/>
                <w:lang w:val="en-US"/>
              </w:rPr>
            </w:pPr>
            <w:r w:rsidRPr="00035B38">
              <w:rPr>
                <w:rFonts w:cs="Arial"/>
                <w:color w:val="222222"/>
                <w:lang w:val="en-US"/>
              </w:rPr>
              <w:t>Continuous Delivery, Jez Humbble, David Farley, Addison Wesley, ISBN 978-0-321-60191-9</w:t>
            </w:r>
          </w:p>
          <w:p w14:paraId="249585AC" w14:textId="622DF756" w:rsidR="00035B38" w:rsidRPr="00447091" w:rsidRDefault="00E235C1" w:rsidP="00447091">
            <w:pPr>
              <w:tabs>
                <w:tab w:val="left" w:pos="-1440"/>
                <w:tab w:val="left" w:pos="-720"/>
                <w:tab w:val="left" w:pos="0"/>
                <w:tab w:val="left" w:pos="720"/>
                <w:tab w:val="left" w:pos="1440"/>
                <w:tab w:val="left" w:pos="2160"/>
              </w:tabs>
              <w:rPr>
                <w:rFonts w:cs="Arial"/>
                <w:color w:val="222222"/>
                <w:lang w:val="en-US"/>
              </w:rPr>
            </w:pPr>
            <w:r>
              <w:rPr>
                <w:rFonts w:cs="Arial"/>
                <w:color w:val="222222"/>
                <w:lang w:val="en-US"/>
              </w:rPr>
              <w:t>Daarnaast ook o</w:t>
            </w:r>
            <w:r w:rsidR="00333A93">
              <w:rPr>
                <w:rFonts w:cs="Arial"/>
                <w:color w:val="222222"/>
                <w:lang w:val="en-US"/>
              </w:rPr>
              <w:t>nline lesmateriaal</w:t>
            </w:r>
            <w:r w:rsidR="00035B38">
              <w:rPr>
                <w:rFonts w:cs="Arial"/>
                <w:color w:val="222222"/>
                <w:lang w:val="en-US"/>
              </w:rPr>
              <w:t xml:space="preserve"> </w:t>
            </w:r>
          </w:p>
        </w:tc>
      </w:tr>
      <w:tr w:rsidR="006D6663" w:rsidRPr="00DC2F77" w14:paraId="10B7105F" w14:textId="77777777" w:rsidTr="00573994">
        <w:tc>
          <w:tcPr>
            <w:tcW w:w="2265" w:type="dxa"/>
            <w:tcBorders>
              <w:left w:val="single" w:sz="6" w:space="0" w:color="auto"/>
              <w:right w:val="single" w:sz="6" w:space="0" w:color="auto"/>
            </w:tcBorders>
            <w:shd w:val="pct20" w:color="auto" w:fill="auto"/>
          </w:tcPr>
          <w:p w14:paraId="06C644E3" w14:textId="771956F7" w:rsidR="006D6663" w:rsidRDefault="00C444D0">
            <w:pPr>
              <w:tabs>
                <w:tab w:val="left" w:pos="-1440"/>
                <w:tab w:val="left" w:pos="-720"/>
                <w:tab w:val="left" w:pos="0"/>
                <w:tab w:val="left" w:pos="720"/>
                <w:tab w:val="left" w:pos="1440"/>
                <w:tab w:val="left" w:pos="2160"/>
              </w:tabs>
              <w:rPr>
                <w:rFonts w:cs="Arial"/>
                <w:b/>
                <w:lang w:val="nl-NL"/>
              </w:rPr>
            </w:pPr>
            <w:r>
              <w:rPr>
                <w:rFonts w:cs="Arial"/>
                <w:b/>
                <w:lang w:val="nl-NL"/>
              </w:rPr>
              <w:t>Draagt bij aan</w:t>
            </w:r>
            <w:r w:rsidR="006D6663">
              <w:rPr>
                <w:rFonts w:cs="Arial"/>
                <w:b/>
                <w:lang w:val="nl-NL"/>
              </w:rPr>
              <w:t xml:space="preserve"> competentie:</w:t>
            </w:r>
          </w:p>
        </w:tc>
        <w:tc>
          <w:tcPr>
            <w:tcW w:w="7401" w:type="dxa"/>
            <w:tcBorders>
              <w:left w:val="nil"/>
            </w:tcBorders>
          </w:tcPr>
          <w:p w14:paraId="4D8674BF" w14:textId="1C2F77AA" w:rsidR="004375F3" w:rsidRDefault="0054239C">
            <w:r>
              <w:rPr>
                <w:rFonts w:cs="Arial"/>
                <w:color w:val="FF0000"/>
              </w:rPr>
              <w:pict w14:anchorId="0AB19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3pt;height:137.9pt">
                  <v:imagedata r:id="rId10" o:title=""/>
                </v:shape>
              </w:pict>
            </w:r>
          </w:p>
          <w:p w14:paraId="3A39A757" w14:textId="77777777" w:rsidR="004375F3" w:rsidRDefault="004375F3"/>
          <w:p w14:paraId="5791D577" w14:textId="5EBEFB7E" w:rsidR="002F5DC1" w:rsidRPr="00DC2F77" w:rsidRDefault="002F5DC1">
            <w:pPr>
              <w:tabs>
                <w:tab w:val="left" w:pos="-1440"/>
                <w:tab w:val="left" w:pos="-720"/>
                <w:tab w:val="left" w:pos="0"/>
                <w:tab w:val="left" w:pos="720"/>
                <w:tab w:val="left" w:pos="1440"/>
                <w:tab w:val="left" w:pos="2160"/>
              </w:tabs>
              <w:rPr>
                <w:rFonts w:cs="Arial"/>
                <w:lang w:val="nl-NL"/>
              </w:rPr>
            </w:pPr>
          </w:p>
        </w:tc>
      </w:tr>
      <w:tr w:rsidR="006D6663" w14:paraId="4E28C093" w14:textId="77777777" w:rsidTr="00573994">
        <w:tc>
          <w:tcPr>
            <w:tcW w:w="2265" w:type="dxa"/>
            <w:tcBorders>
              <w:left w:val="single" w:sz="6" w:space="0" w:color="auto"/>
              <w:right w:val="single" w:sz="6" w:space="0" w:color="auto"/>
            </w:tcBorders>
            <w:shd w:val="pct20" w:color="auto" w:fill="auto"/>
          </w:tcPr>
          <w:p w14:paraId="59FBD3B1"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Leerdoelen:</w:t>
            </w:r>
          </w:p>
        </w:tc>
        <w:tc>
          <w:tcPr>
            <w:tcW w:w="7401" w:type="dxa"/>
            <w:tcBorders>
              <w:left w:val="nil"/>
            </w:tcBorders>
          </w:tcPr>
          <w:p w14:paraId="1D686A9D" w14:textId="77777777" w:rsidR="00074468" w:rsidRDefault="00074468" w:rsidP="00074468">
            <w:pPr>
              <w:pStyle w:val="Lijstalinea"/>
              <w:numPr>
                <w:ilvl w:val="0"/>
                <w:numId w:val="22"/>
              </w:numPr>
              <w:tabs>
                <w:tab w:val="left" w:pos="-1440"/>
                <w:tab w:val="left" w:pos="-720"/>
                <w:tab w:val="left" w:pos="0"/>
                <w:tab w:val="left" w:pos="326"/>
                <w:tab w:val="left" w:pos="1440"/>
                <w:tab w:val="left" w:pos="2160"/>
              </w:tabs>
              <w:rPr>
                <w:rFonts w:cs="Arial"/>
              </w:rPr>
            </w:pPr>
            <w:r>
              <w:rPr>
                <w:rFonts w:cs="Arial"/>
              </w:rPr>
              <w:t>Je bent bekend met industriestandaard tools en technieken voor software deployment</w:t>
            </w:r>
          </w:p>
          <w:p w14:paraId="29BA2981" w14:textId="0968A94F" w:rsidR="00F1072F" w:rsidRDefault="00074468" w:rsidP="00F1072F">
            <w:pPr>
              <w:pStyle w:val="Lijstalinea"/>
              <w:numPr>
                <w:ilvl w:val="0"/>
                <w:numId w:val="22"/>
              </w:numPr>
              <w:tabs>
                <w:tab w:val="left" w:pos="-1440"/>
                <w:tab w:val="left" w:pos="-720"/>
                <w:tab w:val="left" w:pos="0"/>
                <w:tab w:val="left" w:pos="326"/>
                <w:tab w:val="left" w:pos="1440"/>
                <w:tab w:val="left" w:pos="2160"/>
              </w:tabs>
              <w:rPr>
                <w:rFonts w:cs="Arial"/>
              </w:rPr>
            </w:pPr>
            <w:r>
              <w:rPr>
                <w:rFonts w:cs="Arial"/>
              </w:rPr>
              <w:t>Je kunt een geautomatiseerde software deployment ontwikkelen</w:t>
            </w:r>
          </w:p>
          <w:p w14:paraId="032EE708" w14:textId="212C5C8C" w:rsidR="00C57C1F" w:rsidRDefault="00C57C1F" w:rsidP="00F1072F">
            <w:pPr>
              <w:pStyle w:val="Lijstalinea"/>
              <w:numPr>
                <w:ilvl w:val="0"/>
                <w:numId w:val="22"/>
              </w:numPr>
              <w:tabs>
                <w:tab w:val="left" w:pos="-1440"/>
                <w:tab w:val="left" w:pos="-720"/>
                <w:tab w:val="left" w:pos="0"/>
                <w:tab w:val="left" w:pos="326"/>
                <w:tab w:val="left" w:pos="1440"/>
                <w:tab w:val="left" w:pos="2160"/>
              </w:tabs>
              <w:rPr>
                <w:rFonts w:cs="Arial"/>
              </w:rPr>
            </w:pPr>
            <w:r>
              <w:rPr>
                <w:rFonts w:cs="Arial"/>
              </w:rPr>
              <w:t>Je kunt continuous integration in de praktijk brengen</w:t>
            </w:r>
          </w:p>
          <w:p w14:paraId="0F33F9F8" w14:textId="77777777" w:rsidR="00074468" w:rsidRDefault="00074468" w:rsidP="00F1072F">
            <w:pPr>
              <w:pStyle w:val="Lijstalinea"/>
              <w:numPr>
                <w:ilvl w:val="0"/>
                <w:numId w:val="22"/>
              </w:numPr>
              <w:tabs>
                <w:tab w:val="left" w:pos="-1440"/>
                <w:tab w:val="left" w:pos="-720"/>
                <w:tab w:val="left" w:pos="0"/>
                <w:tab w:val="left" w:pos="326"/>
                <w:tab w:val="left" w:pos="1440"/>
                <w:tab w:val="left" w:pos="2160"/>
              </w:tabs>
              <w:rPr>
                <w:rFonts w:cs="Arial"/>
              </w:rPr>
            </w:pPr>
            <w:r>
              <w:rPr>
                <w:rFonts w:cs="Arial"/>
              </w:rPr>
              <w:t>Je kunt een softwareontwikkelingsomgeving voor een team inrichten</w:t>
            </w:r>
          </w:p>
          <w:p w14:paraId="20CF172E" w14:textId="2F5B9019" w:rsidR="00333A93" w:rsidRPr="00A2625A" w:rsidRDefault="006B610E" w:rsidP="00A2625A">
            <w:pPr>
              <w:pStyle w:val="Lijstalinea"/>
              <w:numPr>
                <w:ilvl w:val="0"/>
                <w:numId w:val="22"/>
              </w:numPr>
              <w:tabs>
                <w:tab w:val="left" w:pos="-1440"/>
                <w:tab w:val="left" w:pos="-720"/>
                <w:tab w:val="left" w:pos="0"/>
                <w:tab w:val="left" w:pos="326"/>
                <w:tab w:val="left" w:pos="1440"/>
                <w:tab w:val="left" w:pos="2160"/>
              </w:tabs>
              <w:rPr>
                <w:rFonts w:cs="Arial"/>
              </w:rPr>
            </w:pPr>
            <w:r>
              <w:t>Je hebt een basisvaardigheid</w:t>
            </w:r>
            <w:r w:rsidR="00570E99">
              <w:t xml:space="preserve"> in serverbeheer</w:t>
            </w:r>
            <w:r w:rsidR="00133081">
              <w:t xml:space="preserve"> en kan hiermee geautomatiseerd onderhoud aansturen</w:t>
            </w:r>
          </w:p>
          <w:p w14:paraId="286F3A9F" w14:textId="3F63A8B0" w:rsidR="00F1072F" w:rsidRPr="004375F3" w:rsidRDefault="00F1072F" w:rsidP="00F1072F">
            <w:pPr>
              <w:tabs>
                <w:tab w:val="left" w:pos="-1440"/>
                <w:tab w:val="left" w:pos="-720"/>
                <w:tab w:val="left" w:pos="0"/>
                <w:tab w:val="left" w:pos="326"/>
                <w:tab w:val="left" w:pos="1440"/>
                <w:tab w:val="left" w:pos="2160"/>
              </w:tabs>
              <w:rPr>
                <w:rFonts w:cs="Arial"/>
              </w:rPr>
            </w:pPr>
          </w:p>
        </w:tc>
      </w:tr>
      <w:tr w:rsidR="006D6663" w14:paraId="1EEBFF41" w14:textId="77777777" w:rsidTr="00573994">
        <w:tc>
          <w:tcPr>
            <w:tcW w:w="2265" w:type="dxa"/>
            <w:tcBorders>
              <w:left w:val="single" w:sz="6" w:space="0" w:color="auto"/>
              <w:right w:val="single" w:sz="6" w:space="0" w:color="auto"/>
            </w:tcBorders>
            <w:shd w:val="pct20" w:color="auto" w:fill="auto"/>
          </w:tcPr>
          <w:p w14:paraId="0C70A6F0" w14:textId="4E102CAD"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Inhoud:</w:t>
            </w:r>
          </w:p>
        </w:tc>
        <w:tc>
          <w:tcPr>
            <w:tcW w:w="7401" w:type="dxa"/>
            <w:tcBorders>
              <w:left w:val="nil"/>
            </w:tcBorders>
          </w:tcPr>
          <w:p w14:paraId="6C8AABC1" w14:textId="3528E598" w:rsidR="006D6663" w:rsidRDefault="003A1058" w:rsidP="003A1058">
            <w:pPr>
              <w:tabs>
                <w:tab w:val="left" w:pos="-1440"/>
                <w:tab w:val="left" w:pos="-720"/>
                <w:tab w:val="left" w:pos="0"/>
                <w:tab w:val="left" w:pos="720"/>
                <w:tab w:val="left" w:pos="1440"/>
                <w:tab w:val="left" w:pos="2160"/>
              </w:tabs>
              <w:rPr>
                <w:rFonts w:cs="Arial"/>
                <w:lang w:val="nl-NL"/>
              </w:rPr>
            </w:pPr>
            <w:r>
              <w:rPr>
                <w:rFonts w:cs="Arial"/>
                <w:lang w:val="nl-NL"/>
              </w:rPr>
              <w:t xml:space="preserve">Deze module gaat over </w:t>
            </w:r>
            <w:r w:rsidR="00133081">
              <w:rPr>
                <w:rFonts w:cs="Arial"/>
                <w:lang w:val="nl-NL"/>
              </w:rPr>
              <w:t>geautomatiseerd</w:t>
            </w:r>
            <w:r>
              <w:rPr>
                <w:rFonts w:cs="Arial"/>
                <w:lang w:val="nl-NL"/>
              </w:rPr>
              <w:t>e</w:t>
            </w:r>
            <w:r w:rsidR="00133081">
              <w:rPr>
                <w:rFonts w:cs="Arial"/>
                <w:lang w:val="nl-NL"/>
              </w:rPr>
              <w:t xml:space="preserve"> oplever</w:t>
            </w:r>
            <w:r>
              <w:rPr>
                <w:rFonts w:cs="Arial"/>
                <w:lang w:val="nl-NL"/>
              </w:rPr>
              <w:t>ing</w:t>
            </w:r>
            <w:r w:rsidR="00133081">
              <w:rPr>
                <w:rFonts w:cs="Arial"/>
                <w:lang w:val="nl-NL"/>
              </w:rPr>
              <w:t xml:space="preserve"> van software. Het beslaat continuous integration, automated deployment, geautomatiseerd testen, build scripts en serverbeheer. </w:t>
            </w:r>
          </w:p>
        </w:tc>
      </w:tr>
      <w:tr w:rsidR="006D6663" w14:paraId="42F21F51" w14:textId="77777777" w:rsidTr="00573994">
        <w:tc>
          <w:tcPr>
            <w:tcW w:w="2265" w:type="dxa"/>
            <w:tcBorders>
              <w:left w:val="single" w:sz="6" w:space="0" w:color="auto"/>
              <w:right w:val="single" w:sz="6" w:space="0" w:color="auto"/>
            </w:tcBorders>
            <w:shd w:val="pct20" w:color="auto" w:fill="auto"/>
          </w:tcPr>
          <w:p w14:paraId="5EAC2911"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Opmerkingen:</w:t>
            </w:r>
          </w:p>
        </w:tc>
        <w:tc>
          <w:tcPr>
            <w:tcW w:w="7401" w:type="dxa"/>
            <w:tcBorders>
              <w:left w:val="nil"/>
            </w:tcBorders>
          </w:tcPr>
          <w:p w14:paraId="0DB063D2" w14:textId="1EEC25B3" w:rsidR="006D6663" w:rsidRPr="004375F3" w:rsidRDefault="00BA6BB0" w:rsidP="004F4BBC">
            <w:pPr>
              <w:tabs>
                <w:tab w:val="left" w:pos="-1440"/>
                <w:tab w:val="left" w:pos="-720"/>
                <w:tab w:val="left" w:pos="0"/>
                <w:tab w:val="left" w:pos="720"/>
                <w:tab w:val="left" w:pos="1440"/>
                <w:tab w:val="left" w:pos="2160"/>
              </w:tabs>
              <w:rPr>
                <w:rFonts w:cs="Arial"/>
                <w:lang w:val="nl-NL"/>
              </w:rPr>
            </w:pPr>
            <w:r w:rsidRPr="004375F3">
              <w:rPr>
                <w:rFonts w:cs="Arial"/>
                <w:lang w:val="nl-NL"/>
              </w:rPr>
              <w:t xml:space="preserve">Aanwezigheid </w:t>
            </w:r>
            <w:r w:rsidR="004375F3">
              <w:rPr>
                <w:rFonts w:cs="Arial"/>
                <w:lang w:val="nl-NL"/>
              </w:rPr>
              <w:t xml:space="preserve">is </w:t>
            </w:r>
            <w:r w:rsidRPr="004375F3">
              <w:rPr>
                <w:rFonts w:cs="Arial"/>
                <w:lang w:val="nl-NL"/>
              </w:rPr>
              <w:t>ve</w:t>
            </w:r>
            <w:r w:rsidR="004375F3">
              <w:rPr>
                <w:rFonts w:cs="Arial"/>
                <w:lang w:val="nl-NL"/>
              </w:rPr>
              <w:t xml:space="preserve">rplicht </w:t>
            </w:r>
            <w:r w:rsidR="00E235C1">
              <w:rPr>
                <w:rFonts w:cs="Arial"/>
                <w:lang w:val="nl-NL"/>
              </w:rPr>
              <w:t>voor toetsing</w:t>
            </w:r>
            <w:r w:rsidR="004F4BBC">
              <w:rPr>
                <w:rFonts w:cs="Arial"/>
                <w:lang w:val="nl-NL"/>
              </w:rPr>
              <w:t xml:space="preserve"> (demonstratie)</w:t>
            </w:r>
            <w:r w:rsidR="00E235C1">
              <w:rPr>
                <w:rFonts w:cs="Arial"/>
                <w:lang w:val="nl-NL"/>
              </w:rPr>
              <w:t xml:space="preserve"> van de opdrachten.</w:t>
            </w:r>
          </w:p>
        </w:tc>
      </w:tr>
      <w:tr w:rsidR="006D6663" w14:paraId="0FE6A01B" w14:textId="77777777" w:rsidTr="00573994">
        <w:tc>
          <w:tcPr>
            <w:tcW w:w="2265" w:type="dxa"/>
            <w:tcBorders>
              <w:left w:val="single" w:sz="6" w:space="0" w:color="auto"/>
              <w:right w:val="single" w:sz="6" w:space="0" w:color="auto"/>
            </w:tcBorders>
            <w:shd w:val="pct20" w:color="auto" w:fill="auto"/>
          </w:tcPr>
          <w:p w14:paraId="5DA850D3"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Modulebeheerder:</w:t>
            </w:r>
          </w:p>
        </w:tc>
        <w:tc>
          <w:tcPr>
            <w:tcW w:w="7401" w:type="dxa"/>
            <w:tcBorders>
              <w:left w:val="nil"/>
            </w:tcBorders>
          </w:tcPr>
          <w:p w14:paraId="1D3185CC" w14:textId="635E0805" w:rsidR="006D6663" w:rsidRDefault="00CE4D3E">
            <w:pPr>
              <w:tabs>
                <w:tab w:val="left" w:pos="-1440"/>
                <w:tab w:val="left" w:pos="-720"/>
                <w:tab w:val="left" w:pos="0"/>
                <w:tab w:val="left" w:pos="720"/>
                <w:tab w:val="left" w:pos="1440"/>
                <w:tab w:val="left" w:pos="2160"/>
              </w:tabs>
              <w:rPr>
                <w:rFonts w:cs="Arial"/>
                <w:lang w:val="nl-NL"/>
              </w:rPr>
            </w:pPr>
            <w:r>
              <w:rPr>
                <w:rFonts w:cs="Arial"/>
                <w:lang w:val="nl-NL"/>
              </w:rPr>
              <w:t>Kevin van Ingen</w:t>
            </w:r>
          </w:p>
        </w:tc>
      </w:tr>
      <w:tr w:rsidR="006D6663" w14:paraId="13D12649" w14:textId="77777777" w:rsidTr="00573994">
        <w:tc>
          <w:tcPr>
            <w:tcW w:w="2265" w:type="dxa"/>
            <w:tcBorders>
              <w:left w:val="single" w:sz="6" w:space="0" w:color="auto"/>
              <w:bottom w:val="single" w:sz="6" w:space="0" w:color="auto"/>
              <w:right w:val="single" w:sz="6" w:space="0" w:color="auto"/>
            </w:tcBorders>
            <w:shd w:val="pct20" w:color="auto" w:fill="auto"/>
          </w:tcPr>
          <w:p w14:paraId="1D98D9BE"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Datum:</w:t>
            </w:r>
          </w:p>
        </w:tc>
        <w:tc>
          <w:tcPr>
            <w:tcW w:w="7401" w:type="dxa"/>
            <w:tcBorders>
              <w:left w:val="nil"/>
            </w:tcBorders>
          </w:tcPr>
          <w:p w14:paraId="0BE60EC4" w14:textId="02B6653A" w:rsidR="006D6663" w:rsidRDefault="00E235C1" w:rsidP="00E235C1">
            <w:pPr>
              <w:tabs>
                <w:tab w:val="left" w:pos="-1440"/>
                <w:tab w:val="left" w:pos="-720"/>
                <w:tab w:val="left" w:pos="0"/>
                <w:tab w:val="left" w:pos="720"/>
                <w:tab w:val="left" w:pos="1440"/>
                <w:tab w:val="left" w:pos="2160"/>
              </w:tabs>
              <w:rPr>
                <w:rFonts w:cs="Arial"/>
                <w:lang w:val="nl-NL"/>
              </w:rPr>
            </w:pPr>
            <w:r>
              <w:rPr>
                <w:rFonts w:cs="Arial"/>
                <w:lang w:val="nl-NL"/>
              </w:rPr>
              <w:t>21</w:t>
            </w:r>
            <w:r w:rsidR="00F1072F">
              <w:rPr>
                <w:rFonts w:cs="Arial"/>
                <w:lang w:val="nl-NL"/>
              </w:rPr>
              <w:t xml:space="preserve"> </w:t>
            </w:r>
            <w:r>
              <w:rPr>
                <w:rFonts w:cs="Arial"/>
                <w:lang w:val="nl-NL"/>
              </w:rPr>
              <w:t>oktober</w:t>
            </w:r>
            <w:r w:rsidR="00E51F1B">
              <w:rPr>
                <w:rFonts w:cs="Arial"/>
                <w:lang w:val="nl-NL"/>
              </w:rPr>
              <w:t xml:space="preserve"> </w:t>
            </w:r>
            <w:r w:rsidR="00DC2F77">
              <w:rPr>
                <w:rFonts w:cs="Arial"/>
                <w:lang w:val="nl-NL"/>
              </w:rPr>
              <w:t>201</w:t>
            </w:r>
            <w:r w:rsidR="004F4BBC">
              <w:rPr>
                <w:rFonts w:cs="Arial"/>
                <w:lang w:val="nl-NL"/>
              </w:rPr>
              <w:t>5</w:t>
            </w:r>
          </w:p>
        </w:tc>
      </w:tr>
    </w:tbl>
    <w:p w14:paraId="5E199AF1" w14:textId="72308B61" w:rsidR="006D6663" w:rsidRDefault="006D6663">
      <w:pPr>
        <w:pStyle w:val="Kop1"/>
        <w:ind w:left="0" w:firstLine="0"/>
        <w:rPr>
          <w:rFonts w:cs="Arial"/>
        </w:rPr>
      </w:pPr>
      <w:r>
        <w:rPr>
          <w:rFonts w:cs="Arial"/>
          <w:lang w:val="nl-NL"/>
        </w:rPr>
        <w:br w:type="page"/>
      </w:r>
      <w:bookmarkStart w:id="1" w:name="_Toc516390339"/>
      <w:r>
        <w:rPr>
          <w:rFonts w:cs="Arial"/>
        </w:rPr>
        <w:lastRenderedPageBreak/>
        <w:t>1.</w:t>
      </w:r>
      <w:r>
        <w:rPr>
          <w:rFonts w:cs="Arial"/>
        </w:rPr>
        <w:tab/>
        <w:t>Algemene omschrijving</w:t>
      </w:r>
      <w:bookmarkEnd w:id="1"/>
    </w:p>
    <w:p w14:paraId="29EF0402" w14:textId="77777777" w:rsidR="006D6663" w:rsidRDefault="006D6663" w:rsidP="0050018C">
      <w:pPr>
        <w:pStyle w:val="Kop2"/>
        <w:numPr>
          <w:ilvl w:val="1"/>
          <w:numId w:val="2"/>
        </w:numPr>
        <w:rPr>
          <w:rFonts w:cs="Arial"/>
        </w:rPr>
      </w:pPr>
      <w:bookmarkStart w:id="2" w:name="_Toc516390340"/>
      <w:r>
        <w:rPr>
          <w:rFonts w:cs="Arial"/>
        </w:rPr>
        <w:t>Inleiding</w:t>
      </w:r>
      <w:bookmarkEnd w:id="2"/>
    </w:p>
    <w:p w14:paraId="1EC810A6" w14:textId="41F6E6F7" w:rsidR="00F1072F" w:rsidRPr="00DC0CCC" w:rsidRDefault="00DC2F77" w:rsidP="00F1072F">
      <w:pPr>
        <w:tabs>
          <w:tab w:val="left" w:pos="-1440"/>
          <w:tab w:val="left" w:pos="-720"/>
          <w:tab w:val="left" w:pos="0"/>
          <w:tab w:val="left" w:pos="720"/>
          <w:tab w:val="left" w:pos="1440"/>
          <w:tab w:val="left" w:pos="2160"/>
        </w:tabs>
        <w:rPr>
          <w:rFonts w:cs="Arial"/>
          <w:lang w:val="nl-NL"/>
        </w:rPr>
      </w:pPr>
      <w:bookmarkStart w:id="3" w:name="_Toc516390342"/>
      <w:r>
        <w:rPr>
          <w:rFonts w:cs="Arial"/>
          <w:lang w:val="nl-NL"/>
        </w:rPr>
        <w:t>In</w:t>
      </w:r>
      <w:r w:rsidR="00F1072F">
        <w:rPr>
          <w:rFonts w:cs="Arial"/>
          <w:lang w:val="nl-NL"/>
        </w:rPr>
        <w:t xml:space="preserve"> deze m</w:t>
      </w:r>
      <w:r w:rsidR="00333A93">
        <w:rPr>
          <w:rFonts w:cs="Arial"/>
          <w:lang w:val="nl-NL"/>
        </w:rPr>
        <w:t xml:space="preserve">odule maak je je vaardig in </w:t>
      </w:r>
      <w:r w:rsidR="00035194">
        <w:rPr>
          <w:rFonts w:cs="Arial"/>
          <w:lang w:val="nl-NL"/>
        </w:rPr>
        <w:t xml:space="preserve">het domein van software </w:t>
      </w:r>
      <w:r w:rsidR="0029278E">
        <w:rPr>
          <w:rFonts w:cs="Arial"/>
          <w:lang w:val="nl-NL"/>
        </w:rPr>
        <w:t>delivery</w:t>
      </w:r>
      <w:r w:rsidR="00035194">
        <w:rPr>
          <w:rFonts w:cs="Arial"/>
          <w:lang w:val="nl-NL"/>
        </w:rPr>
        <w:t>.</w:t>
      </w:r>
      <w:r w:rsidR="00333A93">
        <w:rPr>
          <w:rFonts w:cs="Arial"/>
          <w:lang w:val="nl-NL"/>
        </w:rPr>
        <w:t xml:space="preserve"> </w:t>
      </w:r>
      <w:r w:rsidR="00A15CE8">
        <w:rPr>
          <w:rFonts w:cs="Arial"/>
          <w:lang w:val="nl-NL"/>
        </w:rPr>
        <w:t xml:space="preserve">Software delivery beslaat het automatisch opleveren van software op geautomatiseerde wijze. Het gehele proces van software ontwikkeling in teams, </w:t>
      </w:r>
      <w:r w:rsidR="000148D1">
        <w:rPr>
          <w:rFonts w:cs="Arial"/>
          <w:lang w:val="nl-NL"/>
        </w:rPr>
        <w:t>het testen van software tot de deployment naar hond</w:t>
      </w:r>
      <w:r w:rsidR="00B721FA">
        <w:rPr>
          <w:rFonts w:cs="Arial"/>
          <w:lang w:val="nl-NL"/>
        </w:rPr>
        <w:t xml:space="preserve">erden productieservers. Belangrijke software kan op deze manier elke minuut van het jaar online blijven, maar toch meerdere malen per dag een update ontvangen. In een internationale wereld is de ouderwetse ‘nachtelijke upgrade’ echt iets uit het verleden. In deze module leer je de technieken om dit te verwezenlijken. </w:t>
      </w:r>
    </w:p>
    <w:p w14:paraId="5EF0929C" w14:textId="0F0A3BF3" w:rsidR="00DC2F77" w:rsidRPr="00DC0CCC" w:rsidRDefault="00DC2F77" w:rsidP="00DC0CCC">
      <w:pPr>
        <w:tabs>
          <w:tab w:val="left" w:pos="-1440"/>
          <w:tab w:val="left" w:pos="-720"/>
          <w:tab w:val="left" w:pos="0"/>
          <w:tab w:val="left" w:pos="720"/>
          <w:tab w:val="left" w:pos="1440"/>
          <w:tab w:val="left" w:pos="2160"/>
        </w:tabs>
        <w:rPr>
          <w:rFonts w:cs="Arial"/>
          <w:lang w:val="nl-NL"/>
        </w:rPr>
      </w:pPr>
    </w:p>
    <w:p w14:paraId="403CE915" w14:textId="77777777" w:rsidR="006D6663" w:rsidRDefault="006D6663" w:rsidP="0050018C">
      <w:pPr>
        <w:pStyle w:val="Kop2"/>
        <w:numPr>
          <w:ilvl w:val="1"/>
          <w:numId w:val="2"/>
        </w:numPr>
        <w:rPr>
          <w:rFonts w:cs="Arial"/>
        </w:rPr>
      </w:pPr>
      <w:r>
        <w:rPr>
          <w:rFonts w:cs="Arial"/>
        </w:rPr>
        <w:t>Relatie met andere onderwijseenheden</w:t>
      </w:r>
      <w:bookmarkEnd w:id="3"/>
    </w:p>
    <w:p w14:paraId="7CFCC04C" w14:textId="77777777" w:rsidR="003A1058" w:rsidRPr="003A1058" w:rsidRDefault="003A1058" w:rsidP="00BC1EE4">
      <w:pPr>
        <w:rPr>
          <w:rFonts w:cs="Arial"/>
          <w:b/>
        </w:rPr>
      </w:pPr>
      <w:r w:rsidRPr="003A1058">
        <w:rPr>
          <w:rFonts w:cs="Arial"/>
          <w:b/>
        </w:rPr>
        <w:t>INFPRJ0156</w:t>
      </w:r>
    </w:p>
    <w:p w14:paraId="67CBC117" w14:textId="7F445433" w:rsidR="00726807" w:rsidRDefault="00D51F47" w:rsidP="00BC1EE4">
      <w:pPr>
        <w:rPr>
          <w:rFonts w:cs="Arial"/>
        </w:rPr>
      </w:pPr>
      <w:r>
        <w:rPr>
          <w:rFonts w:cs="Arial"/>
        </w:rPr>
        <w:t>In deze onder</w:t>
      </w:r>
      <w:r w:rsidR="00953D2B">
        <w:rPr>
          <w:rFonts w:cs="Arial"/>
        </w:rPr>
        <w:t xml:space="preserve">wijsperiode werk je in project </w:t>
      </w:r>
      <w:r w:rsidR="00333A93">
        <w:rPr>
          <w:rFonts w:cs="Arial"/>
        </w:rPr>
        <w:t>56</w:t>
      </w:r>
      <w:r>
        <w:rPr>
          <w:rFonts w:cs="Arial"/>
        </w:rPr>
        <w:t xml:space="preserve"> aan een beroepsgerichte opdracht, waar je</w:t>
      </w:r>
      <w:r w:rsidR="006D5AD7">
        <w:rPr>
          <w:rFonts w:cs="Arial"/>
        </w:rPr>
        <w:t xml:space="preserve"> de kennis en vaardigheden uit deze module direct </w:t>
      </w:r>
      <w:r w:rsidR="00953D2B">
        <w:rPr>
          <w:rFonts w:cs="Arial"/>
        </w:rPr>
        <w:t xml:space="preserve">toepast. </w:t>
      </w:r>
      <w:r w:rsidR="00035194">
        <w:rPr>
          <w:rFonts w:cs="Arial"/>
        </w:rPr>
        <w:t>Dit project d</w:t>
      </w:r>
      <w:r w:rsidR="00D7239D">
        <w:rPr>
          <w:rFonts w:cs="Arial"/>
        </w:rPr>
        <w:t>raai</w:t>
      </w:r>
      <w:r w:rsidR="00035194">
        <w:rPr>
          <w:rFonts w:cs="Arial"/>
        </w:rPr>
        <w:t xml:space="preserve">t om professionele software ontwikkeling. </w:t>
      </w:r>
    </w:p>
    <w:p w14:paraId="4C3FF577" w14:textId="77777777" w:rsidR="00726807" w:rsidRDefault="00726807" w:rsidP="00BC1EE4">
      <w:pPr>
        <w:rPr>
          <w:rFonts w:cs="Arial"/>
        </w:rPr>
      </w:pPr>
    </w:p>
    <w:p w14:paraId="18FD4524" w14:textId="3E3EAA57" w:rsidR="00B710F4" w:rsidRPr="00726807" w:rsidRDefault="00B710F4" w:rsidP="00B710F4">
      <w:pPr>
        <w:rPr>
          <w:rFonts w:cs="Arial"/>
          <w:b/>
        </w:rPr>
      </w:pPr>
      <w:r>
        <w:rPr>
          <w:rFonts w:cs="Arial"/>
          <w:b/>
        </w:rPr>
        <w:t>INFANL01-6</w:t>
      </w:r>
    </w:p>
    <w:p w14:paraId="47522343" w14:textId="40936A23" w:rsidR="00B710F4" w:rsidRDefault="00B710F4" w:rsidP="00B710F4">
      <w:pPr>
        <w:rPr>
          <w:rFonts w:cs="Arial"/>
        </w:rPr>
      </w:pPr>
      <w:r>
        <w:rPr>
          <w:rFonts w:cs="Arial"/>
        </w:rPr>
        <w:t xml:space="preserve">In deze module leer je (geautomatiseerd) testen. </w:t>
      </w:r>
    </w:p>
    <w:p w14:paraId="351F891F" w14:textId="77777777" w:rsidR="00B710F4" w:rsidRDefault="00B710F4" w:rsidP="00BC1EE4">
      <w:pPr>
        <w:rPr>
          <w:rFonts w:cs="Arial"/>
          <w:b/>
        </w:rPr>
      </w:pPr>
    </w:p>
    <w:p w14:paraId="4CB8BD8E" w14:textId="2DC48954" w:rsidR="00726807" w:rsidRPr="00726807" w:rsidRDefault="00726807" w:rsidP="00BC1EE4">
      <w:pPr>
        <w:rPr>
          <w:rFonts w:cs="Arial"/>
          <w:b/>
        </w:rPr>
      </w:pPr>
      <w:r w:rsidRPr="00726807">
        <w:rPr>
          <w:rFonts w:cs="Arial"/>
          <w:b/>
        </w:rPr>
        <w:t>INFDEV01-4</w:t>
      </w:r>
    </w:p>
    <w:p w14:paraId="664CDCEE" w14:textId="44579977" w:rsidR="00726807" w:rsidRDefault="005351FD" w:rsidP="00BC1EE4">
      <w:pPr>
        <w:rPr>
          <w:rFonts w:cs="Arial"/>
        </w:rPr>
      </w:pPr>
      <w:r>
        <w:rPr>
          <w:rFonts w:cs="Arial"/>
        </w:rPr>
        <w:t>In deze module heb je contact gehad met software ontwikkelingsprincipes als gedistribueerd versiebeheer op code (m</w:t>
      </w:r>
      <w:r w:rsidR="00D7239D">
        <w:rPr>
          <w:rFonts w:cs="Arial"/>
        </w:rPr>
        <w:t>.</w:t>
      </w:r>
      <w:r>
        <w:rPr>
          <w:rFonts w:cs="Arial"/>
        </w:rPr>
        <w:t>b</w:t>
      </w:r>
      <w:r w:rsidR="00D7239D">
        <w:rPr>
          <w:rFonts w:cs="Arial"/>
        </w:rPr>
        <w:t>.</w:t>
      </w:r>
      <w:r>
        <w:rPr>
          <w:rFonts w:cs="Arial"/>
        </w:rPr>
        <w:t>v</w:t>
      </w:r>
      <w:r w:rsidR="00D7239D">
        <w:rPr>
          <w:rFonts w:cs="Arial"/>
        </w:rPr>
        <w:t>.</w:t>
      </w:r>
      <w:r>
        <w:rPr>
          <w:rFonts w:cs="Arial"/>
        </w:rPr>
        <w:t xml:space="preserve"> GIT) en</w:t>
      </w:r>
      <w:r w:rsidR="00C43AC6">
        <w:rPr>
          <w:rFonts w:cs="Arial"/>
        </w:rPr>
        <w:t xml:space="preserve"> unit testing. Deze handelingen ga je automatiseren in dit vak. </w:t>
      </w:r>
    </w:p>
    <w:p w14:paraId="1F7ADA8D" w14:textId="13038595" w:rsidR="00C21B2C" w:rsidRPr="00333A93" w:rsidRDefault="00C21B2C" w:rsidP="00333A93">
      <w:pPr>
        <w:rPr>
          <w:rFonts w:cs="Arial"/>
        </w:rPr>
      </w:pPr>
    </w:p>
    <w:p w14:paraId="1E460287" w14:textId="77777777" w:rsidR="006D6663" w:rsidRDefault="006D6663" w:rsidP="0050018C">
      <w:pPr>
        <w:pStyle w:val="Kop2"/>
        <w:numPr>
          <w:ilvl w:val="1"/>
          <w:numId w:val="2"/>
        </w:numPr>
        <w:rPr>
          <w:rFonts w:cs="Arial"/>
        </w:rPr>
      </w:pPr>
      <w:r>
        <w:rPr>
          <w:rFonts w:cs="Arial"/>
        </w:rPr>
        <w:t>Leermiddelen</w:t>
      </w:r>
    </w:p>
    <w:p w14:paraId="4448D999" w14:textId="77777777" w:rsidR="008C4E77" w:rsidRDefault="00CC587D">
      <w:pPr>
        <w:rPr>
          <w:rFonts w:cs="Arial"/>
          <w:lang w:val="en-US"/>
        </w:rPr>
      </w:pPr>
      <w:r w:rsidRPr="008C4E77">
        <w:rPr>
          <w:rFonts w:cs="Arial"/>
          <w:lang w:val="en-US"/>
        </w:rPr>
        <w:t>Verplicht</w:t>
      </w:r>
      <w:r w:rsidR="007D7362" w:rsidRPr="008C4E77">
        <w:rPr>
          <w:rFonts w:cs="Arial"/>
          <w:lang w:val="en-US"/>
        </w:rPr>
        <w:t xml:space="preserve">: </w:t>
      </w:r>
    </w:p>
    <w:p w14:paraId="5C22F833" w14:textId="005531DF" w:rsidR="007D7362" w:rsidRPr="00074468" w:rsidRDefault="00074468" w:rsidP="00C57C1F">
      <w:pPr>
        <w:pStyle w:val="Lijstalinea"/>
        <w:numPr>
          <w:ilvl w:val="0"/>
          <w:numId w:val="18"/>
        </w:numPr>
        <w:rPr>
          <w:rFonts w:cs="Arial"/>
          <w:lang w:val="en-US"/>
        </w:rPr>
      </w:pPr>
      <w:r w:rsidRPr="00074468">
        <w:rPr>
          <w:rFonts w:cs="Arial"/>
          <w:color w:val="222222"/>
          <w:lang w:val="en-US"/>
        </w:rPr>
        <w:t>Continu</w:t>
      </w:r>
      <w:r w:rsidR="00035194" w:rsidRPr="00074468">
        <w:rPr>
          <w:rFonts w:cs="Arial"/>
          <w:color w:val="222222"/>
          <w:lang w:val="en-US"/>
        </w:rPr>
        <w:t xml:space="preserve">ous </w:t>
      </w:r>
      <w:r w:rsidRPr="00074468">
        <w:rPr>
          <w:rFonts w:cs="Arial"/>
          <w:color w:val="222222"/>
          <w:lang w:val="en-US"/>
        </w:rPr>
        <w:t>Delivery, Jez Humbble, David Farley, Addison Wesley, ISBN</w:t>
      </w:r>
      <w:r>
        <w:rPr>
          <w:rFonts w:cs="Arial"/>
          <w:color w:val="222222"/>
          <w:lang w:val="en-US"/>
        </w:rPr>
        <w:t xml:space="preserve"> 978-0-321-60191-9</w:t>
      </w:r>
    </w:p>
    <w:p w14:paraId="3F1BF258" w14:textId="09BEFBF5" w:rsidR="00962E84" w:rsidRPr="00DA5BEB" w:rsidRDefault="007D7362" w:rsidP="00DA5BEB">
      <w:pPr>
        <w:rPr>
          <w:rStyle w:val="Hyperlink"/>
          <w:rFonts w:cs="Arial"/>
          <w:color w:val="auto"/>
          <w:u w:val="none"/>
        </w:rPr>
      </w:pPr>
      <w:r>
        <w:rPr>
          <w:rFonts w:cs="Arial"/>
        </w:rPr>
        <w:t>Facultatief:</w:t>
      </w:r>
      <w:r w:rsidR="00DA5BEB" w:rsidRPr="00DA5BEB">
        <w:rPr>
          <w:rFonts w:cs="Arial"/>
        </w:rPr>
        <w:t xml:space="preserve"> </w:t>
      </w:r>
    </w:p>
    <w:p w14:paraId="725BAA83" w14:textId="078E4916" w:rsidR="00B710F4" w:rsidRPr="00B710F4" w:rsidRDefault="00704906" w:rsidP="00B710F4">
      <w:pPr>
        <w:pStyle w:val="Lijstalinea"/>
        <w:numPr>
          <w:ilvl w:val="0"/>
          <w:numId w:val="17"/>
        </w:numPr>
        <w:rPr>
          <w:rFonts w:cs="Arial"/>
          <w:lang w:val="en-US"/>
        </w:rPr>
      </w:pPr>
      <w:bookmarkStart w:id="4" w:name="_Toc516390347"/>
      <w:r w:rsidRPr="00704906">
        <w:rPr>
          <w:rFonts w:cs="Arial"/>
          <w:lang w:val="en-US"/>
        </w:rPr>
        <w:t>Jenkins</w:t>
      </w:r>
      <w:r w:rsidR="003F5C10">
        <w:rPr>
          <w:rFonts w:cs="Arial"/>
          <w:lang w:val="en-US"/>
        </w:rPr>
        <w:t xml:space="preserve">, </w:t>
      </w:r>
      <w:r w:rsidR="00E43578">
        <w:rPr>
          <w:rFonts w:cs="Arial"/>
          <w:lang w:val="en-US"/>
        </w:rPr>
        <w:t>The Definitive Guide</w:t>
      </w:r>
      <w:r w:rsidR="000F0680">
        <w:rPr>
          <w:rFonts w:cs="Arial"/>
          <w:lang w:val="en-US"/>
        </w:rPr>
        <w:t>:</w:t>
      </w:r>
      <w:r w:rsidR="003F5C10">
        <w:rPr>
          <w:rFonts w:cs="Arial"/>
          <w:lang w:val="en-US"/>
        </w:rPr>
        <w:t xml:space="preserve"> </w:t>
      </w:r>
      <w:hyperlink r:id="rId11" w:history="1">
        <w:r w:rsidR="003F5C10" w:rsidRPr="000E28B7">
          <w:rPr>
            <w:rStyle w:val="Hyperlink"/>
            <w:lang w:val="en-US"/>
          </w:rPr>
          <w:t>Link</w:t>
        </w:r>
      </w:hyperlink>
      <w:r w:rsidR="000E28B7">
        <w:rPr>
          <w:lang w:val="en-US"/>
        </w:rPr>
        <w:t xml:space="preserve"> </w:t>
      </w:r>
    </w:p>
    <w:p w14:paraId="4966D297" w14:textId="41FC77DF" w:rsidR="00E43578" w:rsidRPr="00B710F4" w:rsidRDefault="000E28B7" w:rsidP="00E43578">
      <w:pPr>
        <w:pStyle w:val="Lijstalinea"/>
        <w:numPr>
          <w:ilvl w:val="0"/>
          <w:numId w:val="17"/>
        </w:numPr>
        <w:rPr>
          <w:rFonts w:cs="Arial"/>
          <w:lang w:val="en-US"/>
        </w:rPr>
      </w:pPr>
      <w:r>
        <w:rPr>
          <w:lang w:val="en-US"/>
        </w:rPr>
        <w:t>M</w:t>
      </w:r>
      <w:r w:rsidR="0079600A" w:rsidRPr="000E28B7">
        <w:rPr>
          <w:lang w:val="en-US"/>
        </w:rPr>
        <w:t xml:space="preserve">aven: Apache Maven 3 Cookbook (oa via </w:t>
      </w:r>
      <w:hyperlink r:id="rId12" w:history="1">
        <w:r w:rsidR="0079600A" w:rsidRPr="000E28B7">
          <w:rPr>
            <w:rStyle w:val="Hyperlink"/>
            <w:lang w:val="en-US"/>
          </w:rPr>
          <w:t>link</w:t>
        </w:r>
      </w:hyperlink>
      <w:r w:rsidR="0079600A" w:rsidRPr="000E28B7">
        <w:rPr>
          <w:lang w:val="en-US"/>
        </w:rPr>
        <w:t>)</w:t>
      </w:r>
    </w:p>
    <w:p w14:paraId="789685AA" w14:textId="5629311E" w:rsidR="00B710F4" w:rsidRPr="00E43578" w:rsidRDefault="00B710F4" w:rsidP="00E43578">
      <w:pPr>
        <w:pStyle w:val="Lijstalinea"/>
        <w:numPr>
          <w:ilvl w:val="0"/>
          <w:numId w:val="17"/>
        </w:numPr>
        <w:rPr>
          <w:rFonts w:cs="Arial"/>
          <w:lang w:val="en-US"/>
        </w:rPr>
      </w:pPr>
      <w:r>
        <w:rPr>
          <w:lang w:val="en-US"/>
        </w:rPr>
        <w:t xml:space="preserve">2014 Devops report: </w:t>
      </w:r>
      <w:hyperlink r:id="rId13" w:history="1">
        <w:r w:rsidRPr="00B710F4">
          <w:rPr>
            <w:rStyle w:val="Hyperlink"/>
            <w:lang w:val="en-US"/>
          </w:rPr>
          <w:t>Link</w:t>
        </w:r>
      </w:hyperlink>
    </w:p>
    <w:p w14:paraId="4CE26BC4" w14:textId="77777777" w:rsidR="00675979" w:rsidRPr="00675979" w:rsidRDefault="00675979" w:rsidP="00675979">
      <w:pPr>
        <w:rPr>
          <w:rFonts w:cs="Arial"/>
        </w:rPr>
      </w:pPr>
    </w:p>
    <w:p w14:paraId="2DE5FA19" w14:textId="77777777" w:rsidR="00704906" w:rsidRPr="00704906" w:rsidRDefault="00704906" w:rsidP="00704906">
      <w:pPr>
        <w:rPr>
          <w:rFonts w:cs="Arial"/>
          <w:b/>
        </w:rPr>
        <w:sectPr w:rsidR="00704906" w:rsidRPr="00704906" w:rsidSect="00993776">
          <w:headerReference w:type="default" r:id="rId14"/>
          <w:footerReference w:type="default" r:id="rId15"/>
          <w:pgSz w:w="11906" w:h="16838"/>
          <w:pgMar w:top="720" w:right="1009" w:bottom="720" w:left="1440" w:header="708" w:footer="708" w:gutter="0"/>
          <w:pgNumType w:start="1"/>
          <w:cols w:space="708"/>
          <w:noEndnote/>
        </w:sectPr>
      </w:pPr>
    </w:p>
    <w:p w14:paraId="278A4445" w14:textId="39603A35" w:rsidR="006D6663" w:rsidRDefault="006D6663" w:rsidP="0050018C">
      <w:pPr>
        <w:pStyle w:val="Kop1"/>
        <w:numPr>
          <w:ilvl w:val="0"/>
          <w:numId w:val="3"/>
        </w:numPr>
        <w:rPr>
          <w:rFonts w:cs="Arial"/>
        </w:rPr>
      </w:pPr>
      <w:r>
        <w:rPr>
          <w:rFonts w:cs="Arial"/>
        </w:rPr>
        <w:lastRenderedPageBreak/>
        <w:t>Programma</w:t>
      </w:r>
      <w:bookmarkEnd w:id="4"/>
    </w:p>
    <w:p w14:paraId="733D150D" w14:textId="7985BE3C" w:rsidR="00A343CF" w:rsidRDefault="00C17ADF" w:rsidP="00A343CF">
      <w:r>
        <w:t xml:space="preserve">Deze module </w:t>
      </w:r>
      <w:r w:rsidR="00AB09F0">
        <w:t>wordt gegeven in werkcollegevorm. Dit combineert theorieles</w:t>
      </w:r>
      <w:r w:rsidR="00D7239D">
        <w:t xml:space="preserve"> met</w:t>
      </w:r>
      <w:r>
        <w:t xml:space="preserve"> practicum</w:t>
      </w:r>
      <w:r w:rsidR="00202DAE">
        <w:t>.</w:t>
      </w:r>
      <w:r w:rsidR="00AB09F0">
        <w:t xml:space="preserve"> Beide komen wekelijks aan bod. </w:t>
      </w:r>
      <w:r w:rsidR="009C3106">
        <w:t>Je wordt geacht het boek te bestuderen</w:t>
      </w:r>
      <w:r w:rsidR="007E0D67">
        <w:t xml:space="preserve"> vóó</w:t>
      </w:r>
      <w:r w:rsidR="00575932">
        <w:t>r de les</w:t>
      </w:r>
      <w:r w:rsidR="009C3106">
        <w:t xml:space="preserve">. In de opdrachten wordt hiernaar verwezen. </w:t>
      </w:r>
    </w:p>
    <w:p w14:paraId="4F7F4FBA" w14:textId="77777777" w:rsidR="00575932" w:rsidRDefault="00575932" w:rsidP="00A343CF"/>
    <w:p w14:paraId="62226AC2" w14:textId="65A3B442" w:rsidR="00575932" w:rsidRDefault="00575932" w:rsidP="00575932">
      <w:r>
        <w:t xml:space="preserve">In de </w:t>
      </w:r>
      <w:r w:rsidR="00D7239D">
        <w:t>les behandelt de docent theorie</w:t>
      </w:r>
      <w:r>
        <w:t xml:space="preserve"> uit de bijhorende hoofstukken. Bij de weken w</w:t>
      </w:r>
      <w:r w:rsidR="00D7239D">
        <w:t>aar een inleveropdracht vermeld</w:t>
      </w:r>
      <w:r>
        <w:t xml:space="preserve"> staat</w:t>
      </w:r>
      <w:r w:rsidR="00D7239D">
        <w:t>,</w:t>
      </w:r>
      <w:r>
        <w:t xml:space="preserve"> dien je deze bij </w:t>
      </w:r>
      <w:r w:rsidRPr="007E0D67">
        <w:rPr>
          <w:u w:val="single"/>
        </w:rPr>
        <w:t>het begin van de les voltooid</w:t>
      </w:r>
      <w:r>
        <w:t xml:space="preserve"> te hebben. Na het theoriegedeelte van de les heb je kans om aan de volgende opdracht te werken en krijg je feedback van de docent over je opdrachten. </w:t>
      </w:r>
    </w:p>
    <w:p w14:paraId="4362C061" w14:textId="77777777" w:rsidR="00116CB6" w:rsidRDefault="00116CB6" w:rsidP="00A343CF"/>
    <w:p w14:paraId="095D919B" w14:textId="04F6CECC" w:rsidR="00A343CF" w:rsidRPr="0028526A" w:rsidRDefault="00116CB6" w:rsidP="00A343CF">
      <w:r>
        <w:t xml:space="preserve">De opdrachten in de rechterkolom staan in de bijlagen beschreven (inclusief criteria). </w:t>
      </w:r>
    </w:p>
    <w:p w14:paraId="65A7A0C7" w14:textId="77777777" w:rsidR="00A343CF" w:rsidRPr="00202DAE" w:rsidRDefault="00A343CF" w:rsidP="00A343CF">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1150"/>
        <w:gridCol w:w="4126"/>
        <w:gridCol w:w="3658"/>
      </w:tblGrid>
      <w:tr w:rsidR="00A2625A" w:rsidRPr="00A2625A" w14:paraId="5AF661D1" w14:textId="2C999BF6" w:rsidTr="00864576">
        <w:trPr>
          <w:trHeight w:val="226"/>
        </w:trPr>
        <w:tc>
          <w:tcPr>
            <w:tcW w:w="382" w:type="pct"/>
            <w:shd w:val="clear" w:color="auto" w:fill="auto"/>
            <w:noWrap/>
            <w:hideMark/>
          </w:tcPr>
          <w:p w14:paraId="619053B3" w14:textId="77777777" w:rsidR="00DA5BEB" w:rsidRPr="00A2625A" w:rsidRDefault="00DA5BEB" w:rsidP="00D50D1E">
            <w:pPr>
              <w:jc w:val="center"/>
              <w:rPr>
                <w:b/>
              </w:rPr>
            </w:pPr>
            <w:r w:rsidRPr="00A2625A">
              <w:rPr>
                <w:b/>
              </w:rPr>
              <w:t>Week</w:t>
            </w:r>
          </w:p>
        </w:tc>
        <w:tc>
          <w:tcPr>
            <w:tcW w:w="594" w:type="pct"/>
            <w:shd w:val="clear" w:color="auto" w:fill="auto"/>
            <w:noWrap/>
            <w:hideMark/>
          </w:tcPr>
          <w:p w14:paraId="7401F76D" w14:textId="77777777" w:rsidR="00DA5BEB" w:rsidRPr="00A2625A" w:rsidRDefault="00DA5BEB" w:rsidP="00D50D1E">
            <w:pPr>
              <w:rPr>
                <w:b/>
              </w:rPr>
            </w:pPr>
            <w:r w:rsidRPr="00A2625A">
              <w:rPr>
                <w:b/>
              </w:rPr>
              <w:t>Literatuur</w:t>
            </w:r>
          </w:p>
        </w:tc>
        <w:tc>
          <w:tcPr>
            <w:tcW w:w="2133" w:type="pct"/>
            <w:shd w:val="clear" w:color="auto" w:fill="auto"/>
            <w:noWrap/>
            <w:hideMark/>
          </w:tcPr>
          <w:p w14:paraId="0A7DFE39" w14:textId="77777777" w:rsidR="00DA5BEB" w:rsidRPr="00A2625A" w:rsidRDefault="00DA5BEB" w:rsidP="00D50D1E">
            <w:pPr>
              <w:rPr>
                <w:b/>
              </w:rPr>
            </w:pPr>
            <w:r w:rsidRPr="00A2625A">
              <w:rPr>
                <w:b/>
              </w:rPr>
              <w:t>Lesinhoud</w:t>
            </w:r>
          </w:p>
        </w:tc>
        <w:tc>
          <w:tcPr>
            <w:tcW w:w="1891" w:type="pct"/>
            <w:shd w:val="clear" w:color="auto" w:fill="auto"/>
            <w:noWrap/>
            <w:hideMark/>
          </w:tcPr>
          <w:p w14:paraId="1E8E7A4B" w14:textId="2E3A0C6F" w:rsidR="00DA5BEB" w:rsidRPr="00A2625A" w:rsidRDefault="00DA5BEB" w:rsidP="00D50D1E">
            <w:pPr>
              <w:rPr>
                <w:b/>
              </w:rPr>
            </w:pPr>
            <w:r w:rsidRPr="00A2625A">
              <w:rPr>
                <w:b/>
              </w:rPr>
              <w:t>Inleveren / afvinken</w:t>
            </w:r>
            <w:r w:rsidR="00575932">
              <w:rPr>
                <w:b/>
              </w:rPr>
              <w:t xml:space="preserve"> (zie bijlagen)</w:t>
            </w:r>
          </w:p>
        </w:tc>
      </w:tr>
      <w:tr w:rsidR="00E235C1" w:rsidRPr="00A2625A" w14:paraId="6166A9D0" w14:textId="77777777" w:rsidTr="00864576">
        <w:trPr>
          <w:trHeight w:val="226"/>
        </w:trPr>
        <w:tc>
          <w:tcPr>
            <w:tcW w:w="382" w:type="pct"/>
            <w:shd w:val="clear" w:color="auto" w:fill="auto"/>
            <w:noWrap/>
          </w:tcPr>
          <w:p w14:paraId="751C9E30" w14:textId="3A8D7305" w:rsidR="00E235C1" w:rsidRPr="00A2625A" w:rsidRDefault="00E235C1" w:rsidP="00D50D1E">
            <w:pPr>
              <w:jc w:val="center"/>
            </w:pPr>
            <w:r>
              <w:t>1</w:t>
            </w:r>
          </w:p>
        </w:tc>
        <w:tc>
          <w:tcPr>
            <w:tcW w:w="594" w:type="pct"/>
            <w:shd w:val="clear" w:color="auto" w:fill="auto"/>
            <w:noWrap/>
          </w:tcPr>
          <w:p w14:paraId="65ED8535" w14:textId="77777777" w:rsidR="00E235C1" w:rsidRPr="00A2625A" w:rsidRDefault="00E235C1" w:rsidP="00D50D1E"/>
        </w:tc>
        <w:tc>
          <w:tcPr>
            <w:tcW w:w="2133" w:type="pct"/>
            <w:shd w:val="clear" w:color="auto" w:fill="auto"/>
            <w:noWrap/>
          </w:tcPr>
          <w:p w14:paraId="52012F31" w14:textId="77777777" w:rsidR="00756C3B" w:rsidRDefault="00756C3B" w:rsidP="00756C3B">
            <w:r>
              <w:t>Inleiding vak</w:t>
            </w:r>
          </w:p>
          <w:p w14:paraId="680B8535" w14:textId="77777777" w:rsidR="00E235C1" w:rsidRDefault="00756C3B" w:rsidP="004E21D9">
            <w:r>
              <w:t>Inleiding beheer</w:t>
            </w:r>
          </w:p>
          <w:p w14:paraId="641C2023" w14:textId="1D022CCE" w:rsidR="004E21D9" w:rsidRDefault="004E21D9" w:rsidP="004E21D9">
            <w:r>
              <w:t>Begin practicum opdracht A</w:t>
            </w:r>
          </w:p>
        </w:tc>
        <w:tc>
          <w:tcPr>
            <w:tcW w:w="1891" w:type="pct"/>
            <w:shd w:val="clear" w:color="auto" w:fill="auto"/>
            <w:noWrap/>
          </w:tcPr>
          <w:p w14:paraId="2609CF69" w14:textId="77777777" w:rsidR="00E235C1" w:rsidRPr="00A2625A" w:rsidRDefault="00E235C1" w:rsidP="003A6CB7"/>
        </w:tc>
      </w:tr>
      <w:tr w:rsidR="004E21D9" w:rsidRPr="00A2625A" w14:paraId="546DC7D9" w14:textId="77777777" w:rsidTr="00864576">
        <w:trPr>
          <w:trHeight w:val="226"/>
        </w:trPr>
        <w:tc>
          <w:tcPr>
            <w:tcW w:w="382" w:type="pct"/>
            <w:shd w:val="clear" w:color="auto" w:fill="auto"/>
            <w:noWrap/>
          </w:tcPr>
          <w:p w14:paraId="20524341" w14:textId="5073A9E7" w:rsidR="004E21D9" w:rsidRDefault="004E21D9" w:rsidP="00D50D1E">
            <w:pPr>
              <w:jc w:val="center"/>
            </w:pPr>
            <w:r>
              <w:t>2</w:t>
            </w:r>
          </w:p>
        </w:tc>
        <w:tc>
          <w:tcPr>
            <w:tcW w:w="594" w:type="pct"/>
            <w:shd w:val="clear" w:color="auto" w:fill="auto"/>
            <w:noWrap/>
          </w:tcPr>
          <w:p w14:paraId="0EEAD847" w14:textId="77777777" w:rsidR="004E21D9" w:rsidRPr="00A2625A" w:rsidRDefault="004E21D9" w:rsidP="00D50D1E"/>
        </w:tc>
        <w:tc>
          <w:tcPr>
            <w:tcW w:w="2133" w:type="pct"/>
            <w:shd w:val="clear" w:color="auto" w:fill="auto"/>
            <w:noWrap/>
          </w:tcPr>
          <w:p w14:paraId="293F2F00" w14:textId="77777777" w:rsidR="004E21D9" w:rsidRDefault="004E21D9" w:rsidP="00756C3B">
            <w:r>
              <w:t>Inleiding beheer en infrastructuur</w:t>
            </w:r>
          </w:p>
          <w:p w14:paraId="6277D017" w14:textId="6EFF857D" w:rsidR="004E21D9" w:rsidRDefault="004E21D9" w:rsidP="00756C3B">
            <w:r>
              <w:t>B</w:t>
            </w:r>
            <w:r w:rsidRPr="00A2625A">
              <w:t>asis principes SD</w:t>
            </w:r>
          </w:p>
        </w:tc>
        <w:tc>
          <w:tcPr>
            <w:tcW w:w="1891" w:type="pct"/>
            <w:shd w:val="clear" w:color="auto" w:fill="auto"/>
            <w:noWrap/>
          </w:tcPr>
          <w:p w14:paraId="2976FA51" w14:textId="1105689A" w:rsidR="004E21D9" w:rsidRPr="00A2625A" w:rsidRDefault="004E21D9" w:rsidP="003A6CB7">
            <w:r>
              <w:t>Inleveren opdracht A</w:t>
            </w:r>
          </w:p>
        </w:tc>
      </w:tr>
      <w:tr w:rsidR="004E21D9" w:rsidRPr="00A2625A" w14:paraId="78259356" w14:textId="6D6F1B66" w:rsidTr="00864576">
        <w:trPr>
          <w:trHeight w:val="226"/>
        </w:trPr>
        <w:tc>
          <w:tcPr>
            <w:tcW w:w="382" w:type="pct"/>
            <w:shd w:val="clear" w:color="auto" w:fill="auto"/>
            <w:noWrap/>
          </w:tcPr>
          <w:p w14:paraId="374A9FB0" w14:textId="2766A909" w:rsidR="004E21D9" w:rsidRPr="00A2625A" w:rsidRDefault="004E21D9" w:rsidP="00D50D1E">
            <w:pPr>
              <w:jc w:val="center"/>
            </w:pPr>
            <w:r>
              <w:t>3</w:t>
            </w:r>
          </w:p>
        </w:tc>
        <w:tc>
          <w:tcPr>
            <w:tcW w:w="594" w:type="pct"/>
            <w:shd w:val="clear" w:color="auto" w:fill="auto"/>
            <w:noWrap/>
          </w:tcPr>
          <w:p w14:paraId="44DCF6C8" w14:textId="35604B51" w:rsidR="004E21D9" w:rsidRPr="00A2625A" w:rsidRDefault="004E21D9" w:rsidP="00D50D1E">
            <w:r w:rsidRPr="00A2625A">
              <w:t>H1,</w:t>
            </w:r>
            <w:r>
              <w:t xml:space="preserve"> </w:t>
            </w:r>
            <w:r w:rsidRPr="00A2625A">
              <w:t>2</w:t>
            </w:r>
          </w:p>
        </w:tc>
        <w:tc>
          <w:tcPr>
            <w:tcW w:w="2133" w:type="pct"/>
            <w:shd w:val="clear" w:color="auto" w:fill="auto"/>
            <w:noWrap/>
          </w:tcPr>
          <w:p w14:paraId="37F0729A" w14:textId="77777777" w:rsidR="004E21D9" w:rsidRDefault="004E21D9" w:rsidP="00D50D1E">
            <w:pPr>
              <w:rPr>
                <w:lang w:val="en-US"/>
              </w:rPr>
            </w:pPr>
            <w:r w:rsidRPr="009E6DCE">
              <w:rPr>
                <w:lang w:val="en-US"/>
              </w:rPr>
              <w:t>Casus Etsy.com</w:t>
            </w:r>
          </w:p>
          <w:p w14:paraId="6BF43A4F" w14:textId="1E693D1D" w:rsidR="004E21D9" w:rsidRPr="00A2625A" w:rsidRDefault="004E21D9" w:rsidP="00D50D1E">
            <w:r>
              <w:t>Build scripts (maven)</w:t>
            </w:r>
          </w:p>
        </w:tc>
        <w:tc>
          <w:tcPr>
            <w:tcW w:w="1891" w:type="pct"/>
            <w:shd w:val="clear" w:color="auto" w:fill="auto"/>
            <w:noWrap/>
          </w:tcPr>
          <w:p w14:paraId="136DD8DF" w14:textId="0562591E" w:rsidR="004E21D9" w:rsidRPr="00A2625A" w:rsidRDefault="004E21D9" w:rsidP="003A6CB7"/>
        </w:tc>
      </w:tr>
      <w:tr w:rsidR="004E21D9" w:rsidRPr="00A2625A" w14:paraId="71E27BBE" w14:textId="3D956236" w:rsidTr="00864576">
        <w:trPr>
          <w:trHeight w:val="226"/>
        </w:trPr>
        <w:tc>
          <w:tcPr>
            <w:tcW w:w="382" w:type="pct"/>
            <w:shd w:val="clear" w:color="auto" w:fill="auto"/>
            <w:noWrap/>
          </w:tcPr>
          <w:p w14:paraId="57DB18A8" w14:textId="5956DC6F" w:rsidR="004E21D9" w:rsidRPr="00A2625A" w:rsidRDefault="004E21D9" w:rsidP="00D50D1E">
            <w:pPr>
              <w:jc w:val="center"/>
            </w:pPr>
            <w:r>
              <w:t>4</w:t>
            </w:r>
          </w:p>
        </w:tc>
        <w:tc>
          <w:tcPr>
            <w:tcW w:w="594" w:type="pct"/>
            <w:shd w:val="clear" w:color="auto" w:fill="auto"/>
            <w:noWrap/>
          </w:tcPr>
          <w:p w14:paraId="0B4DC3F8" w14:textId="5F35B786" w:rsidR="004E21D9" w:rsidRPr="00A2625A" w:rsidRDefault="004E21D9" w:rsidP="00D50D1E">
            <w:r w:rsidRPr="00A2625A">
              <w:t>H</w:t>
            </w:r>
            <w:r>
              <w:t>3, 4</w:t>
            </w:r>
          </w:p>
        </w:tc>
        <w:tc>
          <w:tcPr>
            <w:tcW w:w="2133" w:type="pct"/>
            <w:shd w:val="clear" w:color="auto" w:fill="auto"/>
            <w:noWrap/>
          </w:tcPr>
          <w:p w14:paraId="0E659D9E" w14:textId="77777777" w:rsidR="004E21D9" w:rsidRDefault="004E21D9" w:rsidP="001E4546">
            <w:pPr>
              <w:rPr>
                <w:lang w:val="en-US"/>
              </w:rPr>
            </w:pPr>
            <w:r w:rsidRPr="009E6DCE">
              <w:rPr>
                <w:lang w:val="en-US"/>
              </w:rPr>
              <w:t xml:space="preserve">Continuous integration </w:t>
            </w:r>
          </w:p>
          <w:p w14:paraId="4163B9E4" w14:textId="0B8AFD9B" w:rsidR="004E21D9" w:rsidRPr="009E6DCE" w:rsidRDefault="004E21D9" w:rsidP="001E4546">
            <w:pPr>
              <w:rPr>
                <w:lang w:val="en-US"/>
              </w:rPr>
            </w:pPr>
            <w:r>
              <w:t>Versiebeheer van code</w:t>
            </w:r>
          </w:p>
        </w:tc>
        <w:tc>
          <w:tcPr>
            <w:tcW w:w="1891" w:type="pct"/>
            <w:shd w:val="clear" w:color="auto" w:fill="auto"/>
            <w:noWrap/>
          </w:tcPr>
          <w:p w14:paraId="29DF2D88" w14:textId="2ECD6A17" w:rsidR="004E21D9" w:rsidRPr="00A2625A" w:rsidRDefault="004E21D9" w:rsidP="00D50D1E">
            <w:r>
              <w:rPr>
                <w:lang w:val="en-US"/>
              </w:rPr>
              <w:t>Inleveren opdracht B</w:t>
            </w:r>
          </w:p>
        </w:tc>
      </w:tr>
      <w:tr w:rsidR="004E21D9" w:rsidRPr="00A2625A" w14:paraId="638FE17F" w14:textId="4F8874A6" w:rsidTr="00864576">
        <w:trPr>
          <w:trHeight w:val="226"/>
        </w:trPr>
        <w:tc>
          <w:tcPr>
            <w:tcW w:w="382" w:type="pct"/>
            <w:shd w:val="clear" w:color="auto" w:fill="auto"/>
            <w:noWrap/>
          </w:tcPr>
          <w:p w14:paraId="7B7C681F" w14:textId="3F26210D" w:rsidR="004E21D9" w:rsidRPr="00A2625A" w:rsidRDefault="004E21D9" w:rsidP="00D50D1E">
            <w:pPr>
              <w:jc w:val="center"/>
            </w:pPr>
            <w:r>
              <w:t>5</w:t>
            </w:r>
          </w:p>
        </w:tc>
        <w:tc>
          <w:tcPr>
            <w:tcW w:w="594" w:type="pct"/>
            <w:shd w:val="clear" w:color="auto" w:fill="auto"/>
            <w:noWrap/>
          </w:tcPr>
          <w:p w14:paraId="6EB35615" w14:textId="5E153C85" w:rsidR="004E21D9" w:rsidRPr="00A2625A" w:rsidRDefault="004E21D9" w:rsidP="00D50D1E">
            <w:r>
              <w:t>H5, 6</w:t>
            </w:r>
          </w:p>
        </w:tc>
        <w:tc>
          <w:tcPr>
            <w:tcW w:w="2133" w:type="pct"/>
            <w:shd w:val="clear" w:color="auto" w:fill="auto"/>
            <w:noWrap/>
          </w:tcPr>
          <w:p w14:paraId="718D15D4" w14:textId="77777777" w:rsidR="004E21D9" w:rsidRDefault="004E21D9" w:rsidP="00B24080">
            <w:r>
              <w:t xml:space="preserve">Deployment </w:t>
            </w:r>
          </w:p>
          <w:p w14:paraId="70FA6853" w14:textId="6D780E98" w:rsidR="004E21D9" w:rsidRPr="004E21D9" w:rsidRDefault="004E21D9" w:rsidP="00B24080">
            <w:pPr>
              <w:rPr>
                <w:lang w:val="en-US"/>
              </w:rPr>
            </w:pPr>
            <w:r>
              <w:rPr>
                <w:lang w:val="en-US"/>
              </w:rPr>
              <w:t>Docker</w:t>
            </w:r>
          </w:p>
        </w:tc>
        <w:tc>
          <w:tcPr>
            <w:tcW w:w="1891" w:type="pct"/>
            <w:shd w:val="clear" w:color="auto" w:fill="auto"/>
            <w:noWrap/>
          </w:tcPr>
          <w:p w14:paraId="51812C5E" w14:textId="4560D4B8" w:rsidR="004E21D9" w:rsidRPr="00A2625A" w:rsidRDefault="004E21D9" w:rsidP="00D50D1E"/>
        </w:tc>
      </w:tr>
      <w:tr w:rsidR="004E21D9" w:rsidRPr="00711160" w14:paraId="19EDF4A8" w14:textId="4E7A53FB" w:rsidTr="00864576">
        <w:trPr>
          <w:trHeight w:val="226"/>
        </w:trPr>
        <w:tc>
          <w:tcPr>
            <w:tcW w:w="382" w:type="pct"/>
            <w:shd w:val="clear" w:color="auto" w:fill="auto"/>
            <w:noWrap/>
          </w:tcPr>
          <w:p w14:paraId="45F0A353" w14:textId="7ABE7A80" w:rsidR="004E21D9" w:rsidRPr="00A2625A" w:rsidRDefault="004E21D9" w:rsidP="00B24080">
            <w:pPr>
              <w:jc w:val="center"/>
            </w:pPr>
            <w:r>
              <w:t>6</w:t>
            </w:r>
          </w:p>
        </w:tc>
        <w:tc>
          <w:tcPr>
            <w:tcW w:w="594" w:type="pct"/>
            <w:shd w:val="clear" w:color="auto" w:fill="auto"/>
            <w:noWrap/>
          </w:tcPr>
          <w:p w14:paraId="3BB68E54" w14:textId="270884A8" w:rsidR="004E21D9" w:rsidRPr="00A2625A" w:rsidRDefault="004E21D9" w:rsidP="00B24080">
            <w:r>
              <w:t>H7 + 13</w:t>
            </w:r>
          </w:p>
        </w:tc>
        <w:tc>
          <w:tcPr>
            <w:tcW w:w="2133" w:type="pct"/>
            <w:shd w:val="clear" w:color="auto" w:fill="auto"/>
            <w:noWrap/>
          </w:tcPr>
          <w:p w14:paraId="67829412" w14:textId="5B165F96" w:rsidR="004E21D9" w:rsidRDefault="004E21D9" w:rsidP="004E21D9">
            <w:r w:rsidRPr="00A2625A">
              <w:t>Geautomatiseerd</w:t>
            </w:r>
            <w:r>
              <w:t xml:space="preserve"> testen</w:t>
            </w:r>
          </w:p>
          <w:p w14:paraId="657F0AEC" w14:textId="59109D86" w:rsidR="004E21D9" w:rsidRPr="004E21D9" w:rsidRDefault="004E21D9" w:rsidP="00B24080">
            <w:r w:rsidRPr="00711160">
              <w:rPr>
                <w:lang w:val="en-US"/>
              </w:rPr>
              <w:t>Commit stage</w:t>
            </w:r>
          </w:p>
        </w:tc>
        <w:tc>
          <w:tcPr>
            <w:tcW w:w="1891" w:type="pct"/>
            <w:shd w:val="clear" w:color="auto" w:fill="auto"/>
            <w:noWrap/>
          </w:tcPr>
          <w:p w14:paraId="323A952D" w14:textId="77777777" w:rsidR="004E21D9" w:rsidRDefault="004E21D9" w:rsidP="004E21D9">
            <w:r>
              <w:t>Inleveren opdracht C</w:t>
            </w:r>
          </w:p>
          <w:p w14:paraId="55D2FAD7" w14:textId="3FE0EEAF" w:rsidR="004E21D9" w:rsidRPr="00711160" w:rsidRDefault="004E21D9" w:rsidP="00B24080">
            <w:pPr>
              <w:rPr>
                <w:lang w:val="en-US"/>
              </w:rPr>
            </w:pPr>
          </w:p>
        </w:tc>
      </w:tr>
      <w:tr w:rsidR="004E21D9" w:rsidRPr="00A2625A" w14:paraId="7947C00F" w14:textId="56C9220C" w:rsidTr="00864576">
        <w:trPr>
          <w:trHeight w:val="226"/>
        </w:trPr>
        <w:tc>
          <w:tcPr>
            <w:tcW w:w="382" w:type="pct"/>
            <w:shd w:val="clear" w:color="auto" w:fill="auto"/>
            <w:noWrap/>
          </w:tcPr>
          <w:p w14:paraId="038DFC2F" w14:textId="419A1328" w:rsidR="004E21D9" w:rsidRPr="00A2625A" w:rsidRDefault="004E21D9" w:rsidP="00B24080">
            <w:pPr>
              <w:jc w:val="center"/>
            </w:pPr>
            <w:r>
              <w:t>7</w:t>
            </w:r>
          </w:p>
        </w:tc>
        <w:tc>
          <w:tcPr>
            <w:tcW w:w="594" w:type="pct"/>
            <w:shd w:val="clear" w:color="auto" w:fill="auto"/>
            <w:noWrap/>
          </w:tcPr>
          <w:p w14:paraId="79104D65" w14:textId="7C32E632" w:rsidR="004E21D9" w:rsidRPr="00A2625A" w:rsidRDefault="004E21D9" w:rsidP="006C5E3E">
            <w:r>
              <w:t>H</w:t>
            </w:r>
            <w:r w:rsidRPr="00A2625A">
              <w:t>8, 9</w:t>
            </w:r>
          </w:p>
        </w:tc>
        <w:tc>
          <w:tcPr>
            <w:tcW w:w="2133" w:type="pct"/>
            <w:shd w:val="clear" w:color="auto" w:fill="auto"/>
            <w:noWrap/>
          </w:tcPr>
          <w:p w14:paraId="24AE118F" w14:textId="77777777" w:rsidR="004E21D9" w:rsidRDefault="004E21D9" w:rsidP="004E21D9">
            <w:r w:rsidRPr="00A2625A">
              <w:t>Deployment</w:t>
            </w:r>
            <w:r>
              <w:t xml:space="preserve"> </w:t>
            </w:r>
          </w:p>
          <w:p w14:paraId="01760FFC" w14:textId="44E46919" w:rsidR="004E21D9" w:rsidRPr="00A2625A" w:rsidRDefault="004E21D9" w:rsidP="004E21D9">
            <w:r>
              <w:t>Configuratie management</w:t>
            </w:r>
          </w:p>
        </w:tc>
        <w:tc>
          <w:tcPr>
            <w:tcW w:w="1891" w:type="pct"/>
            <w:shd w:val="clear" w:color="auto" w:fill="auto"/>
            <w:noWrap/>
          </w:tcPr>
          <w:p w14:paraId="294FE66E" w14:textId="77777777" w:rsidR="004E21D9" w:rsidRPr="00A2625A" w:rsidRDefault="004E21D9" w:rsidP="004E21D9"/>
        </w:tc>
      </w:tr>
      <w:tr w:rsidR="004E21D9" w:rsidRPr="00A2625A" w14:paraId="59C8965A" w14:textId="1B725D51" w:rsidTr="00864576">
        <w:trPr>
          <w:trHeight w:val="226"/>
        </w:trPr>
        <w:tc>
          <w:tcPr>
            <w:tcW w:w="382" w:type="pct"/>
            <w:shd w:val="clear" w:color="auto" w:fill="auto"/>
            <w:noWrap/>
          </w:tcPr>
          <w:p w14:paraId="2A6356DD" w14:textId="2B0C3C4F" w:rsidR="004E21D9" w:rsidRPr="00A2625A" w:rsidRDefault="004E21D9" w:rsidP="00DA5BEB">
            <w:pPr>
              <w:jc w:val="center"/>
            </w:pPr>
            <w:r>
              <w:t>8</w:t>
            </w:r>
          </w:p>
        </w:tc>
        <w:tc>
          <w:tcPr>
            <w:tcW w:w="594" w:type="pct"/>
            <w:shd w:val="clear" w:color="auto" w:fill="auto"/>
            <w:noWrap/>
          </w:tcPr>
          <w:p w14:paraId="181E0714" w14:textId="77777777" w:rsidR="004E21D9" w:rsidRDefault="004E21D9" w:rsidP="00DA5BEB">
            <w:r>
              <w:t>H</w:t>
            </w:r>
            <w:r w:rsidRPr="00A2625A">
              <w:t>10,11</w:t>
            </w:r>
          </w:p>
          <w:p w14:paraId="40082EC8" w14:textId="530235B9" w:rsidR="004E21D9" w:rsidRPr="00A2625A" w:rsidRDefault="004E21D9" w:rsidP="00DA5BEB">
            <w:r>
              <w:t>H12 + 14</w:t>
            </w:r>
          </w:p>
        </w:tc>
        <w:tc>
          <w:tcPr>
            <w:tcW w:w="2133" w:type="pct"/>
            <w:shd w:val="clear" w:color="auto" w:fill="auto"/>
            <w:noWrap/>
          </w:tcPr>
          <w:p w14:paraId="295377E1" w14:textId="77777777" w:rsidR="004E21D9" w:rsidRDefault="004E21D9" w:rsidP="004E21D9">
            <w:r>
              <w:t>Data management</w:t>
            </w:r>
          </w:p>
          <w:p w14:paraId="14F787F9" w14:textId="3BE37EE0" w:rsidR="004E21D9" w:rsidRPr="00A2625A" w:rsidRDefault="004E21D9" w:rsidP="004E21D9">
            <w:r w:rsidRPr="00E235C1">
              <w:t>Continuous Delivery in projecten</w:t>
            </w:r>
          </w:p>
        </w:tc>
        <w:tc>
          <w:tcPr>
            <w:tcW w:w="1891" w:type="pct"/>
            <w:shd w:val="clear" w:color="auto" w:fill="auto"/>
            <w:noWrap/>
          </w:tcPr>
          <w:p w14:paraId="19CE6FF0" w14:textId="593A2BBE" w:rsidR="004E21D9" w:rsidRPr="00575932" w:rsidRDefault="004E21D9" w:rsidP="00575932">
            <w:pPr>
              <w:tabs>
                <w:tab w:val="left" w:pos="907"/>
              </w:tabs>
            </w:pPr>
            <w:r>
              <w:t>Inleveren opdracht D</w:t>
            </w:r>
          </w:p>
        </w:tc>
      </w:tr>
      <w:tr w:rsidR="004E21D9" w:rsidRPr="00A2625A" w14:paraId="58AFBCAF" w14:textId="77777777" w:rsidTr="00C8008A">
        <w:trPr>
          <w:trHeight w:val="226"/>
        </w:trPr>
        <w:tc>
          <w:tcPr>
            <w:tcW w:w="5000" w:type="pct"/>
            <w:gridSpan w:val="4"/>
            <w:shd w:val="clear" w:color="auto" w:fill="auto"/>
            <w:noWrap/>
          </w:tcPr>
          <w:p w14:paraId="29B3256E" w14:textId="209E7362" w:rsidR="004E21D9" w:rsidRPr="007E0D67" w:rsidRDefault="004E21D9" w:rsidP="00C8008A">
            <w:pPr>
              <w:jc w:val="center"/>
              <w:rPr>
                <w:b/>
                <w:sz w:val="24"/>
              </w:rPr>
            </w:pPr>
            <w:r w:rsidRPr="007E0D67">
              <w:rPr>
                <w:b/>
                <w:sz w:val="24"/>
              </w:rPr>
              <w:t>Eind week 8:  DIGITAAL inleveren alle opdrachten!!</w:t>
            </w:r>
          </w:p>
        </w:tc>
      </w:tr>
    </w:tbl>
    <w:p w14:paraId="253F1D7E" w14:textId="77777777" w:rsidR="00202DAE" w:rsidRPr="00202DAE" w:rsidRDefault="00202DAE" w:rsidP="001905C6">
      <w:pPr>
        <w:rPr>
          <w:color w:val="FF0000"/>
        </w:rPr>
      </w:pPr>
    </w:p>
    <w:p w14:paraId="198897CB" w14:textId="77777777" w:rsidR="00EA6A90" w:rsidRDefault="00EA6A90">
      <w:pPr>
        <w:rPr>
          <w:rFonts w:cs="Arial"/>
          <w:b/>
          <w:sz w:val="24"/>
        </w:rPr>
      </w:pPr>
      <w:r>
        <w:rPr>
          <w:rFonts w:cs="Arial"/>
          <w:b/>
          <w:sz w:val="24"/>
        </w:rPr>
        <w:br w:type="page"/>
      </w:r>
    </w:p>
    <w:p w14:paraId="174C297A" w14:textId="611FBC53" w:rsidR="006D6663" w:rsidRDefault="006D6663" w:rsidP="0050018C">
      <w:pPr>
        <w:pStyle w:val="Indexkop"/>
        <w:numPr>
          <w:ilvl w:val="0"/>
          <w:numId w:val="3"/>
        </w:numPr>
        <w:rPr>
          <w:rFonts w:cs="Arial"/>
          <w:b/>
          <w:sz w:val="24"/>
        </w:rPr>
      </w:pPr>
      <w:r>
        <w:rPr>
          <w:rFonts w:cs="Arial"/>
          <w:b/>
          <w:sz w:val="24"/>
        </w:rPr>
        <w:lastRenderedPageBreak/>
        <w:t>Toetsing en beoordeling</w:t>
      </w:r>
    </w:p>
    <w:p w14:paraId="0CEE1094" w14:textId="77777777" w:rsidR="00C37FE8" w:rsidRDefault="00C37FE8" w:rsidP="00C37FE8">
      <w:pPr>
        <w:rPr>
          <w:lang w:val="nl-NL"/>
        </w:rPr>
      </w:pPr>
      <w:bookmarkStart w:id="5" w:name="_Toc67724069"/>
    </w:p>
    <w:p w14:paraId="5FDFE690" w14:textId="0ECA2DBC" w:rsidR="006D6663" w:rsidRDefault="008A135A">
      <w:pPr>
        <w:pStyle w:val="Kop2"/>
        <w:ind w:left="0" w:firstLine="0"/>
        <w:rPr>
          <w:bCs/>
        </w:rPr>
      </w:pPr>
      <w:r>
        <w:rPr>
          <w:bCs/>
        </w:rPr>
        <w:t>3.1 P</w:t>
      </w:r>
      <w:r w:rsidR="006D6663">
        <w:rPr>
          <w:bCs/>
        </w:rPr>
        <w:t>rocedure</w:t>
      </w:r>
      <w:bookmarkEnd w:id="5"/>
    </w:p>
    <w:p w14:paraId="65210BAA" w14:textId="6736B296" w:rsidR="00C37FE8" w:rsidRDefault="00C37FE8" w:rsidP="00C37FE8">
      <w:pPr>
        <w:rPr>
          <w:lang w:val="nl-NL"/>
        </w:rPr>
      </w:pPr>
      <w:r>
        <w:rPr>
          <w:lang w:val="nl-NL"/>
        </w:rPr>
        <w:t xml:space="preserve">De </w:t>
      </w:r>
      <w:r w:rsidR="00EB286D">
        <w:rPr>
          <w:lang w:val="nl-NL"/>
        </w:rPr>
        <w:t>module wordt afgesloten met een practicumcijfer. Het practicumcijfer is een gewogen gemiddelde van vier practicumopgaven</w:t>
      </w:r>
      <w:r w:rsidR="00E35DC8">
        <w:rPr>
          <w:lang w:val="nl-NL"/>
        </w:rPr>
        <w:t xml:space="preserve">. </w:t>
      </w:r>
      <w:r w:rsidR="00EB286D">
        <w:rPr>
          <w:lang w:val="nl-NL"/>
        </w:rPr>
        <w:t>Cesuur ligt op 5.5. De weging van de opdrachten is weergegeven in de onderstaande tabel:</w:t>
      </w:r>
    </w:p>
    <w:p w14:paraId="1BAE4BFB" w14:textId="77777777" w:rsidR="00EB286D" w:rsidRDefault="00EB286D" w:rsidP="00C37FE8">
      <w:pPr>
        <w:rPr>
          <w:lang w:val="nl-NL"/>
        </w:rPr>
      </w:pPr>
    </w:p>
    <w:tbl>
      <w:tblPr>
        <w:tblStyle w:val="Tabelraster"/>
        <w:tblpPr w:leftFromText="141" w:rightFromText="141" w:vertAnchor="text" w:tblpY="1"/>
        <w:tblOverlap w:val="never"/>
        <w:tblW w:w="0" w:type="auto"/>
        <w:tblLook w:val="04A0" w:firstRow="1" w:lastRow="0" w:firstColumn="1" w:lastColumn="0" w:noHBand="0" w:noVBand="1"/>
      </w:tblPr>
      <w:tblGrid>
        <w:gridCol w:w="1384"/>
        <w:gridCol w:w="709"/>
      </w:tblGrid>
      <w:tr w:rsidR="00EB286D" w14:paraId="30A89B1C" w14:textId="77777777" w:rsidTr="004E21D9">
        <w:tc>
          <w:tcPr>
            <w:tcW w:w="1384" w:type="dxa"/>
          </w:tcPr>
          <w:p w14:paraId="688EACCC" w14:textId="5718BE40" w:rsidR="00EB286D" w:rsidRDefault="00EB286D" w:rsidP="004E21D9">
            <w:pPr>
              <w:rPr>
                <w:bCs/>
              </w:rPr>
            </w:pPr>
            <w:r>
              <w:rPr>
                <w:bCs/>
              </w:rPr>
              <w:t>Opdracht A</w:t>
            </w:r>
          </w:p>
        </w:tc>
        <w:tc>
          <w:tcPr>
            <w:tcW w:w="709" w:type="dxa"/>
          </w:tcPr>
          <w:p w14:paraId="44880159" w14:textId="52545F07" w:rsidR="00EB286D" w:rsidRDefault="00EB286D" w:rsidP="004E21D9">
            <w:pPr>
              <w:rPr>
                <w:bCs/>
              </w:rPr>
            </w:pPr>
            <w:r>
              <w:rPr>
                <w:bCs/>
              </w:rPr>
              <w:t>10 %</w:t>
            </w:r>
          </w:p>
        </w:tc>
      </w:tr>
      <w:tr w:rsidR="00EB286D" w14:paraId="4878A32D" w14:textId="77777777" w:rsidTr="004E21D9">
        <w:tc>
          <w:tcPr>
            <w:tcW w:w="1384" w:type="dxa"/>
          </w:tcPr>
          <w:p w14:paraId="4F534A9A" w14:textId="33EC2E46" w:rsidR="00EB286D" w:rsidRDefault="00EB286D" w:rsidP="004E21D9">
            <w:pPr>
              <w:rPr>
                <w:bCs/>
              </w:rPr>
            </w:pPr>
            <w:r>
              <w:rPr>
                <w:bCs/>
              </w:rPr>
              <w:t>Opdracht B</w:t>
            </w:r>
          </w:p>
        </w:tc>
        <w:tc>
          <w:tcPr>
            <w:tcW w:w="709" w:type="dxa"/>
          </w:tcPr>
          <w:p w14:paraId="4961D015" w14:textId="1B385453" w:rsidR="00EB286D" w:rsidRDefault="00EB286D" w:rsidP="004E21D9">
            <w:pPr>
              <w:rPr>
                <w:bCs/>
              </w:rPr>
            </w:pPr>
            <w:r>
              <w:rPr>
                <w:bCs/>
              </w:rPr>
              <w:t>20 %</w:t>
            </w:r>
          </w:p>
        </w:tc>
      </w:tr>
      <w:tr w:rsidR="00EB286D" w14:paraId="4188F636" w14:textId="77777777" w:rsidTr="004E21D9">
        <w:tc>
          <w:tcPr>
            <w:tcW w:w="1384" w:type="dxa"/>
          </w:tcPr>
          <w:p w14:paraId="1480F13B" w14:textId="3E5A3BD3" w:rsidR="00EB286D" w:rsidRDefault="00EB286D" w:rsidP="004E21D9">
            <w:pPr>
              <w:rPr>
                <w:bCs/>
              </w:rPr>
            </w:pPr>
            <w:r>
              <w:rPr>
                <w:bCs/>
              </w:rPr>
              <w:t>Opdracht C</w:t>
            </w:r>
          </w:p>
        </w:tc>
        <w:tc>
          <w:tcPr>
            <w:tcW w:w="709" w:type="dxa"/>
          </w:tcPr>
          <w:p w14:paraId="31B32B18" w14:textId="26B5EF10" w:rsidR="00EB286D" w:rsidRDefault="00EB286D" w:rsidP="004E21D9">
            <w:pPr>
              <w:rPr>
                <w:bCs/>
              </w:rPr>
            </w:pPr>
            <w:r>
              <w:rPr>
                <w:bCs/>
              </w:rPr>
              <w:t>30 %</w:t>
            </w:r>
          </w:p>
        </w:tc>
      </w:tr>
      <w:tr w:rsidR="00EB286D" w14:paraId="2FC03234" w14:textId="77777777" w:rsidTr="004E21D9">
        <w:tc>
          <w:tcPr>
            <w:tcW w:w="1384" w:type="dxa"/>
          </w:tcPr>
          <w:p w14:paraId="368AD58B" w14:textId="7B52D326" w:rsidR="00EB286D" w:rsidRDefault="00EB286D" w:rsidP="004E21D9">
            <w:pPr>
              <w:rPr>
                <w:bCs/>
              </w:rPr>
            </w:pPr>
            <w:r>
              <w:rPr>
                <w:bCs/>
              </w:rPr>
              <w:t>Opdracht D</w:t>
            </w:r>
          </w:p>
        </w:tc>
        <w:tc>
          <w:tcPr>
            <w:tcW w:w="709" w:type="dxa"/>
          </w:tcPr>
          <w:p w14:paraId="072EF6D6" w14:textId="337B45FA" w:rsidR="00EB286D" w:rsidRDefault="00EB286D" w:rsidP="004E21D9">
            <w:pPr>
              <w:rPr>
                <w:bCs/>
              </w:rPr>
            </w:pPr>
            <w:r>
              <w:rPr>
                <w:bCs/>
              </w:rPr>
              <w:t>40 %</w:t>
            </w:r>
          </w:p>
        </w:tc>
      </w:tr>
    </w:tbl>
    <w:p w14:paraId="00375EA6" w14:textId="31D4D328" w:rsidR="00EB286D" w:rsidRDefault="004E21D9" w:rsidP="00C37FE8">
      <w:pPr>
        <w:rPr>
          <w:bCs/>
        </w:rPr>
      </w:pPr>
      <w:r>
        <w:rPr>
          <w:bCs/>
        </w:rPr>
        <w:br w:type="textWrapping" w:clear="all"/>
      </w:r>
    </w:p>
    <w:p w14:paraId="56197A9E" w14:textId="77777777" w:rsidR="00C37FE8" w:rsidRPr="004F1B1E" w:rsidRDefault="00C37FE8" w:rsidP="00C37FE8">
      <w:pPr>
        <w:rPr>
          <w:lang w:val="nl-NL"/>
        </w:rPr>
      </w:pPr>
    </w:p>
    <w:p w14:paraId="367938A4" w14:textId="61F0CC1D" w:rsidR="00A45277" w:rsidRPr="00281301" w:rsidRDefault="00A45277" w:rsidP="00C37FE8">
      <w:pPr>
        <w:rPr>
          <w:b/>
          <w:i/>
        </w:rPr>
      </w:pPr>
      <w:r w:rsidRPr="00281301">
        <w:rPr>
          <w:b/>
          <w:i/>
        </w:rPr>
        <w:t>Practicum</w:t>
      </w:r>
    </w:p>
    <w:p w14:paraId="6E59A946" w14:textId="2C9139A3" w:rsidR="002B0F1D" w:rsidRDefault="00BD31EC" w:rsidP="00902513">
      <w:pPr>
        <w:rPr>
          <w:rFonts w:cs="Arial"/>
        </w:rPr>
      </w:pPr>
      <w:r>
        <w:rPr>
          <w:rFonts w:cs="Arial"/>
        </w:rPr>
        <w:t xml:space="preserve">Tijdens het practicum </w:t>
      </w:r>
      <w:r w:rsidR="00A26468">
        <w:rPr>
          <w:rFonts w:cs="Arial"/>
        </w:rPr>
        <w:t>werk je aan</w:t>
      </w:r>
      <w:r w:rsidR="00202DAE">
        <w:rPr>
          <w:rFonts w:cs="Arial"/>
        </w:rPr>
        <w:t xml:space="preserve"> </w:t>
      </w:r>
      <w:r w:rsidR="00B14E4C">
        <w:rPr>
          <w:rFonts w:cs="Arial"/>
        </w:rPr>
        <w:t>je vaardigheden als software</w:t>
      </w:r>
      <w:r w:rsidR="002B0F1D">
        <w:rPr>
          <w:rFonts w:cs="Arial"/>
        </w:rPr>
        <w:t xml:space="preserve">specialist. Je gaat zelf een omgeving opzetten </w:t>
      </w:r>
      <w:r w:rsidR="00B14E4C">
        <w:rPr>
          <w:rFonts w:cs="Arial"/>
        </w:rPr>
        <w:t>voor het uitvoeren van software</w:t>
      </w:r>
      <w:r w:rsidR="002B0F1D">
        <w:rPr>
          <w:rFonts w:cs="Arial"/>
        </w:rPr>
        <w:t xml:space="preserve">deployments. Deze omgeving bouw je helemaal zelf op. Dit is onderverdeeld in verschillende deelopgaven. </w:t>
      </w:r>
      <w:r w:rsidR="00D52C5D">
        <w:rPr>
          <w:rFonts w:cs="Arial"/>
        </w:rPr>
        <w:t xml:space="preserve">De opgaven en de criteria staan beschreven </w:t>
      </w:r>
      <w:r w:rsidR="00D52C5D" w:rsidRPr="00EB286D">
        <w:rPr>
          <w:rFonts w:cs="Arial"/>
          <w:b/>
          <w:u w:val="single"/>
        </w:rPr>
        <w:t>in de bijlagen</w:t>
      </w:r>
      <w:r w:rsidR="00D52C5D">
        <w:rPr>
          <w:rFonts w:cs="Arial"/>
        </w:rPr>
        <w:t xml:space="preserve">. </w:t>
      </w:r>
    </w:p>
    <w:p w14:paraId="68369724" w14:textId="77777777" w:rsidR="002B0F1D" w:rsidRDefault="002B0F1D" w:rsidP="00902513">
      <w:pPr>
        <w:rPr>
          <w:rFonts w:cs="Arial"/>
        </w:rPr>
      </w:pPr>
    </w:p>
    <w:p w14:paraId="3487F7E8" w14:textId="5F258ED8" w:rsidR="00281301" w:rsidRDefault="00BD31EC" w:rsidP="00902513">
      <w:pPr>
        <w:rPr>
          <w:rFonts w:cs="Arial"/>
        </w:rPr>
      </w:pPr>
      <w:r>
        <w:rPr>
          <w:rFonts w:cs="Arial"/>
        </w:rPr>
        <w:t>Om je kennis en inzicht te testen kan de docent je vragen tijdens</w:t>
      </w:r>
      <w:r w:rsidR="008A135A">
        <w:rPr>
          <w:rFonts w:cs="Arial"/>
        </w:rPr>
        <w:t xml:space="preserve"> de les een aanvullende</w:t>
      </w:r>
      <w:r>
        <w:rPr>
          <w:rFonts w:cs="Arial"/>
        </w:rPr>
        <w:t xml:space="preserve"> opdracht te maken.</w:t>
      </w:r>
      <w:r w:rsidR="0056290C">
        <w:rPr>
          <w:rFonts w:cs="Arial"/>
        </w:rPr>
        <w:t xml:space="preserve"> </w:t>
      </w:r>
      <w:r w:rsidR="002B0F1D">
        <w:rPr>
          <w:rFonts w:cs="Arial"/>
        </w:rPr>
        <w:t xml:space="preserve">Het eindoordeel voor het vak is het gewogen gemiddelde van deze opdrachten. </w:t>
      </w:r>
    </w:p>
    <w:p w14:paraId="3EE5E6BC" w14:textId="77777777" w:rsidR="0056290C" w:rsidRDefault="0056290C" w:rsidP="00902513">
      <w:pPr>
        <w:rPr>
          <w:rFonts w:cs="Arial"/>
        </w:rPr>
      </w:pPr>
    </w:p>
    <w:p w14:paraId="14D19437" w14:textId="527D6913" w:rsidR="0056290C" w:rsidRDefault="0056290C" w:rsidP="00902513">
      <w:pPr>
        <w:rPr>
          <w:rFonts w:cs="Arial"/>
        </w:rPr>
      </w:pPr>
      <w:r>
        <w:rPr>
          <w:rFonts w:cs="Arial"/>
        </w:rPr>
        <w:t xml:space="preserve">Je maakt een werkdocument waar je per opdracht je code en ‘bewijs’ van de werkzaamheid verzameld (bv screenshots). Je maakt dus één document waar de vier opdrachten als hoofstuk onderdeel van zijn. </w:t>
      </w:r>
    </w:p>
    <w:p w14:paraId="6D8432ED" w14:textId="77777777" w:rsidR="00C8008A" w:rsidRDefault="00C8008A" w:rsidP="00902513">
      <w:pPr>
        <w:rPr>
          <w:rFonts w:cs="Arial"/>
        </w:rPr>
      </w:pPr>
    </w:p>
    <w:p w14:paraId="24BD4D38" w14:textId="7B182538" w:rsidR="00C8008A" w:rsidRDefault="00C8008A" w:rsidP="00902513">
      <w:pPr>
        <w:rPr>
          <w:rFonts w:cs="Arial"/>
        </w:rPr>
      </w:pPr>
      <w:r w:rsidRPr="00C8008A">
        <w:rPr>
          <w:rFonts w:cs="Arial"/>
          <w:b/>
        </w:rPr>
        <w:t>Let op!</w:t>
      </w:r>
      <w:r>
        <w:rPr>
          <w:rFonts w:cs="Arial"/>
        </w:rPr>
        <w:t xml:space="preserve"> </w:t>
      </w:r>
      <w:r w:rsidR="004E21D9">
        <w:rPr>
          <w:rFonts w:cs="Arial"/>
        </w:rPr>
        <w:t xml:space="preserve">Elke week lever je je ‘werkdocument’ in op N@tschool bijgewerkt met de laatste opdracht. </w:t>
      </w:r>
      <w:r w:rsidR="00B77786">
        <w:rPr>
          <w:rFonts w:cs="Arial"/>
        </w:rPr>
        <w:t xml:space="preserve">Deze worden op </w:t>
      </w:r>
      <w:r w:rsidR="00B77786" w:rsidRPr="00DD1C81">
        <w:rPr>
          <w:rFonts w:cs="Arial"/>
          <w:u w:val="single"/>
        </w:rPr>
        <w:t>plagiaat</w:t>
      </w:r>
      <w:r w:rsidR="00B77786">
        <w:rPr>
          <w:rFonts w:cs="Arial"/>
        </w:rPr>
        <w:t xml:space="preserve"> gescanned. </w:t>
      </w:r>
    </w:p>
    <w:p w14:paraId="3582BEAF" w14:textId="7BFFE203" w:rsidR="008A135A" w:rsidRDefault="008A135A" w:rsidP="008A135A">
      <w:pPr>
        <w:pStyle w:val="Kop2"/>
        <w:ind w:left="0" w:firstLine="0"/>
        <w:rPr>
          <w:bCs/>
        </w:rPr>
      </w:pPr>
      <w:r>
        <w:rPr>
          <w:bCs/>
        </w:rPr>
        <w:t>3.2 Herkansing</w:t>
      </w:r>
    </w:p>
    <w:p w14:paraId="73441F32" w14:textId="6858C53F" w:rsidR="00784624" w:rsidRPr="00A45277" w:rsidRDefault="0072783C" w:rsidP="008C4E77">
      <w:pPr>
        <w:rPr>
          <w:rFonts w:cs="Arial"/>
          <w:color w:val="FF0000"/>
        </w:rPr>
      </w:pPr>
      <w:r>
        <w:rPr>
          <w:rFonts w:cs="Arial"/>
        </w:rPr>
        <w:t>I</w:t>
      </w:r>
      <w:r w:rsidR="00C8008A">
        <w:rPr>
          <w:rFonts w:cs="Arial"/>
        </w:rPr>
        <w:t>ndien je een onvoldoende behaalt</w:t>
      </w:r>
      <w:r>
        <w:rPr>
          <w:rFonts w:cs="Arial"/>
        </w:rPr>
        <w:t xml:space="preserve"> voor dit vak, kan je het practicum in </w:t>
      </w:r>
      <w:r w:rsidR="00C81AFB">
        <w:rPr>
          <w:rFonts w:cs="Arial"/>
        </w:rPr>
        <w:t>week 10</w:t>
      </w:r>
      <w:r w:rsidR="00F14AF0">
        <w:rPr>
          <w:rFonts w:cs="Arial"/>
        </w:rPr>
        <w:t xml:space="preserve"> van </w:t>
      </w:r>
      <w:r w:rsidR="008C4E77">
        <w:rPr>
          <w:rFonts w:cs="Arial"/>
        </w:rPr>
        <w:t>de volgende onderwijsperiode</w:t>
      </w:r>
      <w:r>
        <w:rPr>
          <w:rFonts w:cs="Arial"/>
        </w:rPr>
        <w:t xml:space="preserve"> herkansen</w:t>
      </w:r>
      <w:r w:rsidR="00F24FC2">
        <w:rPr>
          <w:rFonts w:cs="Arial"/>
        </w:rPr>
        <w:t xml:space="preserve"> door de gehele set aan opdrachten </w:t>
      </w:r>
      <w:r w:rsidR="00C81AFB">
        <w:rPr>
          <w:rFonts w:cs="Arial"/>
        </w:rPr>
        <w:t xml:space="preserve">bij je docent </w:t>
      </w:r>
      <w:r w:rsidR="00F24FC2">
        <w:rPr>
          <w:rFonts w:cs="Arial"/>
        </w:rPr>
        <w:t xml:space="preserve">opnieuw aan te bieden. </w:t>
      </w:r>
      <w:r w:rsidR="0056290C">
        <w:rPr>
          <w:rFonts w:cs="Arial"/>
        </w:rPr>
        <w:t xml:space="preserve">Je docent voorziet je in een extra aanwijzing voor de herkansingsopdracht. </w:t>
      </w:r>
      <w:r w:rsidR="002B3061">
        <w:rPr>
          <w:rFonts w:cs="Arial"/>
        </w:rPr>
        <w:t>Deze herkansing voer je zelfstandig uit.</w:t>
      </w:r>
      <w:r w:rsidR="004E21D9">
        <w:rPr>
          <w:rFonts w:cs="Arial"/>
        </w:rPr>
        <w:t xml:space="preserve"> Indien je project geen goede voedingsbodem vormt voor het vak dan wijst je docent een ander softwareproject aan om je devops-vaardigheden op los te laten. </w:t>
      </w:r>
    </w:p>
    <w:p w14:paraId="54DA4433" w14:textId="55858312" w:rsidR="00F14AF0" w:rsidRDefault="00F14AF0" w:rsidP="00F14AF0">
      <w:pPr>
        <w:pStyle w:val="Kop2"/>
        <w:ind w:left="0" w:firstLine="0"/>
        <w:rPr>
          <w:bCs/>
        </w:rPr>
      </w:pPr>
      <w:r>
        <w:rPr>
          <w:bCs/>
        </w:rPr>
        <w:t>3.3 Inzage</w:t>
      </w:r>
    </w:p>
    <w:p w14:paraId="710D6D3A" w14:textId="37DF0C83" w:rsidR="00D7239D" w:rsidRDefault="00D7239D" w:rsidP="00D7239D">
      <w:pPr>
        <w:rPr>
          <w:rFonts w:cs="Arial"/>
          <w:lang w:val="nl-NL"/>
        </w:rPr>
      </w:pPr>
      <w:r>
        <w:rPr>
          <w:rFonts w:cs="Arial"/>
          <w:lang w:val="nl-NL"/>
        </w:rPr>
        <w:t>Inzage i</w:t>
      </w:r>
      <w:r w:rsidR="0056290C">
        <w:rPr>
          <w:rFonts w:cs="Arial"/>
          <w:lang w:val="nl-NL"/>
        </w:rPr>
        <w:t>s conform de regels in de hogeschoolgids op het geroosterde inzagemoment. Geef tijdig aan de mod</w:t>
      </w:r>
      <w:r w:rsidR="004E21D9">
        <w:rPr>
          <w:rFonts w:cs="Arial"/>
          <w:lang w:val="nl-NL"/>
        </w:rPr>
        <w:t>ulebeheerder door dat je inzage</w:t>
      </w:r>
      <w:r w:rsidR="0056290C">
        <w:rPr>
          <w:rFonts w:cs="Arial"/>
          <w:lang w:val="nl-NL"/>
        </w:rPr>
        <w:t xml:space="preserve"> wenst. Dan kan je materiaal op tijd verzameld worden. </w:t>
      </w:r>
    </w:p>
    <w:p w14:paraId="58C13058" w14:textId="431889F8" w:rsidR="00840CFD" w:rsidRDefault="00573994" w:rsidP="00132601">
      <w:pPr>
        <w:spacing w:line="360" w:lineRule="auto"/>
        <w:rPr>
          <w:rFonts w:cs="Arial"/>
          <w:b/>
        </w:rPr>
      </w:pPr>
      <w:r>
        <w:rPr>
          <w:rFonts w:cs="Arial"/>
          <w:b/>
        </w:rPr>
        <w:br w:type="page"/>
      </w:r>
    </w:p>
    <w:p w14:paraId="0C82BA94" w14:textId="77777777" w:rsidR="004F1B1E" w:rsidRDefault="004F1B1E" w:rsidP="004F1B1E">
      <w:pPr>
        <w:spacing w:line="360" w:lineRule="auto"/>
        <w:rPr>
          <w:rFonts w:cs="Arial"/>
          <w:lang w:val="nl-NL"/>
        </w:rPr>
      </w:pPr>
      <w:r>
        <w:rPr>
          <w:rFonts w:cs="Arial"/>
          <w:b/>
          <w:lang w:val="nl-NL"/>
        </w:rPr>
        <w:lastRenderedPageBreak/>
        <w:t>Bijlage 1. Toetsmatrijs</w:t>
      </w:r>
    </w:p>
    <w:p w14:paraId="0E3C715F" w14:textId="77777777" w:rsidR="004F1B1E" w:rsidRDefault="004F1B1E" w:rsidP="004F1B1E">
      <w:pPr>
        <w:rPr>
          <w:rFonts w:cs="Arial"/>
          <w:b/>
          <w:lang w:val="nl-NL"/>
        </w:rPr>
      </w:pPr>
    </w:p>
    <w:p w14:paraId="3FD6066E" w14:textId="77777777" w:rsidR="004F1B1E" w:rsidRDefault="004F1B1E" w:rsidP="004F1B1E">
      <w:pPr>
        <w:rPr>
          <w:rFonts w:cs="Arial"/>
          <w:b/>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144"/>
        <w:gridCol w:w="2644"/>
      </w:tblGrid>
      <w:tr w:rsidR="004F1B1E" w14:paraId="701BA4BD" w14:textId="77777777" w:rsidTr="00B96467">
        <w:tc>
          <w:tcPr>
            <w:tcW w:w="426" w:type="dxa"/>
            <w:tcBorders>
              <w:top w:val="single" w:sz="4" w:space="0" w:color="auto"/>
              <w:left w:val="single" w:sz="4" w:space="0" w:color="auto"/>
              <w:bottom w:val="single" w:sz="4" w:space="0" w:color="auto"/>
              <w:right w:val="single" w:sz="4" w:space="0" w:color="auto"/>
            </w:tcBorders>
          </w:tcPr>
          <w:p w14:paraId="10C1774A" w14:textId="77777777" w:rsidR="004F1B1E" w:rsidRDefault="004F1B1E">
            <w:pPr>
              <w:spacing w:line="276" w:lineRule="auto"/>
              <w:ind w:left="400"/>
              <w:rPr>
                <w:rFonts w:cs="Arial"/>
                <w:b/>
                <w:lang w:val="nl-NL"/>
              </w:rPr>
            </w:pPr>
          </w:p>
        </w:tc>
        <w:tc>
          <w:tcPr>
            <w:tcW w:w="6144" w:type="dxa"/>
            <w:tcBorders>
              <w:top w:val="single" w:sz="4" w:space="0" w:color="auto"/>
              <w:left w:val="single" w:sz="4" w:space="0" w:color="auto"/>
              <w:bottom w:val="single" w:sz="4" w:space="0" w:color="auto"/>
              <w:right w:val="single" w:sz="4" w:space="0" w:color="auto"/>
            </w:tcBorders>
            <w:hideMark/>
          </w:tcPr>
          <w:p w14:paraId="690A16BD" w14:textId="77777777" w:rsidR="004F1B1E" w:rsidRDefault="004F1B1E">
            <w:pPr>
              <w:spacing w:line="276" w:lineRule="auto"/>
              <w:jc w:val="both"/>
              <w:rPr>
                <w:rFonts w:cs="Arial"/>
                <w:b/>
                <w:lang w:val="nl-NL"/>
              </w:rPr>
            </w:pPr>
            <w:r>
              <w:rPr>
                <w:rFonts w:cs="Arial"/>
                <w:b/>
                <w:lang w:val="nl-NL"/>
              </w:rPr>
              <w:t>Leerdoelen</w:t>
            </w:r>
          </w:p>
        </w:tc>
        <w:tc>
          <w:tcPr>
            <w:tcW w:w="2644" w:type="dxa"/>
            <w:tcBorders>
              <w:top w:val="single" w:sz="4" w:space="0" w:color="auto"/>
              <w:left w:val="single" w:sz="4" w:space="0" w:color="auto"/>
              <w:bottom w:val="single" w:sz="4" w:space="0" w:color="auto"/>
              <w:right w:val="single" w:sz="4" w:space="0" w:color="auto"/>
            </w:tcBorders>
            <w:hideMark/>
          </w:tcPr>
          <w:p w14:paraId="43174E17" w14:textId="77777777" w:rsidR="004F1B1E" w:rsidRDefault="004F1B1E">
            <w:pPr>
              <w:spacing w:line="276" w:lineRule="auto"/>
              <w:rPr>
                <w:rFonts w:cs="Arial"/>
                <w:b/>
                <w:lang w:val="nl-NL"/>
              </w:rPr>
            </w:pPr>
            <w:r>
              <w:rPr>
                <w:rFonts w:cs="Arial"/>
                <w:b/>
                <w:lang w:val="nl-NL"/>
              </w:rPr>
              <w:t>Vraag</w:t>
            </w:r>
          </w:p>
        </w:tc>
      </w:tr>
      <w:tr w:rsidR="004F1B1E" w14:paraId="3664BDE7" w14:textId="77777777" w:rsidTr="00A26468">
        <w:tc>
          <w:tcPr>
            <w:tcW w:w="426" w:type="dxa"/>
            <w:tcBorders>
              <w:top w:val="single" w:sz="4" w:space="0" w:color="auto"/>
              <w:left w:val="single" w:sz="4" w:space="0" w:color="auto"/>
              <w:bottom w:val="single" w:sz="4" w:space="0" w:color="auto"/>
              <w:right w:val="single" w:sz="4" w:space="0" w:color="auto"/>
            </w:tcBorders>
          </w:tcPr>
          <w:p w14:paraId="6DE52200" w14:textId="77777777" w:rsidR="004F1B1E" w:rsidRDefault="004F1B1E" w:rsidP="00A26468">
            <w:pPr>
              <w:pStyle w:val="Lijstalinea"/>
              <w:numPr>
                <w:ilvl w:val="0"/>
                <w:numId w:val="23"/>
              </w:numPr>
              <w:ind w:left="0" w:firstLine="0"/>
              <w:rPr>
                <w:rFonts w:cs="Arial"/>
                <w:szCs w:val="20"/>
              </w:rPr>
            </w:pPr>
          </w:p>
        </w:tc>
        <w:tc>
          <w:tcPr>
            <w:tcW w:w="6144" w:type="dxa"/>
            <w:tcBorders>
              <w:top w:val="single" w:sz="4" w:space="0" w:color="auto"/>
              <w:left w:val="single" w:sz="4" w:space="0" w:color="auto"/>
              <w:bottom w:val="single" w:sz="4" w:space="0" w:color="auto"/>
              <w:right w:val="single" w:sz="4" w:space="0" w:color="auto"/>
            </w:tcBorders>
          </w:tcPr>
          <w:p w14:paraId="0A565496" w14:textId="54A6EE33" w:rsidR="004F1B1E" w:rsidRPr="008B5D06" w:rsidRDefault="008B5D06" w:rsidP="008B5D06">
            <w:r w:rsidRPr="008B5D06">
              <w:t>Je kunt een geautomatiseerde software deployment ontwikkelen</w:t>
            </w:r>
          </w:p>
        </w:tc>
        <w:tc>
          <w:tcPr>
            <w:tcW w:w="2644" w:type="dxa"/>
            <w:tcBorders>
              <w:top w:val="single" w:sz="4" w:space="0" w:color="auto"/>
              <w:left w:val="single" w:sz="4" w:space="0" w:color="auto"/>
              <w:bottom w:val="single" w:sz="4" w:space="0" w:color="auto"/>
              <w:right w:val="single" w:sz="4" w:space="0" w:color="auto"/>
            </w:tcBorders>
          </w:tcPr>
          <w:p w14:paraId="2CF7B843" w14:textId="2F2881B4" w:rsidR="00B96467" w:rsidRPr="006B610E" w:rsidRDefault="0030406C">
            <w:pPr>
              <w:spacing w:line="276" w:lineRule="auto"/>
              <w:rPr>
                <w:rFonts w:cs="Arial"/>
              </w:rPr>
            </w:pPr>
            <w:r>
              <w:rPr>
                <w:rFonts w:cs="Arial"/>
              </w:rPr>
              <w:t>Opdracht C</w:t>
            </w:r>
          </w:p>
        </w:tc>
      </w:tr>
      <w:tr w:rsidR="004F1B1E" w14:paraId="4943F670" w14:textId="77777777" w:rsidTr="00A26468">
        <w:tc>
          <w:tcPr>
            <w:tcW w:w="426" w:type="dxa"/>
            <w:tcBorders>
              <w:top w:val="single" w:sz="4" w:space="0" w:color="auto"/>
              <w:left w:val="single" w:sz="4" w:space="0" w:color="auto"/>
              <w:bottom w:val="single" w:sz="4" w:space="0" w:color="auto"/>
              <w:right w:val="single" w:sz="4" w:space="0" w:color="auto"/>
            </w:tcBorders>
          </w:tcPr>
          <w:p w14:paraId="51D61F68" w14:textId="77777777" w:rsidR="004F1B1E" w:rsidRDefault="004F1B1E" w:rsidP="00A26468">
            <w:pPr>
              <w:pStyle w:val="Lijstalinea"/>
              <w:numPr>
                <w:ilvl w:val="0"/>
                <w:numId w:val="23"/>
              </w:numPr>
              <w:ind w:left="0" w:firstLine="0"/>
              <w:rPr>
                <w:rFonts w:cs="Arial"/>
                <w:szCs w:val="20"/>
              </w:rPr>
            </w:pPr>
          </w:p>
        </w:tc>
        <w:tc>
          <w:tcPr>
            <w:tcW w:w="6144" w:type="dxa"/>
            <w:tcBorders>
              <w:top w:val="single" w:sz="4" w:space="0" w:color="auto"/>
              <w:left w:val="single" w:sz="4" w:space="0" w:color="auto"/>
              <w:bottom w:val="single" w:sz="4" w:space="0" w:color="auto"/>
              <w:right w:val="single" w:sz="4" w:space="0" w:color="auto"/>
            </w:tcBorders>
          </w:tcPr>
          <w:p w14:paraId="1E7FC67B" w14:textId="330FBCD0" w:rsidR="004F1B1E" w:rsidRPr="008B5D06" w:rsidRDefault="008B5D06" w:rsidP="008B5D06">
            <w:r w:rsidRPr="008B5D06">
              <w:t>Je kunt continuous integration in de praktijk brengen</w:t>
            </w:r>
          </w:p>
        </w:tc>
        <w:tc>
          <w:tcPr>
            <w:tcW w:w="2644" w:type="dxa"/>
            <w:tcBorders>
              <w:top w:val="single" w:sz="4" w:space="0" w:color="auto"/>
              <w:left w:val="single" w:sz="4" w:space="0" w:color="auto"/>
              <w:bottom w:val="single" w:sz="4" w:space="0" w:color="auto"/>
              <w:right w:val="single" w:sz="4" w:space="0" w:color="auto"/>
            </w:tcBorders>
          </w:tcPr>
          <w:p w14:paraId="157BCBBE" w14:textId="0F1D56C8" w:rsidR="004F1B1E" w:rsidRDefault="0030406C">
            <w:pPr>
              <w:spacing w:line="276" w:lineRule="auto"/>
              <w:rPr>
                <w:rFonts w:cs="Arial"/>
                <w:lang w:val="nl-NL"/>
              </w:rPr>
            </w:pPr>
            <w:r>
              <w:rPr>
                <w:rFonts w:cs="Arial"/>
                <w:lang w:val="nl-NL"/>
              </w:rPr>
              <w:t>Opdracht B, C</w:t>
            </w:r>
          </w:p>
        </w:tc>
      </w:tr>
      <w:tr w:rsidR="004F1B1E" w14:paraId="6D8122D8" w14:textId="77777777" w:rsidTr="00A26468">
        <w:tc>
          <w:tcPr>
            <w:tcW w:w="426" w:type="dxa"/>
            <w:tcBorders>
              <w:top w:val="single" w:sz="4" w:space="0" w:color="auto"/>
              <w:left w:val="single" w:sz="4" w:space="0" w:color="auto"/>
              <w:bottom w:val="single" w:sz="4" w:space="0" w:color="auto"/>
              <w:right w:val="single" w:sz="4" w:space="0" w:color="auto"/>
            </w:tcBorders>
          </w:tcPr>
          <w:p w14:paraId="4F520C4A" w14:textId="77777777" w:rsidR="004F1B1E" w:rsidRDefault="004F1B1E" w:rsidP="00A26468">
            <w:pPr>
              <w:pStyle w:val="Lijstalinea"/>
              <w:numPr>
                <w:ilvl w:val="0"/>
                <w:numId w:val="23"/>
              </w:numPr>
              <w:ind w:left="0" w:firstLine="0"/>
              <w:rPr>
                <w:rFonts w:cs="Arial"/>
                <w:szCs w:val="20"/>
              </w:rPr>
            </w:pPr>
          </w:p>
        </w:tc>
        <w:tc>
          <w:tcPr>
            <w:tcW w:w="6144" w:type="dxa"/>
            <w:tcBorders>
              <w:top w:val="single" w:sz="4" w:space="0" w:color="auto"/>
              <w:left w:val="single" w:sz="4" w:space="0" w:color="auto"/>
              <w:bottom w:val="single" w:sz="4" w:space="0" w:color="auto"/>
              <w:right w:val="single" w:sz="4" w:space="0" w:color="auto"/>
            </w:tcBorders>
          </w:tcPr>
          <w:p w14:paraId="19AE586A" w14:textId="636A9A5A" w:rsidR="004F1B1E" w:rsidRPr="00A26468" w:rsidRDefault="008B5D06" w:rsidP="00A26468">
            <w:pPr>
              <w:tabs>
                <w:tab w:val="left" w:pos="-1440"/>
                <w:tab w:val="left" w:pos="-720"/>
                <w:tab w:val="left" w:pos="0"/>
                <w:tab w:val="left" w:pos="326"/>
                <w:tab w:val="left" w:pos="1440"/>
                <w:tab w:val="left" w:pos="2160"/>
              </w:tabs>
              <w:rPr>
                <w:rFonts w:cs="Arial"/>
                <w:lang w:val="nl-NL"/>
              </w:rPr>
            </w:pPr>
            <w:r w:rsidRPr="008B5D06">
              <w:t>Je kunt een softwareontwikkelingsomgeving voor een team inrichten</w:t>
            </w:r>
          </w:p>
        </w:tc>
        <w:tc>
          <w:tcPr>
            <w:tcW w:w="2644" w:type="dxa"/>
            <w:tcBorders>
              <w:top w:val="single" w:sz="4" w:space="0" w:color="auto"/>
              <w:left w:val="single" w:sz="4" w:space="0" w:color="auto"/>
              <w:bottom w:val="single" w:sz="4" w:space="0" w:color="auto"/>
              <w:right w:val="single" w:sz="4" w:space="0" w:color="auto"/>
            </w:tcBorders>
          </w:tcPr>
          <w:p w14:paraId="3C42E612" w14:textId="7396EC3A" w:rsidR="004F1B1E" w:rsidRDefault="0030406C">
            <w:pPr>
              <w:spacing w:line="276" w:lineRule="auto"/>
              <w:rPr>
                <w:rFonts w:cs="Arial"/>
                <w:lang w:val="nl-NL"/>
              </w:rPr>
            </w:pPr>
            <w:r>
              <w:rPr>
                <w:rFonts w:cs="Arial"/>
                <w:lang w:val="nl-NL"/>
              </w:rPr>
              <w:t>Opdracht A, B</w:t>
            </w:r>
          </w:p>
        </w:tc>
      </w:tr>
      <w:tr w:rsidR="006B610E" w14:paraId="502230E7" w14:textId="77777777" w:rsidTr="00A26468">
        <w:tc>
          <w:tcPr>
            <w:tcW w:w="426" w:type="dxa"/>
            <w:tcBorders>
              <w:top w:val="single" w:sz="4" w:space="0" w:color="auto"/>
              <w:left w:val="single" w:sz="4" w:space="0" w:color="auto"/>
              <w:bottom w:val="single" w:sz="4" w:space="0" w:color="auto"/>
              <w:right w:val="single" w:sz="4" w:space="0" w:color="auto"/>
            </w:tcBorders>
          </w:tcPr>
          <w:p w14:paraId="2F2B95C6" w14:textId="77777777" w:rsidR="006B610E" w:rsidRDefault="006B610E" w:rsidP="00A26468">
            <w:pPr>
              <w:pStyle w:val="Lijstalinea"/>
              <w:numPr>
                <w:ilvl w:val="0"/>
                <w:numId w:val="23"/>
              </w:numPr>
              <w:ind w:left="0" w:firstLine="0"/>
              <w:rPr>
                <w:rFonts w:cs="Arial"/>
                <w:szCs w:val="20"/>
              </w:rPr>
            </w:pPr>
          </w:p>
        </w:tc>
        <w:tc>
          <w:tcPr>
            <w:tcW w:w="6144" w:type="dxa"/>
            <w:tcBorders>
              <w:top w:val="single" w:sz="4" w:space="0" w:color="auto"/>
              <w:left w:val="single" w:sz="4" w:space="0" w:color="auto"/>
              <w:bottom w:val="single" w:sz="4" w:space="0" w:color="auto"/>
              <w:right w:val="single" w:sz="4" w:space="0" w:color="auto"/>
            </w:tcBorders>
          </w:tcPr>
          <w:p w14:paraId="361D9E4E" w14:textId="0CC7DCE5" w:rsidR="006B610E" w:rsidRPr="008B5D06" w:rsidRDefault="006B610E" w:rsidP="00A26468">
            <w:pPr>
              <w:tabs>
                <w:tab w:val="left" w:pos="-1440"/>
                <w:tab w:val="left" w:pos="-720"/>
                <w:tab w:val="left" w:pos="0"/>
                <w:tab w:val="left" w:pos="326"/>
                <w:tab w:val="left" w:pos="1440"/>
                <w:tab w:val="left" w:pos="2160"/>
              </w:tabs>
            </w:pPr>
            <w:r w:rsidRPr="008B5D06">
              <w:t>Je bent bekend met industriestandaard tools en technieken voor software deployment</w:t>
            </w:r>
            <w:r w:rsidR="008F2C0C">
              <w:t xml:space="preserve"> </w:t>
            </w:r>
          </w:p>
        </w:tc>
        <w:tc>
          <w:tcPr>
            <w:tcW w:w="2644" w:type="dxa"/>
            <w:tcBorders>
              <w:top w:val="single" w:sz="4" w:space="0" w:color="auto"/>
              <w:left w:val="single" w:sz="4" w:space="0" w:color="auto"/>
              <w:bottom w:val="single" w:sz="4" w:space="0" w:color="auto"/>
              <w:right w:val="single" w:sz="4" w:space="0" w:color="auto"/>
            </w:tcBorders>
          </w:tcPr>
          <w:p w14:paraId="294ED3DB" w14:textId="7FF16866" w:rsidR="006B610E" w:rsidRDefault="0030406C">
            <w:pPr>
              <w:spacing w:line="276" w:lineRule="auto"/>
              <w:rPr>
                <w:rFonts w:cs="Arial"/>
                <w:lang w:val="nl-NL"/>
              </w:rPr>
            </w:pPr>
            <w:r>
              <w:rPr>
                <w:rFonts w:cs="Arial"/>
                <w:lang w:val="nl-NL"/>
              </w:rPr>
              <w:t>Opdracht D</w:t>
            </w:r>
          </w:p>
        </w:tc>
      </w:tr>
      <w:tr w:rsidR="006B610E" w14:paraId="5D55A0B1" w14:textId="77777777" w:rsidTr="00A26468">
        <w:tc>
          <w:tcPr>
            <w:tcW w:w="426" w:type="dxa"/>
            <w:tcBorders>
              <w:top w:val="single" w:sz="4" w:space="0" w:color="auto"/>
              <w:left w:val="single" w:sz="4" w:space="0" w:color="auto"/>
              <w:bottom w:val="single" w:sz="4" w:space="0" w:color="auto"/>
              <w:right w:val="single" w:sz="4" w:space="0" w:color="auto"/>
            </w:tcBorders>
          </w:tcPr>
          <w:p w14:paraId="32EB9532" w14:textId="77777777" w:rsidR="006B610E" w:rsidRDefault="006B610E" w:rsidP="00A26468">
            <w:pPr>
              <w:pStyle w:val="Lijstalinea"/>
              <w:numPr>
                <w:ilvl w:val="0"/>
                <w:numId w:val="23"/>
              </w:numPr>
              <w:ind w:left="0" w:firstLine="0"/>
              <w:rPr>
                <w:rFonts w:cs="Arial"/>
                <w:szCs w:val="20"/>
              </w:rPr>
            </w:pPr>
          </w:p>
        </w:tc>
        <w:tc>
          <w:tcPr>
            <w:tcW w:w="6144" w:type="dxa"/>
            <w:tcBorders>
              <w:top w:val="single" w:sz="4" w:space="0" w:color="auto"/>
              <w:left w:val="single" w:sz="4" w:space="0" w:color="auto"/>
              <w:bottom w:val="single" w:sz="4" w:space="0" w:color="auto"/>
              <w:right w:val="single" w:sz="4" w:space="0" w:color="auto"/>
            </w:tcBorders>
          </w:tcPr>
          <w:p w14:paraId="03F7096E" w14:textId="77777777" w:rsidR="00133081" w:rsidRPr="00133081" w:rsidRDefault="00133081" w:rsidP="00133081">
            <w:pPr>
              <w:tabs>
                <w:tab w:val="left" w:pos="-1440"/>
                <w:tab w:val="left" w:pos="-720"/>
                <w:tab w:val="left" w:pos="0"/>
                <w:tab w:val="left" w:pos="326"/>
                <w:tab w:val="left" w:pos="1440"/>
                <w:tab w:val="left" w:pos="2160"/>
              </w:tabs>
              <w:rPr>
                <w:rFonts w:cs="Arial"/>
              </w:rPr>
            </w:pPr>
            <w:r>
              <w:t>Je hebt een basisvaardigheid in serverbeheer en kan hiermee geautomatiseerd onderhoud aansturen</w:t>
            </w:r>
          </w:p>
          <w:p w14:paraId="12C75E42" w14:textId="45C72584" w:rsidR="006B610E" w:rsidRPr="00133081" w:rsidRDefault="006B610E" w:rsidP="006B610E">
            <w:pPr>
              <w:tabs>
                <w:tab w:val="left" w:pos="-1440"/>
                <w:tab w:val="left" w:pos="-720"/>
                <w:tab w:val="left" w:pos="0"/>
                <w:tab w:val="left" w:pos="326"/>
                <w:tab w:val="left" w:pos="1440"/>
                <w:tab w:val="left" w:pos="2160"/>
              </w:tabs>
              <w:rPr>
                <w:lang w:val="nl-NL"/>
              </w:rPr>
            </w:pPr>
          </w:p>
        </w:tc>
        <w:tc>
          <w:tcPr>
            <w:tcW w:w="2644" w:type="dxa"/>
            <w:tcBorders>
              <w:top w:val="single" w:sz="4" w:space="0" w:color="auto"/>
              <w:left w:val="single" w:sz="4" w:space="0" w:color="auto"/>
              <w:bottom w:val="single" w:sz="4" w:space="0" w:color="auto"/>
              <w:right w:val="single" w:sz="4" w:space="0" w:color="auto"/>
            </w:tcBorders>
          </w:tcPr>
          <w:p w14:paraId="0577BB35" w14:textId="6B3F10A8" w:rsidR="006B610E" w:rsidRDefault="0030406C">
            <w:pPr>
              <w:spacing w:line="276" w:lineRule="auto"/>
              <w:rPr>
                <w:rFonts w:cs="Arial"/>
                <w:lang w:val="nl-NL"/>
              </w:rPr>
            </w:pPr>
            <w:r>
              <w:rPr>
                <w:rFonts w:cs="Arial"/>
                <w:lang w:val="nl-NL"/>
              </w:rPr>
              <w:t>Opdracht A</w:t>
            </w:r>
          </w:p>
        </w:tc>
      </w:tr>
    </w:tbl>
    <w:p w14:paraId="3F4ECCF7" w14:textId="77777777" w:rsidR="004F1B1E" w:rsidRDefault="004F1B1E" w:rsidP="004F1B1E">
      <w:pPr>
        <w:rPr>
          <w:rFonts w:cs="Arial"/>
          <w:b/>
          <w:lang w:val="nl-NL"/>
        </w:rPr>
      </w:pPr>
    </w:p>
    <w:p w14:paraId="1088E726" w14:textId="0D61196B" w:rsidR="0072783C" w:rsidRDefault="008B5D06" w:rsidP="008B5D06">
      <w:r w:rsidRPr="008B5D06">
        <w:tab/>
      </w:r>
      <w:r w:rsidR="0072783C">
        <w:br w:type="page"/>
      </w:r>
    </w:p>
    <w:p w14:paraId="4FD028C2" w14:textId="1BC03067" w:rsidR="0072783C" w:rsidRPr="00823F93" w:rsidRDefault="0072783C" w:rsidP="00823F93">
      <w:pPr>
        <w:pStyle w:val="Kop1"/>
      </w:pPr>
      <w:r>
        <w:lastRenderedPageBreak/>
        <w:t>Practicumopdracht</w:t>
      </w:r>
    </w:p>
    <w:p w14:paraId="748E1A04" w14:textId="0FBD7837" w:rsidR="008D1450" w:rsidRDefault="008D1450" w:rsidP="008D1450">
      <w:pPr>
        <w:pStyle w:val="Kop2"/>
      </w:pPr>
      <w:r>
        <w:t>Opdracht A</w:t>
      </w:r>
      <w:r w:rsidR="00620F41">
        <w:t xml:space="preserve"> – </w:t>
      </w:r>
      <w:commentRangeStart w:id="6"/>
      <w:r w:rsidR="00620F41">
        <w:t>Beheer</w:t>
      </w:r>
      <w:commentRangeEnd w:id="6"/>
      <w:r w:rsidR="00CD5957">
        <w:rPr>
          <w:rStyle w:val="Verwijzingopmerking"/>
          <w:b w:val="0"/>
          <w:kern w:val="0"/>
        </w:rPr>
        <w:commentReference w:id="6"/>
      </w:r>
    </w:p>
    <w:p w14:paraId="397DE346" w14:textId="6DD4F753" w:rsidR="00620F41" w:rsidRDefault="0056290C" w:rsidP="00620F41">
      <w:r>
        <w:t>Start en voortgang</w:t>
      </w:r>
      <w:r w:rsidR="00620F41">
        <w:t xml:space="preserve"> tonen bij les </w:t>
      </w:r>
      <w:r w:rsidR="005A5373">
        <w:t>1</w:t>
      </w:r>
    </w:p>
    <w:p w14:paraId="2D84CEA5" w14:textId="4C098349" w:rsidR="00620F41" w:rsidRDefault="0056290C" w:rsidP="00620F41">
      <w:r>
        <w:t xml:space="preserve">Inleveren </w:t>
      </w:r>
      <w:r w:rsidR="00620F41">
        <w:t xml:space="preserve">bij aanvang van les </w:t>
      </w:r>
      <w:r w:rsidR="005A5373">
        <w:t>2</w:t>
      </w:r>
      <w:r w:rsidR="00620F41">
        <w:t xml:space="preserve">. </w:t>
      </w:r>
    </w:p>
    <w:p w14:paraId="5AF85E17" w14:textId="77777777" w:rsidR="00620F41" w:rsidRDefault="00620F41" w:rsidP="00620F41"/>
    <w:p w14:paraId="053E8382" w14:textId="406F3573" w:rsidR="00620F41" w:rsidRDefault="00620F41" w:rsidP="00620F41">
      <w:r w:rsidRPr="0064339B">
        <w:rPr>
          <w:b/>
        </w:rPr>
        <w:t>Doel</w:t>
      </w:r>
      <w:r>
        <w:t xml:space="preserve">: Je </w:t>
      </w:r>
      <w:r w:rsidR="005A5373">
        <w:t>maakt jezelf vaardig in beheer</w:t>
      </w:r>
      <w:r w:rsidR="006712E2">
        <w:t xml:space="preserve"> van servers</w:t>
      </w:r>
      <w:r w:rsidR="005A5373">
        <w:t>.</w:t>
      </w:r>
      <w:r w:rsidR="006712E2">
        <w:t xml:space="preserve"> </w:t>
      </w:r>
      <w:r w:rsidR="004E21D9">
        <w:t xml:space="preserve">Deze is </w:t>
      </w:r>
      <w:r w:rsidR="006712E2">
        <w:t>nodig om volgende opdracht</w:t>
      </w:r>
      <w:r w:rsidR="004E21D9">
        <w:t>en</w:t>
      </w:r>
      <w:r w:rsidR="006712E2">
        <w:t xml:space="preserve"> te maken.</w:t>
      </w:r>
      <w:r w:rsidR="005A5373">
        <w:t xml:space="preserve"> </w:t>
      </w:r>
      <w:r>
        <w:t xml:space="preserve"> </w:t>
      </w:r>
      <w:r w:rsidR="00D928A8">
        <w:t xml:space="preserve">Maak een script waarmee jij je software server-omgeving netjes aanmaakt. </w:t>
      </w:r>
    </w:p>
    <w:p w14:paraId="4A47BBF6" w14:textId="77777777" w:rsidR="00620F41" w:rsidRDefault="00620F41" w:rsidP="00620F41"/>
    <w:p w14:paraId="74174BB9" w14:textId="77777777" w:rsidR="00547407" w:rsidRDefault="00547407" w:rsidP="00547407">
      <w:r>
        <w:t>In project 5/6 ben je ermee bezig een software te ontwerpen en implementeren. Je implementatie is afhankelijk of gepasseerd op een aantal software pakketten en servers.  In opdracht A maak je een inventarisatie van de benodigde software en servers (minimaal 2 software/servers), zodat deze daarna via een shell script geïnstalleerd en geconfigureerd worden. Gebruik Linux als OS. In vele gevallen wordt software op een Linux system met een root account geïnstalleerd. Dat is niet veilig!! Alle software moet beperkte rechten hebben op een server. Je beoogde server infrastructuur moet - zover mogelijk - versie onafhankelijk en gestandaardiseerd zijn voor alle ontwikkelaars in je projectteam. Je shell script zorgt voor een vereenvoudig installatie en configuratie voor alle ontwikkelaars.</w:t>
      </w:r>
    </w:p>
    <w:p w14:paraId="3CC0F783" w14:textId="77777777" w:rsidR="00547407" w:rsidRDefault="00547407" w:rsidP="00547407">
      <w:r>
        <w:t xml:space="preserve">Licht je script toe in een Word-verslag en lever dit in via Natschool in de inlevermapje voor opdracht A. Je mag screenshots maken ter verduidelijking. </w:t>
      </w:r>
    </w:p>
    <w:p w14:paraId="51E42771" w14:textId="77777777" w:rsidR="00547407" w:rsidRDefault="00547407" w:rsidP="00547407"/>
    <w:p w14:paraId="38CA0580" w14:textId="77777777" w:rsidR="00547407" w:rsidRPr="00BF6FBD" w:rsidRDefault="00547407" w:rsidP="00547407">
      <w:pPr>
        <w:rPr>
          <w:b/>
        </w:rPr>
      </w:pPr>
      <w:r w:rsidRPr="00BF6FBD">
        <w:rPr>
          <w:b/>
        </w:rPr>
        <w:t>Toelichting bij matig.</w:t>
      </w:r>
    </w:p>
    <w:p w14:paraId="3941C51C" w14:textId="77777777" w:rsidR="00547407" w:rsidRDefault="00547407" w:rsidP="00547407">
      <w:r>
        <w:t>Je software komt dadelijk online op een server te draaien. Daar moet je voorbereidingen voor treffen. Je maakt user-sandboxes. Bijvoorbeeld voor een python webserver met mongodb, moet je in ieder geval een user aanmaken die uiteindelijk het python run-commando gaat uitvoeren én een aparte user voor de databaseserver. Maak eerst de user aan en installeer dan pas alles. Wissel van account met su. Met ls l kan je zien welke mappen bij welke users/groepen horen. Download software zoals de python runtime via apt-get commando’s. Maak via symbolic links snelkoppelingen in je home directory naar plaatsen waar je frequent instellingen moet wijzigen.</w:t>
      </w:r>
    </w:p>
    <w:p w14:paraId="2B339332" w14:textId="77777777" w:rsidR="00547407" w:rsidRPr="00BF6FBD" w:rsidRDefault="00547407" w:rsidP="00547407">
      <w:pPr>
        <w:rPr>
          <w:b/>
        </w:rPr>
      </w:pPr>
      <w:r w:rsidRPr="00BF6FBD">
        <w:rPr>
          <w:b/>
        </w:rPr>
        <w:t>Toelichting bij voldoende.</w:t>
      </w:r>
    </w:p>
    <w:p w14:paraId="74A2BEB3" w14:textId="77777777" w:rsidR="00547407" w:rsidRDefault="00547407" w:rsidP="00547407">
      <w:r>
        <w:t>Maak een overzicht naar alle belangrijke directories (vergeet system, db, python logs niet) zodat deze makkelijk op 1 plaats staan doormiddel van symbolic links. Zorg ervoor dat je je installatie kunt testen dmv bv een hello-world applicatie. Je kunt je volledige huidige set-up (inclusief configuratie) in een archiefbestand plaatsen.  Je server werkt na een herstart weer, zorg er dus voor dat je server weer opstart na een reboot.</w:t>
      </w:r>
    </w:p>
    <w:p w14:paraId="227ADB8E" w14:textId="77777777" w:rsidR="00547407" w:rsidRPr="00BF6FBD" w:rsidRDefault="00547407" w:rsidP="00547407">
      <w:pPr>
        <w:rPr>
          <w:b/>
        </w:rPr>
      </w:pPr>
      <w:r w:rsidRPr="00BF6FBD">
        <w:rPr>
          <w:b/>
        </w:rPr>
        <w:t>Toelichting bij goed.</w:t>
      </w:r>
    </w:p>
    <w:p w14:paraId="5E459A3F" w14:textId="77777777" w:rsidR="00547407" w:rsidRDefault="00547407" w:rsidP="00547407">
      <w:r>
        <w:t>Veel software wordt geinstalleerd met hun versienummer zoals /bin/python</w:t>
      </w:r>
      <w:r>
        <w:rPr>
          <w:b/>
          <w:bCs/>
        </w:rPr>
        <w:t>2.7</w:t>
      </w:r>
      <w:r>
        <w:t xml:space="preserve">/. Dat is voor jouw software onhandig. Je bent afhankelijk van configuratie en gevoelig voor updates. Dmv symbolic links kan je bv een /bin/python-current/ maken die verwijst naar de echte omgeving. Op deze manier overleeft je software systeemupdates en zijn ze in het geval van errors makkelijk te herstellen. Je kan je script bijstellen adv inputargumenten bv –archivename backup waardoor hij bij 11 je filename veranderd adv je argument. Je laat dmv bv een cronjob elke nacht een script lopen om je logs in te pakken en oude logs te verwijderen. </w:t>
      </w:r>
    </w:p>
    <w:p w14:paraId="2F3B3D8D" w14:textId="77777777" w:rsidR="00547407" w:rsidRPr="00BF6FBD" w:rsidRDefault="00547407" w:rsidP="00547407">
      <w:pPr>
        <w:rPr>
          <w:b/>
        </w:rPr>
      </w:pPr>
      <w:r w:rsidRPr="00BF6FBD">
        <w:rPr>
          <w:b/>
        </w:rPr>
        <w:t>Toelichting bij uitstekend.</w:t>
      </w:r>
    </w:p>
    <w:p w14:paraId="0EB51BD3" w14:textId="77777777" w:rsidR="00547407" w:rsidRDefault="00547407" w:rsidP="00547407">
      <w:r w:rsidRPr="00BF6FBD">
        <w:t xml:space="preserve">Er kan altijd iets mis gaat. Rechten ontbreken, users of mappen bestaan reeds. Dmv checks en condities kan jouw script daar rekening mee houden. Kijk ook op: </w:t>
      </w:r>
      <w:hyperlink r:id="rId17" w:history="1">
        <w:r w:rsidRPr="00BF6FBD">
          <w:rPr>
            <w:rStyle w:val="Hyperlink0"/>
          </w:rPr>
          <w:t>http://tldp.org/HOWTO/Bash-Prog-Intro-HOWTO-6.html</w:t>
        </w:r>
      </w:hyperlink>
      <w:r w:rsidRPr="00BF6FBD">
        <w:t xml:space="preserve"> </w:t>
      </w:r>
    </w:p>
    <w:p w14:paraId="735C2D76" w14:textId="77777777" w:rsidR="00547407" w:rsidRDefault="00547407" w:rsidP="00547407"/>
    <w:p w14:paraId="3248F99C" w14:textId="349CA552" w:rsidR="00547407" w:rsidRPr="00BF6FBD" w:rsidRDefault="00547407" w:rsidP="00547407">
      <w:r>
        <w:t xml:space="preserve">Zie hieronder het beoordelingsschema. </w:t>
      </w:r>
    </w:p>
    <w:p w14:paraId="54F919B6" w14:textId="77777777" w:rsidR="00547407" w:rsidRDefault="00547407" w:rsidP="00620F41"/>
    <w:p w14:paraId="787F17D9" w14:textId="77777777" w:rsidR="00547407" w:rsidRDefault="00547407" w:rsidP="00620F41"/>
    <w:p w14:paraId="3EC2D099" w14:textId="77777777" w:rsidR="00547407" w:rsidRDefault="00547407" w:rsidP="00620F41"/>
    <w:p w14:paraId="52C965A8" w14:textId="77777777" w:rsidR="00547407" w:rsidRDefault="00547407" w:rsidP="00620F41"/>
    <w:p w14:paraId="134DC356" w14:textId="77777777" w:rsidR="00547407" w:rsidRDefault="00547407" w:rsidP="00620F41"/>
    <w:p w14:paraId="294B83E6" w14:textId="77777777" w:rsidR="00547407" w:rsidRDefault="00547407" w:rsidP="00620F41"/>
    <w:p w14:paraId="510FD73C" w14:textId="77777777" w:rsidR="00547407" w:rsidRDefault="00547407" w:rsidP="00620F41"/>
    <w:p w14:paraId="67C0F9FA" w14:textId="77777777" w:rsidR="00547407" w:rsidRDefault="00547407" w:rsidP="00620F41"/>
    <w:p w14:paraId="7142DC36" w14:textId="77777777" w:rsidR="00547407" w:rsidRDefault="00547407" w:rsidP="00620F41"/>
    <w:p w14:paraId="2D06EF24" w14:textId="77777777" w:rsidR="00547407" w:rsidRDefault="00547407" w:rsidP="00620F41"/>
    <w:p w14:paraId="7E1104BA" w14:textId="77777777" w:rsidR="00547407" w:rsidRDefault="00547407" w:rsidP="00620F41"/>
    <w:p w14:paraId="6DEF4CCD" w14:textId="77777777" w:rsidR="00547407" w:rsidRDefault="00547407" w:rsidP="00620F41"/>
    <w:p w14:paraId="3D02ACE0" w14:textId="0A87BC9B" w:rsidR="00620F41" w:rsidRDefault="00620F41" w:rsidP="00620F41">
      <w:r>
        <w:lastRenderedPageBreak/>
        <w:t xml:space="preserve">Beoordelingsschema en criteria staan in </w:t>
      </w:r>
      <w:r w:rsidR="00CE6819">
        <w:t xml:space="preserve">de </w:t>
      </w:r>
      <w:r>
        <w:t xml:space="preserve">onderstaande tabel. Let op, deze zijn opbouwend. Een hoog cijfer kan alleen worden behaald als </w:t>
      </w:r>
      <w:r w:rsidR="00CE6819">
        <w:t>ook de lagere critieria zijn behaald</w:t>
      </w:r>
      <w:r>
        <w:t>. Je moet het bewijs paraat hebben in de les als de docent hierom vraagt</w:t>
      </w:r>
      <w:r w:rsidR="00CE6819">
        <w:t xml:space="preserve"> (bij aanvang van de les gereed)</w:t>
      </w:r>
      <w:r>
        <w:t>. Bereid dit dus voor!</w:t>
      </w:r>
      <w:r w:rsidR="00020C96">
        <w:t xml:space="preserve"> Het resultaat moet verwerkt zijn in 1 </w:t>
      </w:r>
      <w:r w:rsidR="006D38CF">
        <w:t>shell</w:t>
      </w:r>
      <w:r w:rsidR="00931992">
        <w:t>-</w:t>
      </w:r>
      <w:r w:rsidR="00020C96">
        <w:t xml:space="preserve">script. </w:t>
      </w:r>
    </w:p>
    <w:p w14:paraId="68CC651F" w14:textId="77777777" w:rsidR="007A58BF" w:rsidRDefault="007A58BF" w:rsidP="00620F41"/>
    <w:p w14:paraId="2AAEE56B" w14:textId="77777777" w:rsidR="00620F41" w:rsidRDefault="00620F41" w:rsidP="00620F41"/>
    <w:tbl>
      <w:tblPr>
        <w:tblStyle w:val="Tabelraster"/>
        <w:tblW w:w="0" w:type="auto"/>
        <w:tblLook w:val="04A0" w:firstRow="1" w:lastRow="0" w:firstColumn="1" w:lastColumn="0" w:noHBand="0" w:noVBand="1"/>
      </w:tblPr>
      <w:tblGrid>
        <w:gridCol w:w="8755"/>
        <w:gridCol w:w="842"/>
      </w:tblGrid>
      <w:tr w:rsidR="00620F41" w14:paraId="276832CF" w14:textId="77777777" w:rsidTr="0056290C">
        <w:tc>
          <w:tcPr>
            <w:tcW w:w="8755" w:type="dxa"/>
          </w:tcPr>
          <w:p w14:paraId="12A3FDC2" w14:textId="77777777" w:rsidR="00620F41" w:rsidRPr="003F2C82" w:rsidRDefault="00620F41" w:rsidP="00756C3B">
            <w:pPr>
              <w:rPr>
                <w:b/>
              </w:rPr>
            </w:pPr>
            <w:r w:rsidRPr="003F2C82">
              <w:rPr>
                <w:b/>
              </w:rPr>
              <w:t>Beoordeling</w:t>
            </w:r>
          </w:p>
        </w:tc>
        <w:tc>
          <w:tcPr>
            <w:tcW w:w="842" w:type="dxa"/>
          </w:tcPr>
          <w:p w14:paraId="384AC4AF" w14:textId="77777777" w:rsidR="00620F41" w:rsidRPr="003F2C82" w:rsidRDefault="00620F41" w:rsidP="00756C3B">
            <w:pPr>
              <w:rPr>
                <w:b/>
              </w:rPr>
            </w:pPr>
            <w:r w:rsidRPr="003F2C82">
              <w:rPr>
                <w:b/>
              </w:rPr>
              <w:t>Cijfer</w:t>
            </w:r>
          </w:p>
        </w:tc>
      </w:tr>
      <w:tr w:rsidR="00620F41" w14:paraId="1B8A0ADE" w14:textId="77777777" w:rsidTr="0056290C">
        <w:tc>
          <w:tcPr>
            <w:tcW w:w="8755" w:type="dxa"/>
          </w:tcPr>
          <w:p w14:paraId="637202BE" w14:textId="77777777" w:rsidR="00620F41" w:rsidRPr="0056290C" w:rsidRDefault="00620F41" w:rsidP="00756C3B">
            <w:pPr>
              <w:rPr>
                <w:rFonts w:cs="Arial"/>
              </w:rPr>
            </w:pPr>
            <w:r w:rsidRPr="0056290C">
              <w:rPr>
                <w:rFonts w:cs="Arial"/>
              </w:rPr>
              <w:t>Onvoldoende</w:t>
            </w:r>
          </w:p>
          <w:p w14:paraId="27E0212B" w14:textId="515FE9DB" w:rsidR="00620F41" w:rsidRPr="0056290C" w:rsidRDefault="00620F41" w:rsidP="0056290C">
            <w:pPr>
              <w:pStyle w:val="Lijstalinea"/>
              <w:numPr>
                <w:ilvl w:val="0"/>
                <w:numId w:val="30"/>
              </w:numPr>
              <w:ind w:left="426"/>
              <w:rPr>
                <w:rFonts w:cs="Arial"/>
              </w:rPr>
            </w:pPr>
            <w:r w:rsidRPr="0056290C">
              <w:rPr>
                <w:rFonts w:cs="Arial"/>
              </w:rPr>
              <w:t xml:space="preserve">Niet voldaan aan </w:t>
            </w:r>
            <w:r w:rsidR="006712E2" w:rsidRPr="0056290C">
              <w:rPr>
                <w:rFonts w:cs="Arial"/>
              </w:rPr>
              <w:t>onderstaande</w:t>
            </w:r>
            <w:r w:rsidRPr="0056290C">
              <w:rPr>
                <w:rFonts w:cs="Arial"/>
              </w:rPr>
              <w:t xml:space="preserve"> eisen</w:t>
            </w:r>
          </w:p>
          <w:p w14:paraId="485671C6" w14:textId="77777777" w:rsidR="00620F41" w:rsidRPr="0056290C" w:rsidRDefault="00620F41" w:rsidP="0056290C">
            <w:pPr>
              <w:pStyle w:val="Lijstalinea"/>
              <w:numPr>
                <w:ilvl w:val="0"/>
                <w:numId w:val="30"/>
              </w:numPr>
              <w:ind w:left="426"/>
              <w:rPr>
                <w:rFonts w:cs="Arial"/>
              </w:rPr>
            </w:pPr>
            <w:r w:rsidRPr="0056290C">
              <w:rPr>
                <w:rFonts w:cs="Arial"/>
              </w:rPr>
              <w:t>Te laat ingeleverd of in slechte staat (voorblad, spelling, grammatica, stijl)</w:t>
            </w:r>
          </w:p>
          <w:p w14:paraId="5C6548E9" w14:textId="59096A35" w:rsidR="00020C96" w:rsidRPr="0056290C" w:rsidRDefault="00020C96" w:rsidP="0056290C">
            <w:pPr>
              <w:pStyle w:val="Lijstalinea"/>
              <w:numPr>
                <w:ilvl w:val="0"/>
                <w:numId w:val="30"/>
              </w:numPr>
              <w:ind w:left="426"/>
              <w:rPr>
                <w:rFonts w:cs="Arial"/>
              </w:rPr>
            </w:pPr>
            <w:r w:rsidRPr="0056290C">
              <w:rPr>
                <w:rFonts w:cs="Arial"/>
              </w:rPr>
              <w:t xml:space="preserve">Het script </w:t>
            </w:r>
            <w:r w:rsidR="00512BF7" w:rsidRPr="0056290C">
              <w:rPr>
                <w:rFonts w:cs="Arial"/>
              </w:rPr>
              <w:t xml:space="preserve">wordt niet </w:t>
            </w:r>
            <w:r w:rsidR="00F21872">
              <w:rPr>
                <w:rFonts w:cs="Arial"/>
              </w:rPr>
              <w:t>(</w:t>
            </w:r>
            <w:r w:rsidR="00512BF7" w:rsidRPr="0056290C">
              <w:rPr>
                <w:rFonts w:cs="Arial"/>
              </w:rPr>
              <w:t>geheel</w:t>
            </w:r>
            <w:r w:rsidR="00F21872">
              <w:rPr>
                <w:rFonts w:cs="Arial"/>
              </w:rPr>
              <w:t>)</w:t>
            </w:r>
            <w:r w:rsidR="00512BF7" w:rsidRPr="0056290C">
              <w:rPr>
                <w:rFonts w:cs="Arial"/>
              </w:rPr>
              <w:t xml:space="preserve"> uitgevoerd door</w:t>
            </w:r>
            <w:r w:rsidRPr="0056290C">
              <w:rPr>
                <w:rFonts w:cs="Arial"/>
              </w:rPr>
              <w:t xml:space="preserve"> errors</w:t>
            </w:r>
          </w:p>
        </w:tc>
        <w:tc>
          <w:tcPr>
            <w:tcW w:w="842" w:type="dxa"/>
          </w:tcPr>
          <w:p w14:paraId="34AAE7C4" w14:textId="77777777" w:rsidR="00620F41" w:rsidRDefault="00620F41" w:rsidP="00756C3B">
            <w:r>
              <w:t>1</w:t>
            </w:r>
          </w:p>
        </w:tc>
      </w:tr>
      <w:tr w:rsidR="00620F41" w14:paraId="0C617CB3" w14:textId="77777777" w:rsidTr="0056290C">
        <w:tc>
          <w:tcPr>
            <w:tcW w:w="8755" w:type="dxa"/>
          </w:tcPr>
          <w:p w14:paraId="19CFB720" w14:textId="35688257" w:rsidR="00620F41" w:rsidRPr="0056290C" w:rsidRDefault="00620F41" w:rsidP="00756C3B">
            <w:pPr>
              <w:rPr>
                <w:rFonts w:cs="Arial"/>
              </w:rPr>
            </w:pPr>
            <w:r w:rsidRPr="0056290C">
              <w:rPr>
                <w:rFonts w:cs="Arial"/>
              </w:rPr>
              <w:t xml:space="preserve">Matig </w:t>
            </w:r>
          </w:p>
          <w:p w14:paraId="28E77ED4" w14:textId="438EFCB2" w:rsidR="00620F41" w:rsidRPr="0056290C" w:rsidRDefault="0069143A" w:rsidP="0056290C">
            <w:pPr>
              <w:pStyle w:val="Lijstalinea"/>
              <w:numPr>
                <w:ilvl w:val="0"/>
                <w:numId w:val="30"/>
              </w:numPr>
              <w:ind w:left="426"/>
              <w:rPr>
                <w:rFonts w:cs="Arial"/>
              </w:rPr>
            </w:pPr>
            <w:r w:rsidRPr="0056290C">
              <w:rPr>
                <w:rFonts w:cs="Arial"/>
                <w:lang w:eastAsia="zh-CN"/>
              </w:rPr>
              <w:t>Je hebt een script gemaakt dat diverse mappen en files aanmaakt</w:t>
            </w:r>
            <w:r w:rsidR="00C16116">
              <w:rPr>
                <w:rFonts w:cs="Arial"/>
                <w:lang w:eastAsia="zh-CN"/>
              </w:rPr>
              <w:t>.</w:t>
            </w:r>
          </w:p>
          <w:p w14:paraId="6BA1B34D" w14:textId="6FB3D890" w:rsidR="00D928A8" w:rsidRPr="00D928A8" w:rsidRDefault="00D928A8" w:rsidP="00D928A8">
            <w:pPr>
              <w:pStyle w:val="Lijstalinea"/>
              <w:numPr>
                <w:ilvl w:val="0"/>
                <w:numId w:val="30"/>
              </w:numPr>
              <w:autoSpaceDE w:val="0"/>
              <w:autoSpaceDN w:val="0"/>
              <w:adjustRightInd w:val="0"/>
              <w:ind w:left="426"/>
              <w:rPr>
                <w:rFonts w:cs="Arial"/>
              </w:rPr>
            </w:pPr>
            <w:r>
              <w:rPr>
                <w:rFonts w:cs="Arial"/>
                <w:lang w:eastAsia="zh-CN"/>
              </w:rPr>
              <w:t xml:space="preserve">Je hebt voor elk stukje server-software </w:t>
            </w:r>
            <w:r>
              <w:rPr>
                <w:rStyle w:val="Voetnootmarkering"/>
                <w:rFonts w:cs="Arial"/>
                <w:lang w:eastAsia="zh-CN"/>
              </w:rPr>
              <w:footnoteReference w:id="1"/>
            </w:r>
            <w:r>
              <w:rPr>
                <w:rFonts w:cs="Arial"/>
                <w:lang w:eastAsia="zh-CN"/>
              </w:rPr>
              <w:t>een nieuwe user aangemaakt.</w:t>
            </w:r>
          </w:p>
          <w:p w14:paraId="1755C18C" w14:textId="77777777" w:rsidR="0056290C" w:rsidRDefault="0056290C" w:rsidP="00D928A8">
            <w:pPr>
              <w:pStyle w:val="Lijstalinea"/>
              <w:numPr>
                <w:ilvl w:val="0"/>
                <w:numId w:val="30"/>
              </w:numPr>
              <w:autoSpaceDE w:val="0"/>
              <w:autoSpaceDN w:val="0"/>
              <w:adjustRightInd w:val="0"/>
              <w:ind w:left="426"/>
              <w:rPr>
                <w:rFonts w:cs="Arial"/>
              </w:rPr>
            </w:pPr>
            <w:r w:rsidRPr="0056290C">
              <w:rPr>
                <w:rFonts w:cs="Arial"/>
              </w:rPr>
              <w:t xml:space="preserve">Je hebt software (automatisch bv via apt-get silent) geïnstalleerd </w:t>
            </w:r>
            <w:r w:rsidR="00D928A8">
              <w:rPr>
                <w:rFonts w:cs="Arial"/>
              </w:rPr>
              <w:t>via</w:t>
            </w:r>
            <w:r w:rsidRPr="0056290C">
              <w:rPr>
                <w:rFonts w:cs="Arial"/>
              </w:rPr>
              <w:t xml:space="preserve"> je script.</w:t>
            </w:r>
          </w:p>
          <w:p w14:paraId="4FEEC45E" w14:textId="6BC6C561" w:rsidR="00D928A8" w:rsidRDefault="00D928A8" w:rsidP="00D928A8">
            <w:pPr>
              <w:pStyle w:val="Lijstalinea"/>
              <w:numPr>
                <w:ilvl w:val="0"/>
                <w:numId w:val="30"/>
              </w:numPr>
              <w:autoSpaceDE w:val="0"/>
              <w:autoSpaceDN w:val="0"/>
              <w:adjustRightInd w:val="0"/>
              <w:ind w:left="426"/>
              <w:rPr>
                <w:rFonts w:cs="Arial"/>
              </w:rPr>
            </w:pPr>
            <w:r w:rsidRPr="0056290C">
              <w:rPr>
                <w:rFonts w:cs="Arial"/>
                <w:lang w:eastAsia="zh-CN"/>
              </w:rPr>
              <w:t>De nieuwe user wordt eigenaar van de mappen</w:t>
            </w:r>
            <w:r w:rsidR="00C16116">
              <w:rPr>
                <w:rFonts w:cs="Arial"/>
                <w:lang w:eastAsia="zh-CN"/>
              </w:rPr>
              <w:t>.</w:t>
            </w:r>
          </w:p>
          <w:p w14:paraId="50B0FD3F" w14:textId="016A9407" w:rsidR="00C802C6" w:rsidRPr="00C802C6" w:rsidRDefault="00D928A8" w:rsidP="00C802C6">
            <w:pPr>
              <w:pStyle w:val="Lijstalinea"/>
              <w:numPr>
                <w:ilvl w:val="0"/>
                <w:numId w:val="30"/>
              </w:numPr>
              <w:autoSpaceDE w:val="0"/>
              <w:autoSpaceDN w:val="0"/>
              <w:adjustRightInd w:val="0"/>
              <w:ind w:left="426"/>
              <w:rPr>
                <w:rFonts w:cs="Arial"/>
                <w:lang w:eastAsia="zh-CN"/>
              </w:rPr>
            </w:pPr>
            <w:r w:rsidRPr="0056290C">
              <w:rPr>
                <w:rFonts w:cs="Arial"/>
              </w:rPr>
              <w:t>Je hebt een symbolische link tussen twee locaties aangemaakt.</w:t>
            </w:r>
          </w:p>
        </w:tc>
        <w:tc>
          <w:tcPr>
            <w:tcW w:w="842" w:type="dxa"/>
          </w:tcPr>
          <w:p w14:paraId="30F043B0" w14:textId="77777777" w:rsidR="00620F41" w:rsidRDefault="00620F41" w:rsidP="00756C3B">
            <w:r>
              <w:t>4</w:t>
            </w:r>
          </w:p>
        </w:tc>
      </w:tr>
      <w:tr w:rsidR="00620F41" w14:paraId="313A1B46" w14:textId="77777777" w:rsidTr="0056290C">
        <w:tc>
          <w:tcPr>
            <w:tcW w:w="8755" w:type="dxa"/>
          </w:tcPr>
          <w:p w14:paraId="12F996A1" w14:textId="6DB6F9E9" w:rsidR="00620F41" w:rsidRPr="0056290C" w:rsidRDefault="00620F41" w:rsidP="00756C3B">
            <w:pPr>
              <w:autoSpaceDE w:val="0"/>
              <w:autoSpaceDN w:val="0"/>
              <w:adjustRightInd w:val="0"/>
              <w:rPr>
                <w:rFonts w:cs="Arial"/>
              </w:rPr>
            </w:pPr>
            <w:r w:rsidRPr="0056290C">
              <w:rPr>
                <w:rFonts w:cs="Arial"/>
              </w:rPr>
              <w:t>Voldoende</w:t>
            </w:r>
          </w:p>
          <w:p w14:paraId="6E1214A0" w14:textId="5F810637" w:rsidR="00D928A8" w:rsidRDefault="00D928A8" w:rsidP="0056290C">
            <w:pPr>
              <w:pStyle w:val="Lijstalinea"/>
              <w:numPr>
                <w:ilvl w:val="0"/>
                <w:numId w:val="30"/>
              </w:numPr>
              <w:autoSpaceDE w:val="0"/>
              <w:autoSpaceDN w:val="0"/>
              <w:adjustRightInd w:val="0"/>
              <w:ind w:left="426"/>
              <w:rPr>
                <w:rFonts w:cs="Arial"/>
              </w:rPr>
            </w:pPr>
            <w:r>
              <w:rPr>
                <w:rFonts w:cs="Arial"/>
              </w:rPr>
              <w:t xml:space="preserve">Je </w:t>
            </w:r>
            <w:r w:rsidR="00C802C6">
              <w:rPr>
                <w:rFonts w:cs="Arial"/>
              </w:rPr>
              <w:t>maakt je logs makkelijk beschikbaar op één plek via symbolic links</w:t>
            </w:r>
            <w:r w:rsidR="00C16116">
              <w:rPr>
                <w:rFonts w:cs="Arial"/>
              </w:rPr>
              <w:t>.</w:t>
            </w:r>
          </w:p>
          <w:p w14:paraId="55D529F2" w14:textId="4AF87B17" w:rsidR="00C802C6" w:rsidRDefault="00C802C6" w:rsidP="0056290C">
            <w:pPr>
              <w:pStyle w:val="Lijstalinea"/>
              <w:numPr>
                <w:ilvl w:val="0"/>
                <w:numId w:val="30"/>
              </w:numPr>
              <w:autoSpaceDE w:val="0"/>
              <w:autoSpaceDN w:val="0"/>
              <w:adjustRightInd w:val="0"/>
              <w:ind w:left="426"/>
              <w:rPr>
                <w:rFonts w:cs="Arial"/>
              </w:rPr>
            </w:pPr>
            <w:r>
              <w:rPr>
                <w:rFonts w:cs="Arial"/>
              </w:rPr>
              <w:t>Je hebt voorbeeldsoftware (zoals</w:t>
            </w:r>
            <w:r w:rsidR="00C16116">
              <w:rPr>
                <w:rFonts w:cs="Arial"/>
              </w:rPr>
              <w:t xml:space="preserve"> een webpagina) toegevoegd om te kunnen bevestigen dat de omgeving werkt.</w:t>
            </w:r>
          </w:p>
          <w:p w14:paraId="13A38ADF" w14:textId="3996FEF1" w:rsidR="00D17F56" w:rsidRDefault="00D17F56" w:rsidP="0056290C">
            <w:pPr>
              <w:pStyle w:val="Lijstalinea"/>
              <w:numPr>
                <w:ilvl w:val="0"/>
                <w:numId w:val="30"/>
              </w:numPr>
              <w:autoSpaceDE w:val="0"/>
              <w:autoSpaceDN w:val="0"/>
              <w:adjustRightInd w:val="0"/>
              <w:ind w:left="426"/>
              <w:rPr>
                <w:rFonts w:cs="Arial"/>
              </w:rPr>
            </w:pPr>
            <w:r w:rsidRPr="0056290C">
              <w:rPr>
                <w:rFonts w:cs="Arial"/>
              </w:rPr>
              <w:t>Je kan de directory inpakken (archief maken)</w:t>
            </w:r>
            <w:r w:rsidR="00C16116">
              <w:rPr>
                <w:rFonts w:cs="Arial"/>
              </w:rPr>
              <w:t>.</w:t>
            </w:r>
          </w:p>
          <w:p w14:paraId="0C14496D" w14:textId="71BD6BA8" w:rsidR="00C802C6" w:rsidRPr="0056290C" w:rsidRDefault="00C802C6" w:rsidP="0056290C">
            <w:pPr>
              <w:pStyle w:val="Lijstalinea"/>
              <w:numPr>
                <w:ilvl w:val="0"/>
                <w:numId w:val="30"/>
              </w:numPr>
              <w:autoSpaceDE w:val="0"/>
              <w:autoSpaceDN w:val="0"/>
              <w:adjustRightInd w:val="0"/>
              <w:ind w:left="426"/>
              <w:rPr>
                <w:rFonts w:cs="Arial"/>
              </w:rPr>
            </w:pPr>
            <w:r>
              <w:rPr>
                <w:rFonts w:cs="Arial"/>
              </w:rPr>
              <w:t>Je server kan een herstart aan en komt daarna weer netjes live.</w:t>
            </w:r>
          </w:p>
        </w:tc>
        <w:tc>
          <w:tcPr>
            <w:tcW w:w="842" w:type="dxa"/>
          </w:tcPr>
          <w:p w14:paraId="01519126" w14:textId="77777777" w:rsidR="00620F41" w:rsidRDefault="00620F41" w:rsidP="00756C3B">
            <w:r>
              <w:t>6</w:t>
            </w:r>
          </w:p>
        </w:tc>
      </w:tr>
      <w:tr w:rsidR="00620F41" w14:paraId="15B5A5FA" w14:textId="77777777" w:rsidTr="0056290C">
        <w:tc>
          <w:tcPr>
            <w:tcW w:w="8755" w:type="dxa"/>
          </w:tcPr>
          <w:p w14:paraId="1D351650" w14:textId="020780D0" w:rsidR="00620F41" w:rsidRPr="0056290C" w:rsidRDefault="00620F41" w:rsidP="00756C3B">
            <w:pPr>
              <w:rPr>
                <w:rFonts w:cs="Arial"/>
              </w:rPr>
            </w:pPr>
            <w:r w:rsidRPr="0056290C">
              <w:rPr>
                <w:rFonts w:cs="Arial"/>
              </w:rPr>
              <w:t>Goed</w:t>
            </w:r>
          </w:p>
          <w:p w14:paraId="16186450" w14:textId="56DA66B8" w:rsidR="00C802C6" w:rsidRDefault="00C802C6" w:rsidP="0056290C">
            <w:pPr>
              <w:pStyle w:val="Lijstalinea"/>
              <w:numPr>
                <w:ilvl w:val="0"/>
                <w:numId w:val="30"/>
              </w:numPr>
              <w:autoSpaceDE w:val="0"/>
              <w:autoSpaceDN w:val="0"/>
              <w:adjustRightInd w:val="0"/>
              <w:ind w:left="426"/>
              <w:rPr>
                <w:rFonts w:cs="Arial"/>
              </w:rPr>
            </w:pPr>
            <w:r>
              <w:rPr>
                <w:rFonts w:cs="Arial"/>
              </w:rPr>
              <w:t xml:space="preserve">Je hebt versieonafhankelijkheid (bv met Java) bereikt via algemene symbolic links naar specifieke directories. </w:t>
            </w:r>
          </w:p>
          <w:p w14:paraId="0AD804D2" w14:textId="70BF385E" w:rsidR="00CB1759" w:rsidRDefault="005655F8" w:rsidP="0056290C">
            <w:pPr>
              <w:pStyle w:val="Lijstalinea"/>
              <w:numPr>
                <w:ilvl w:val="0"/>
                <w:numId w:val="30"/>
              </w:numPr>
              <w:autoSpaceDE w:val="0"/>
              <w:autoSpaceDN w:val="0"/>
              <w:adjustRightInd w:val="0"/>
              <w:ind w:left="426"/>
              <w:rPr>
                <w:rFonts w:cs="Arial"/>
              </w:rPr>
            </w:pPr>
            <w:r w:rsidRPr="0056290C">
              <w:rPr>
                <w:rFonts w:cs="Arial"/>
              </w:rPr>
              <w:t xml:space="preserve">Het script werkt </w:t>
            </w:r>
            <w:r w:rsidR="00A10F6A" w:rsidRPr="0056290C">
              <w:rPr>
                <w:rFonts w:cs="Arial"/>
              </w:rPr>
              <w:t xml:space="preserve">verschillend </w:t>
            </w:r>
            <w:r w:rsidRPr="0056290C">
              <w:rPr>
                <w:rFonts w:cs="Arial"/>
              </w:rPr>
              <w:t xml:space="preserve">aan de hand van </w:t>
            </w:r>
            <w:r w:rsidR="00C802C6">
              <w:rPr>
                <w:rFonts w:cs="Arial"/>
              </w:rPr>
              <w:t>input-</w:t>
            </w:r>
            <w:r w:rsidRPr="0056290C">
              <w:rPr>
                <w:rFonts w:cs="Arial"/>
              </w:rPr>
              <w:t>argumenten</w:t>
            </w:r>
            <w:r w:rsidR="00C16116">
              <w:rPr>
                <w:rFonts w:cs="Arial"/>
              </w:rPr>
              <w:t>.</w:t>
            </w:r>
            <w:r w:rsidRPr="0056290C">
              <w:rPr>
                <w:rFonts w:cs="Arial"/>
              </w:rPr>
              <w:t xml:space="preserve"> </w:t>
            </w:r>
          </w:p>
          <w:p w14:paraId="18A5BDCA" w14:textId="7CAA5705" w:rsidR="00C802C6" w:rsidRPr="0056290C" w:rsidRDefault="00C802C6" w:rsidP="0056290C">
            <w:pPr>
              <w:pStyle w:val="Lijstalinea"/>
              <w:numPr>
                <w:ilvl w:val="0"/>
                <w:numId w:val="30"/>
              </w:numPr>
              <w:autoSpaceDE w:val="0"/>
              <w:autoSpaceDN w:val="0"/>
              <w:adjustRightInd w:val="0"/>
              <w:ind w:left="426"/>
              <w:rPr>
                <w:rFonts w:cs="Arial"/>
              </w:rPr>
            </w:pPr>
            <w:r>
              <w:rPr>
                <w:rFonts w:cs="Arial"/>
              </w:rPr>
              <w:t>Je laat je scripts periodiek een check uitvoeren om ‘clean up’ te doen (bv oude logs).</w:t>
            </w:r>
          </w:p>
        </w:tc>
        <w:tc>
          <w:tcPr>
            <w:tcW w:w="842" w:type="dxa"/>
          </w:tcPr>
          <w:p w14:paraId="296EAB7D" w14:textId="77777777" w:rsidR="00620F41" w:rsidRDefault="00620F41" w:rsidP="00756C3B">
            <w:r>
              <w:t>8</w:t>
            </w:r>
          </w:p>
        </w:tc>
      </w:tr>
      <w:tr w:rsidR="00620F41" w14:paraId="2E8642F6" w14:textId="77777777" w:rsidTr="0056290C">
        <w:tc>
          <w:tcPr>
            <w:tcW w:w="8755" w:type="dxa"/>
          </w:tcPr>
          <w:p w14:paraId="74AD358E" w14:textId="77777777" w:rsidR="00620F41" w:rsidRPr="0056290C" w:rsidRDefault="00620F41" w:rsidP="00756C3B">
            <w:pPr>
              <w:rPr>
                <w:rFonts w:cs="Arial"/>
              </w:rPr>
            </w:pPr>
            <w:r w:rsidRPr="0056290C">
              <w:rPr>
                <w:rFonts w:cs="Arial"/>
              </w:rPr>
              <w:t>Uitstekend</w:t>
            </w:r>
          </w:p>
          <w:p w14:paraId="33EC86F4" w14:textId="72E25FA9" w:rsidR="00DD37A3" w:rsidRPr="00F21872" w:rsidRDefault="005655F8" w:rsidP="00F21872">
            <w:pPr>
              <w:pStyle w:val="Lijstalinea"/>
              <w:numPr>
                <w:ilvl w:val="0"/>
                <w:numId w:val="30"/>
              </w:numPr>
              <w:autoSpaceDE w:val="0"/>
              <w:autoSpaceDN w:val="0"/>
              <w:adjustRightInd w:val="0"/>
              <w:ind w:left="426"/>
              <w:rPr>
                <w:rFonts w:cs="Arial"/>
                <w:lang w:eastAsia="zh-CN"/>
              </w:rPr>
            </w:pPr>
            <w:r w:rsidRPr="0056290C">
              <w:rPr>
                <w:rFonts w:cs="Arial"/>
              </w:rPr>
              <w:t>Het script kan omgaan met foutmeldingen (bv als een locatie niet bestaat)</w:t>
            </w:r>
            <w:r w:rsidR="00C16116">
              <w:rPr>
                <w:rFonts w:cs="Arial"/>
              </w:rPr>
              <w:t>.</w:t>
            </w:r>
          </w:p>
        </w:tc>
        <w:tc>
          <w:tcPr>
            <w:tcW w:w="842" w:type="dxa"/>
          </w:tcPr>
          <w:p w14:paraId="14021257" w14:textId="77777777" w:rsidR="00620F41" w:rsidRDefault="00620F41" w:rsidP="00756C3B">
            <w:r>
              <w:t>10</w:t>
            </w:r>
          </w:p>
        </w:tc>
      </w:tr>
    </w:tbl>
    <w:p w14:paraId="6FC3A969" w14:textId="77777777" w:rsidR="00620F41" w:rsidRPr="00EE7875" w:rsidRDefault="00620F41" w:rsidP="00620F41"/>
    <w:p w14:paraId="522B2343" w14:textId="38BED1AC" w:rsidR="006D38CF" w:rsidRDefault="00891177" w:rsidP="006D38CF">
      <w:r w:rsidRPr="00891177">
        <w:rPr>
          <w:b/>
        </w:rPr>
        <w:t>Tip!</w:t>
      </w:r>
      <w:r>
        <w:t xml:space="preserve"> </w:t>
      </w:r>
      <w:r w:rsidR="006D38CF">
        <w:t>Leer jezelf Linux via:</w:t>
      </w:r>
    </w:p>
    <w:p w14:paraId="2C07AB26" w14:textId="77777777" w:rsidR="000D34D7" w:rsidRDefault="000D34D7" w:rsidP="006360A7">
      <w:pPr>
        <w:pStyle w:val="Lijstalinea"/>
        <w:numPr>
          <w:ilvl w:val="0"/>
          <w:numId w:val="31"/>
        </w:numPr>
      </w:pPr>
      <w:r>
        <w:t>Video:</w:t>
      </w:r>
    </w:p>
    <w:p w14:paraId="171B1F6F" w14:textId="34AFCA6F" w:rsidR="000D34D7" w:rsidRDefault="000D34D7" w:rsidP="000D34D7">
      <w:pPr>
        <w:pStyle w:val="Lijstalinea"/>
        <w:numPr>
          <w:ilvl w:val="1"/>
          <w:numId w:val="31"/>
        </w:numPr>
      </w:pPr>
      <w:r>
        <w:fldChar w:fldCharType="begin"/>
      </w:r>
      <w:r>
        <w:instrText xml:space="preserve"> HYPERLINK "http://openclassroom.stanford.edu/MainFolder/CoursePage.php?course=PracticalUnix" \t "_blank" </w:instrText>
      </w:r>
      <w:r>
        <w:fldChar w:fldCharType="separate"/>
      </w:r>
      <w:r w:rsidRPr="000D34D7">
        <w:rPr>
          <w:rStyle w:val="Hyperlink"/>
          <w:rFonts w:ascii="Helvetica" w:hAnsi="Helvetica"/>
          <w:color w:val="1155CC"/>
          <w:shd w:val="clear" w:color="auto" w:fill="FFFFFF"/>
        </w:rPr>
        <w:t>http://openclassroom.stanford.edu/MainFolder/CoursePage.php?course=PracticalUnix</w:t>
      </w:r>
      <w:r>
        <w:fldChar w:fldCharType="end"/>
      </w:r>
      <w:r>
        <w:tab/>
      </w:r>
    </w:p>
    <w:p w14:paraId="56F5D9F7" w14:textId="77777777" w:rsidR="000D34D7" w:rsidRDefault="000D34D7" w:rsidP="006360A7">
      <w:pPr>
        <w:pStyle w:val="Lijstalinea"/>
        <w:numPr>
          <w:ilvl w:val="0"/>
          <w:numId w:val="31"/>
        </w:numPr>
        <w:rPr>
          <w:lang w:val="en-US"/>
        </w:rPr>
      </w:pPr>
      <w:r>
        <w:rPr>
          <w:lang w:val="en-US"/>
        </w:rPr>
        <w:t>Shell scripts</w:t>
      </w:r>
    </w:p>
    <w:p w14:paraId="4F425860" w14:textId="02CE0D7C" w:rsidR="006D38CF" w:rsidRPr="000D34D7" w:rsidRDefault="0054239C" w:rsidP="000D34D7">
      <w:pPr>
        <w:pStyle w:val="Lijstalinea"/>
        <w:numPr>
          <w:ilvl w:val="1"/>
          <w:numId w:val="31"/>
        </w:numPr>
        <w:rPr>
          <w:lang w:val="en-US"/>
        </w:rPr>
      </w:pPr>
      <w:hyperlink r:id="rId18" w:history="1">
        <w:r w:rsidR="000D34D7" w:rsidRPr="00D27EC4">
          <w:rPr>
            <w:rStyle w:val="Hyperlink"/>
            <w:lang w:val="en-US"/>
          </w:rPr>
          <w:t>http://web.stanford.edu/~fringer/teaching/operating_systems_03/handouts/lecture4.pdf</w:t>
        </w:r>
      </w:hyperlink>
      <w:r w:rsidR="000D34D7">
        <w:rPr>
          <w:lang w:val="en-US"/>
        </w:rPr>
        <w:t xml:space="preserve"> </w:t>
      </w:r>
    </w:p>
    <w:p w14:paraId="3224E652" w14:textId="754AD407" w:rsidR="00F800D2" w:rsidRPr="00F800D2" w:rsidRDefault="0054239C" w:rsidP="000D34D7">
      <w:pPr>
        <w:pStyle w:val="Lijstalinea"/>
        <w:numPr>
          <w:ilvl w:val="0"/>
          <w:numId w:val="31"/>
        </w:numPr>
        <w:rPr>
          <w:b/>
          <w:kern w:val="28"/>
          <w:lang w:val="en-US"/>
        </w:rPr>
      </w:pPr>
      <w:r>
        <w:rPr>
          <w:lang w:val="en-US"/>
        </w:rPr>
        <w:t>Cheat</w:t>
      </w:r>
      <w:bookmarkStart w:id="7" w:name="_GoBack"/>
      <w:bookmarkEnd w:id="7"/>
      <w:r w:rsidR="000D34D7">
        <w:rPr>
          <w:lang w:val="en-US"/>
        </w:rPr>
        <w:t xml:space="preserve">sheet: </w:t>
      </w:r>
    </w:p>
    <w:p w14:paraId="642FFEDE" w14:textId="4CA4B30D" w:rsidR="0064339B" w:rsidRPr="000D34D7" w:rsidRDefault="0054239C" w:rsidP="00F800D2">
      <w:pPr>
        <w:pStyle w:val="Lijstalinea"/>
        <w:numPr>
          <w:ilvl w:val="1"/>
          <w:numId w:val="31"/>
        </w:numPr>
        <w:rPr>
          <w:b/>
          <w:kern w:val="28"/>
          <w:lang w:val="en-US"/>
        </w:rPr>
      </w:pPr>
      <w:hyperlink r:id="rId19" w:history="1">
        <w:r w:rsidR="00F800D2" w:rsidRPr="00D27EC4">
          <w:rPr>
            <w:rStyle w:val="Hyperlink"/>
            <w:lang w:val="en-US"/>
          </w:rPr>
          <w:t>http://www.cheat-sheets.org/saved-copy/ubunturef.pdf</w:t>
        </w:r>
      </w:hyperlink>
      <w:r w:rsidR="00F800D2">
        <w:rPr>
          <w:lang w:val="en-US"/>
        </w:rPr>
        <w:t xml:space="preserve"> </w:t>
      </w:r>
    </w:p>
    <w:p w14:paraId="165EA2D7" w14:textId="77777777" w:rsidR="006D38CF" w:rsidRPr="009E6DCE" w:rsidRDefault="006D38CF">
      <w:pPr>
        <w:rPr>
          <w:b/>
          <w:kern w:val="28"/>
          <w:lang w:val="en-US"/>
        </w:rPr>
      </w:pPr>
      <w:r w:rsidRPr="009E6DCE">
        <w:rPr>
          <w:lang w:val="en-US"/>
        </w:rPr>
        <w:br w:type="page"/>
      </w:r>
    </w:p>
    <w:p w14:paraId="62CAC6FA" w14:textId="68D265F7" w:rsidR="00EE7875" w:rsidRDefault="00A55C1B" w:rsidP="00EE7875">
      <w:pPr>
        <w:pStyle w:val="Kop2"/>
      </w:pPr>
      <w:r>
        <w:lastRenderedPageBreak/>
        <w:t>Opdracht B</w:t>
      </w:r>
      <w:r w:rsidR="00EE7875">
        <w:t xml:space="preserve"> </w:t>
      </w:r>
      <w:r w:rsidR="003331C7">
        <w:t>–</w:t>
      </w:r>
      <w:r w:rsidR="00EE7875">
        <w:t xml:space="preserve"> </w:t>
      </w:r>
      <w:r w:rsidR="00F21872">
        <w:t>Software</w:t>
      </w:r>
      <w:r w:rsidR="003331C7">
        <w:t xml:space="preserve"> </w:t>
      </w:r>
      <w:r w:rsidR="00F21872">
        <w:t xml:space="preserve">compositie - </w:t>
      </w:r>
      <w:r w:rsidR="003331C7">
        <w:t>build</w:t>
      </w:r>
      <w:r w:rsidR="00F21872">
        <w:t xml:space="preserve"> &amp; run (bv: Jenkins, Maven, Gradle, Ant)</w:t>
      </w:r>
    </w:p>
    <w:p w14:paraId="0A873EDA" w14:textId="0701CBB6" w:rsidR="00BA3285" w:rsidRDefault="00E316A8" w:rsidP="00EE7875">
      <w:r>
        <w:t>Voortgang tonen bij les 3</w:t>
      </w:r>
    </w:p>
    <w:p w14:paraId="2DB42300" w14:textId="327B9326" w:rsidR="00EE7875" w:rsidRDefault="00BA3285" w:rsidP="00EE7875">
      <w:r>
        <w:t>Inleveren en b</w:t>
      </w:r>
      <w:r w:rsidR="00E316A8">
        <w:t>eoordeling bij aanvang van les 4</w:t>
      </w:r>
      <w:r w:rsidR="008A2054">
        <w:t xml:space="preserve">. </w:t>
      </w:r>
    </w:p>
    <w:p w14:paraId="1E4C6871" w14:textId="08F4161B" w:rsidR="008A2054" w:rsidRDefault="008A2054" w:rsidP="00EE7875"/>
    <w:p w14:paraId="1700C3BB" w14:textId="592E0E15" w:rsidR="008A2054" w:rsidRDefault="008A2054" w:rsidP="00EE7875">
      <w:r w:rsidRPr="008A2054">
        <w:rPr>
          <w:b/>
        </w:rPr>
        <w:t>Doel</w:t>
      </w:r>
      <w:r>
        <w:t xml:space="preserve">: Je gaat aan de slag met </w:t>
      </w:r>
      <w:r w:rsidR="00F21872">
        <w:t xml:space="preserve">het geautomatiseerd bouwen van software. </w:t>
      </w:r>
      <w:r w:rsidR="003F2C82">
        <w:t xml:space="preserve">Je gaat verder met </w:t>
      </w:r>
      <w:r w:rsidR="00F21872">
        <w:t xml:space="preserve">het opzetten van je CD omgeving. Je richt </w:t>
      </w:r>
      <w:r w:rsidR="00C802C6">
        <w:t xml:space="preserve">het stuk van uitchecken tot packagen </w:t>
      </w:r>
      <w:r w:rsidR="00832F93">
        <w:t>in via concrete stappen</w:t>
      </w:r>
      <w:r w:rsidR="00F21872">
        <w:t xml:space="preserve">. </w:t>
      </w:r>
    </w:p>
    <w:p w14:paraId="57316061" w14:textId="77777777" w:rsidR="003F2C82" w:rsidRDefault="003F2C82" w:rsidP="00EE7875"/>
    <w:p w14:paraId="1C4B458D" w14:textId="6B9D1331" w:rsidR="003F2C82" w:rsidRDefault="003F2C82" w:rsidP="00EE7875">
      <w:r>
        <w:t>Beoordeling</w:t>
      </w:r>
      <w:r w:rsidR="00BA3285">
        <w:t xml:space="preserve">sschema en criteria staan in onderstaande tabel. Let op, deze zijn opbouwend. Een hoog cijfer kan alleen </w:t>
      </w:r>
      <w:r w:rsidR="00B0430A">
        <w:t>worden behaald als ook de lagere critieria zijn behaald</w:t>
      </w:r>
      <w:r w:rsidR="00BA3285">
        <w:t>. Je moet het bewijs paraat hebben in de les als de docent hierom vraagt. Bereid dit dus voor!</w:t>
      </w:r>
    </w:p>
    <w:p w14:paraId="6F001430" w14:textId="77777777" w:rsidR="00BA3285" w:rsidRDefault="00BA3285" w:rsidP="00EE7875"/>
    <w:tbl>
      <w:tblPr>
        <w:tblStyle w:val="Tabelraster"/>
        <w:tblW w:w="0" w:type="auto"/>
        <w:tblLook w:val="04A0" w:firstRow="1" w:lastRow="0" w:firstColumn="1" w:lastColumn="0" w:noHBand="0" w:noVBand="1"/>
      </w:tblPr>
      <w:tblGrid>
        <w:gridCol w:w="8613"/>
        <w:gridCol w:w="984"/>
      </w:tblGrid>
      <w:tr w:rsidR="003F2C82" w14:paraId="08BA6035" w14:textId="77777777" w:rsidTr="003331C7">
        <w:tc>
          <w:tcPr>
            <w:tcW w:w="8613" w:type="dxa"/>
          </w:tcPr>
          <w:p w14:paraId="395CA560" w14:textId="192006D9" w:rsidR="003F2C82" w:rsidRPr="00F21872" w:rsidRDefault="003F2C82" w:rsidP="00EE7875">
            <w:pPr>
              <w:rPr>
                <w:rFonts w:cs="Arial"/>
                <w:b/>
              </w:rPr>
            </w:pPr>
            <w:r w:rsidRPr="00F21872">
              <w:rPr>
                <w:rFonts w:cs="Arial"/>
                <w:b/>
              </w:rPr>
              <w:t>Beoordeling</w:t>
            </w:r>
          </w:p>
        </w:tc>
        <w:tc>
          <w:tcPr>
            <w:tcW w:w="984" w:type="dxa"/>
          </w:tcPr>
          <w:p w14:paraId="32412878" w14:textId="1FFF00DB" w:rsidR="003F2C82" w:rsidRPr="00F21872" w:rsidRDefault="003F2C82" w:rsidP="00EE7875">
            <w:pPr>
              <w:rPr>
                <w:rFonts w:cs="Arial"/>
                <w:b/>
              </w:rPr>
            </w:pPr>
            <w:r w:rsidRPr="00F21872">
              <w:rPr>
                <w:rFonts w:cs="Arial"/>
                <w:b/>
              </w:rPr>
              <w:t>Cijfer</w:t>
            </w:r>
          </w:p>
        </w:tc>
      </w:tr>
      <w:tr w:rsidR="003F2C82" w14:paraId="128B1007" w14:textId="77777777" w:rsidTr="003331C7">
        <w:tc>
          <w:tcPr>
            <w:tcW w:w="8613" w:type="dxa"/>
          </w:tcPr>
          <w:p w14:paraId="71099835" w14:textId="77777777" w:rsidR="003F2C82" w:rsidRPr="00F21872" w:rsidRDefault="003F2C82" w:rsidP="00EE7875">
            <w:pPr>
              <w:rPr>
                <w:rFonts w:cs="Arial"/>
              </w:rPr>
            </w:pPr>
            <w:r w:rsidRPr="00F21872">
              <w:rPr>
                <w:rFonts w:cs="Arial"/>
              </w:rPr>
              <w:t>Onvoldoende</w:t>
            </w:r>
          </w:p>
          <w:p w14:paraId="1AFAD1AA" w14:textId="07498155" w:rsidR="003F2C82" w:rsidRPr="00F21872" w:rsidRDefault="003F2C82" w:rsidP="00532DC8">
            <w:pPr>
              <w:pStyle w:val="Lijstalinea"/>
              <w:numPr>
                <w:ilvl w:val="0"/>
                <w:numId w:val="32"/>
              </w:numPr>
              <w:rPr>
                <w:rFonts w:cs="Arial"/>
              </w:rPr>
            </w:pPr>
            <w:r w:rsidRPr="00F21872">
              <w:rPr>
                <w:rFonts w:cs="Arial"/>
              </w:rPr>
              <w:t xml:space="preserve">Niet voldaan aan </w:t>
            </w:r>
            <w:r w:rsidR="006712E2" w:rsidRPr="00F21872">
              <w:rPr>
                <w:rFonts w:cs="Arial"/>
              </w:rPr>
              <w:t xml:space="preserve">onderstaande </w:t>
            </w:r>
            <w:r w:rsidRPr="00F21872">
              <w:rPr>
                <w:rFonts w:cs="Arial"/>
              </w:rPr>
              <w:t>eisen</w:t>
            </w:r>
            <w:r w:rsidR="00F21872">
              <w:rPr>
                <w:rFonts w:cs="Arial"/>
              </w:rPr>
              <w:t>.</w:t>
            </w:r>
          </w:p>
          <w:p w14:paraId="229C98E0" w14:textId="29F35586" w:rsidR="003F2C82" w:rsidRDefault="003F2C82" w:rsidP="00532DC8">
            <w:pPr>
              <w:pStyle w:val="Lijstalinea"/>
              <w:numPr>
                <w:ilvl w:val="0"/>
                <w:numId w:val="32"/>
              </w:numPr>
              <w:rPr>
                <w:rFonts w:cs="Arial"/>
              </w:rPr>
            </w:pPr>
            <w:r w:rsidRPr="00F21872">
              <w:rPr>
                <w:rFonts w:cs="Arial"/>
              </w:rPr>
              <w:t>Te laat ingeleverd</w:t>
            </w:r>
            <w:r w:rsidR="00F21872">
              <w:rPr>
                <w:rFonts w:cs="Arial"/>
              </w:rPr>
              <w:t>.</w:t>
            </w:r>
          </w:p>
          <w:p w14:paraId="392287FC" w14:textId="7724BFA2" w:rsidR="00F21872" w:rsidRPr="00F21872" w:rsidRDefault="00F21872" w:rsidP="00532DC8">
            <w:pPr>
              <w:pStyle w:val="Lijstalinea"/>
              <w:numPr>
                <w:ilvl w:val="0"/>
                <w:numId w:val="32"/>
              </w:numPr>
              <w:rPr>
                <w:rFonts w:cs="Arial"/>
              </w:rPr>
            </w:pPr>
            <w:r>
              <w:rPr>
                <w:rFonts w:cs="Arial"/>
              </w:rPr>
              <w:t>Errors in het script of bouwproces.</w:t>
            </w:r>
          </w:p>
        </w:tc>
        <w:tc>
          <w:tcPr>
            <w:tcW w:w="984" w:type="dxa"/>
          </w:tcPr>
          <w:p w14:paraId="7CC7A828" w14:textId="48FC73E9" w:rsidR="003F2C82" w:rsidRPr="00F21872" w:rsidRDefault="003F2C82" w:rsidP="00EE7875">
            <w:pPr>
              <w:rPr>
                <w:rFonts w:cs="Arial"/>
              </w:rPr>
            </w:pPr>
            <w:r w:rsidRPr="00F21872">
              <w:rPr>
                <w:rFonts w:cs="Arial"/>
              </w:rPr>
              <w:t>1</w:t>
            </w:r>
          </w:p>
        </w:tc>
      </w:tr>
      <w:tr w:rsidR="003F2C82" w14:paraId="0589FE8C" w14:textId="77777777" w:rsidTr="003331C7">
        <w:tc>
          <w:tcPr>
            <w:tcW w:w="8613" w:type="dxa"/>
          </w:tcPr>
          <w:p w14:paraId="657592A2" w14:textId="3DB20F34" w:rsidR="003F2C82" w:rsidRPr="00F21872" w:rsidRDefault="00BA3285" w:rsidP="00EE7875">
            <w:pPr>
              <w:rPr>
                <w:rFonts w:cs="Arial"/>
              </w:rPr>
            </w:pPr>
            <w:r w:rsidRPr="00F21872">
              <w:rPr>
                <w:rFonts w:cs="Arial"/>
              </w:rPr>
              <w:t>Matig</w:t>
            </w:r>
          </w:p>
          <w:p w14:paraId="56DF1A30" w14:textId="7212788C" w:rsidR="00832F93" w:rsidRDefault="00832F93" w:rsidP="00532DC8">
            <w:pPr>
              <w:pStyle w:val="Lijstalinea"/>
              <w:numPr>
                <w:ilvl w:val="0"/>
                <w:numId w:val="32"/>
              </w:numPr>
              <w:rPr>
                <w:rFonts w:cs="Arial"/>
              </w:rPr>
            </w:pPr>
            <w:r>
              <w:rPr>
                <w:rFonts w:cs="Arial"/>
              </w:rPr>
              <w:t>Je hebt een shell script voor het uitchecken van software.</w:t>
            </w:r>
          </w:p>
          <w:p w14:paraId="47FC861E" w14:textId="08DBC49D" w:rsidR="00832F93" w:rsidRDefault="00832F93" w:rsidP="00532DC8">
            <w:pPr>
              <w:pStyle w:val="Lijstalinea"/>
              <w:numPr>
                <w:ilvl w:val="0"/>
                <w:numId w:val="32"/>
              </w:numPr>
              <w:rPr>
                <w:rFonts w:cs="Arial"/>
              </w:rPr>
            </w:pPr>
            <w:r>
              <w:rPr>
                <w:rFonts w:cs="Arial"/>
              </w:rPr>
              <w:t>Je software dependencies worden automatisch bij elke build binnen gehaald.</w:t>
            </w:r>
          </w:p>
          <w:p w14:paraId="2DF7A429" w14:textId="49A797EF" w:rsidR="00BA3285" w:rsidRPr="00F21872" w:rsidRDefault="00F21872" w:rsidP="00832F93">
            <w:pPr>
              <w:pStyle w:val="Lijstalinea"/>
              <w:numPr>
                <w:ilvl w:val="0"/>
                <w:numId w:val="32"/>
              </w:numPr>
              <w:rPr>
                <w:rFonts w:cs="Arial"/>
              </w:rPr>
            </w:pPr>
            <w:r>
              <w:rPr>
                <w:rFonts w:cs="Arial"/>
              </w:rPr>
              <w:t xml:space="preserve">Je kan </w:t>
            </w:r>
            <w:r w:rsidR="00832F93">
              <w:rPr>
                <w:rFonts w:cs="Arial"/>
              </w:rPr>
              <w:t xml:space="preserve">de </w:t>
            </w:r>
            <w:r>
              <w:rPr>
                <w:rFonts w:cs="Arial"/>
              </w:rPr>
              <w:t xml:space="preserve">bouwstappen </w:t>
            </w:r>
            <w:r w:rsidR="00832F93">
              <w:rPr>
                <w:rFonts w:cs="Arial"/>
              </w:rPr>
              <w:t>los uitvoeren.</w:t>
            </w:r>
          </w:p>
        </w:tc>
        <w:tc>
          <w:tcPr>
            <w:tcW w:w="984" w:type="dxa"/>
          </w:tcPr>
          <w:p w14:paraId="1061731E" w14:textId="359E5FDC" w:rsidR="003F2C82" w:rsidRPr="00F21872" w:rsidRDefault="003F2C82" w:rsidP="00EE7875">
            <w:pPr>
              <w:rPr>
                <w:rFonts w:cs="Arial"/>
              </w:rPr>
            </w:pPr>
            <w:r w:rsidRPr="00F21872">
              <w:rPr>
                <w:rFonts w:cs="Arial"/>
              </w:rPr>
              <w:t>4</w:t>
            </w:r>
          </w:p>
        </w:tc>
      </w:tr>
      <w:tr w:rsidR="003F2C82" w14:paraId="2A63B878" w14:textId="77777777" w:rsidTr="003331C7">
        <w:tc>
          <w:tcPr>
            <w:tcW w:w="8613" w:type="dxa"/>
          </w:tcPr>
          <w:p w14:paraId="1EDCE66D" w14:textId="7DE7F817" w:rsidR="003F2C82" w:rsidRPr="00F21872" w:rsidRDefault="00BA3285" w:rsidP="00EE7875">
            <w:pPr>
              <w:rPr>
                <w:rFonts w:cs="Arial"/>
              </w:rPr>
            </w:pPr>
            <w:r w:rsidRPr="00F21872">
              <w:rPr>
                <w:rFonts w:cs="Arial"/>
              </w:rPr>
              <w:t>Voldoende</w:t>
            </w:r>
          </w:p>
          <w:p w14:paraId="2000DCF8" w14:textId="47257DD2" w:rsidR="003331C7" w:rsidRDefault="00832F93" w:rsidP="00F21872">
            <w:pPr>
              <w:pStyle w:val="Lijstalinea"/>
              <w:numPr>
                <w:ilvl w:val="0"/>
                <w:numId w:val="32"/>
              </w:numPr>
              <w:rPr>
                <w:rFonts w:cs="Arial"/>
              </w:rPr>
            </w:pPr>
            <w:r>
              <w:rPr>
                <w:rFonts w:cs="Arial"/>
              </w:rPr>
              <w:t>Je hebt een repetitief bouwproces ingericht.</w:t>
            </w:r>
          </w:p>
          <w:p w14:paraId="6ACAB754" w14:textId="4E6CA2FF" w:rsidR="00832F93" w:rsidRDefault="00832F93" w:rsidP="00F21872">
            <w:pPr>
              <w:pStyle w:val="Lijstalinea"/>
              <w:numPr>
                <w:ilvl w:val="0"/>
                <w:numId w:val="32"/>
              </w:numPr>
              <w:rPr>
                <w:rFonts w:cs="Arial"/>
              </w:rPr>
            </w:pPr>
            <w:r>
              <w:rPr>
                <w:rFonts w:cs="Arial"/>
              </w:rPr>
              <w:t>Je software voert zinnige software testen (voorkeur Unit Tests) uit.</w:t>
            </w:r>
          </w:p>
          <w:p w14:paraId="0A8DC43B" w14:textId="77777777" w:rsidR="00F21872" w:rsidRDefault="00F21872" w:rsidP="00F21872">
            <w:pPr>
              <w:pStyle w:val="Lijstalinea"/>
              <w:numPr>
                <w:ilvl w:val="0"/>
                <w:numId w:val="32"/>
              </w:numPr>
              <w:rPr>
                <w:rFonts w:cs="Arial"/>
              </w:rPr>
            </w:pPr>
            <w:r>
              <w:rPr>
                <w:rFonts w:cs="Arial"/>
              </w:rPr>
              <w:t xml:space="preserve">Je hebt verschillende bouwstappen met tussenproducten. </w:t>
            </w:r>
          </w:p>
          <w:p w14:paraId="19F700A0" w14:textId="61FE5D6D" w:rsidR="00832F93" w:rsidRPr="00832F93" w:rsidRDefault="00832F93" w:rsidP="00832F93">
            <w:pPr>
              <w:pStyle w:val="Lijstalinea"/>
              <w:numPr>
                <w:ilvl w:val="0"/>
                <w:numId w:val="32"/>
              </w:numPr>
              <w:rPr>
                <w:rFonts w:cs="Arial"/>
              </w:rPr>
            </w:pPr>
            <w:r>
              <w:rPr>
                <w:rFonts w:cs="Arial"/>
              </w:rPr>
              <w:t xml:space="preserve">Je hebt bovenstaande voor je één platform van INFPRJ56 opgezet. </w:t>
            </w:r>
          </w:p>
        </w:tc>
        <w:tc>
          <w:tcPr>
            <w:tcW w:w="984" w:type="dxa"/>
          </w:tcPr>
          <w:p w14:paraId="33DFC3B5" w14:textId="68D30F41" w:rsidR="003F2C82" w:rsidRPr="00F21872" w:rsidRDefault="00BA3285" w:rsidP="00EE7875">
            <w:pPr>
              <w:rPr>
                <w:rFonts w:cs="Arial"/>
              </w:rPr>
            </w:pPr>
            <w:r w:rsidRPr="00F21872">
              <w:rPr>
                <w:rFonts w:cs="Arial"/>
              </w:rPr>
              <w:t>6</w:t>
            </w:r>
          </w:p>
        </w:tc>
      </w:tr>
      <w:tr w:rsidR="003F2C82" w14:paraId="0C622D48" w14:textId="77777777" w:rsidTr="003331C7">
        <w:tc>
          <w:tcPr>
            <w:tcW w:w="8613" w:type="dxa"/>
          </w:tcPr>
          <w:p w14:paraId="367F83B7" w14:textId="77777777" w:rsidR="003F2C82" w:rsidRPr="00F21872" w:rsidRDefault="00BA3285" w:rsidP="00EE7875">
            <w:pPr>
              <w:rPr>
                <w:rFonts w:cs="Arial"/>
              </w:rPr>
            </w:pPr>
            <w:r w:rsidRPr="00F21872">
              <w:rPr>
                <w:rFonts w:cs="Arial"/>
              </w:rPr>
              <w:t>Goed</w:t>
            </w:r>
          </w:p>
          <w:p w14:paraId="605824C9" w14:textId="77777777" w:rsidR="00F21872" w:rsidRDefault="00832F93" w:rsidP="00F21872">
            <w:pPr>
              <w:pStyle w:val="Lijstalinea"/>
              <w:numPr>
                <w:ilvl w:val="0"/>
                <w:numId w:val="32"/>
              </w:numPr>
              <w:rPr>
                <w:rFonts w:cs="Arial"/>
              </w:rPr>
            </w:pPr>
            <w:r>
              <w:rPr>
                <w:rFonts w:cs="Arial"/>
              </w:rPr>
              <w:t>Je voert code kwaliteitschecks uit (checkstyle, findbugs, pmd).</w:t>
            </w:r>
            <w:r w:rsidR="00F21872" w:rsidRPr="00F21872">
              <w:rPr>
                <w:rFonts w:cs="Arial"/>
              </w:rPr>
              <w:t xml:space="preserve"> </w:t>
            </w:r>
          </w:p>
          <w:p w14:paraId="4EA89288" w14:textId="30882F8D" w:rsidR="00832F93" w:rsidRPr="00F21872" w:rsidRDefault="00832F93" w:rsidP="00F21872">
            <w:pPr>
              <w:pStyle w:val="Lijstalinea"/>
              <w:numPr>
                <w:ilvl w:val="0"/>
                <w:numId w:val="32"/>
              </w:numPr>
              <w:rPr>
                <w:rFonts w:cs="Arial"/>
              </w:rPr>
            </w:pPr>
            <w:r>
              <w:rPr>
                <w:rFonts w:cs="Arial"/>
              </w:rPr>
              <w:t>Je hebt configuraties parameters toegevoegd om verschillende builds mogelijk te maken (voeg bv een database locatie toe).</w:t>
            </w:r>
          </w:p>
        </w:tc>
        <w:tc>
          <w:tcPr>
            <w:tcW w:w="984" w:type="dxa"/>
          </w:tcPr>
          <w:p w14:paraId="340A5B6D" w14:textId="03FD135F" w:rsidR="003F2C82" w:rsidRPr="00F21872" w:rsidRDefault="00BA3285" w:rsidP="00EE7875">
            <w:pPr>
              <w:rPr>
                <w:rFonts w:cs="Arial"/>
              </w:rPr>
            </w:pPr>
            <w:r w:rsidRPr="00F21872">
              <w:rPr>
                <w:rFonts w:cs="Arial"/>
              </w:rPr>
              <w:t>8</w:t>
            </w:r>
          </w:p>
        </w:tc>
      </w:tr>
      <w:tr w:rsidR="00BA3285" w14:paraId="2ACCF3B9" w14:textId="77777777" w:rsidTr="003331C7">
        <w:tc>
          <w:tcPr>
            <w:tcW w:w="8613" w:type="dxa"/>
          </w:tcPr>
          <w:p w14:paraId="4C82CEBB" w14:textId="27529414" w:rsidR="00BA3285" w:rsidRPr="00F21872" w:rsidRDefault="00BA3285" w:rsidP="00EE7875">
            <w:pPr>
              <w:rPr>
                <w:rFonts w:cs="Arial"/>
              </w:rPr>
            </w:pPr>
            <w:r w:rsidRPr="00F21872">
              <w:rPr>
                <w:rFonts w:cs="Arial"/>
              </w:rPr>
              <w:t>Uitstekend</w:t>
            </w:r>
          </w:p>
          <w:p w14:paraId="484C046D" w14:textId="5461565D" w:rsidR="00832F93" w:rsidRPr="00832F93" w:rsidRDefault="00832F93" w:rsidP="00832F93">
            <w:pPr>
              <w:pStyle w:val="Lijstalinea"/>
              <w:numPr>
                <w:ilvl w:val="0"/>
                <w:numId w:val="32"/>
              </w:numPr>
              <w:rPr>
                <w:rFonts w:cs="Arial"/>
              </w:rPr>
            </w:pPr>
            <w:r>
              <w:rPr>
                <w:rFonts w:cs="Arial"/>
              </w:rPr>
              <w:t>Je gebruikt sonar om je code kwaliteit te waarboren.</w:t>
            </w:r>
          </w:p>
          <w:p w14:paraId="1EB46509" w14:textId="739509B7" w:rsidR="00CB7D16" w:rsidRPr="00F21872" w:rsidRDefault="00832F93" w:rsidP="00832F93">
            <w:pPr>
              <w:pStyle w:val="Lijstalinea"/>
              <w:numPr>
                <w:ilvl w:val="0"/>
                <w:numId w:val="32"/>
              </w:numPr>
              <w:rPr>
                <w:rFonts w:cs="Arial"/>
              </w:rPr>
            </w:pPr>
            <w:r>
              <w:rPr>
                <w:rFonts w:cs="Arial"/>
              </w:rPr>
              <w:t xml:space="preserve">Je doet bovenstaande voor meerdere platformen. </w:t>
            </w:r>
          </w:p>
        </w:tc>
        <w:tc>
          <w:tcPr>
            <w:tcW w:w="984" w:type="dxa"/>
          </w:tcPr>
          <w:p w14:paraId="0994C16C" w14:textId="2C523549" w:rsidR="00BA3285" w:rsidRPr="00F21872" w:rsidRDefault="00BA3285" w:rsidP="00EE7875">
            <w:pPr>
              <w:rPr>
                <w:rFonts w:cs="Arial"/>
              </w:rPr>
            </w:pPr>
            <w:r w:rsidRPr="00F21872">
              <w:rPr>
                <w:rFonts w:cs="Arial"/>
              </w:rPr>
              <w:t>10</w:t>
            </w:r>
          </w:p>
        </w:tc>
      </w:tr>
    </w:tbl>
    <w:p w14:paraId="6A6EEDDE" w14:textId="77777777" w:rsidR="003F2C82" w:rsidRDefault="003F2C82" w:rsidP="00EE7875"/>
    <w:p w14:paraId="69C28231" w14:textId="1965A0E9" w:rsidR="00E04655" w:rsidRDefault="00E04655">
      <w:pPr>
        <w:rPr>
          <w:b/>
          <w:lang w:val="en-US"/>
        </w:rPr>
      </w:pPr>
      <w:r>
        <w:rPr>
          <w:b/>
          <w:lang w:val="en-US"/>
        </w:rPr>
        <w:t>Integratie-omgevingen voorbeelden:</w:t>
      </w:r>
    </w:p>
    <w:p w14:paraId="789C9B4C" w14:textId="57D652BD" w:rsidR="00E04655" w:rsidRPr="00E04655" w:rsidRDefault="00E04655" w:rsidP="00E04655">
      <w:pPr>
        <w:pStyle w:val="Lijstalinea"/>
        <w:numPr>
          <w:ilvl w:val="0"/>
          <w:numId w:val="37"/>
        </w:numPr>
        <w:rPr>
          <w:lang w:val="en-US"/>
        </w:rPr>
      </w:pPr>
      <w:r w:rsidRPr="00E04655">
        <w:rPr>
          <w:lang w:val="en-US"/>
        </w:rPr>
        <w:t>Jenkins</w:t>
      </w:r>
      <w:r w:rsidR="00CB7D16">
        <w:rPr>
          <w:lang w:val="en-US"/>
        </w:rPr>
        <w:t xml:space="preserve"> / Hudson</w:t>
      </w:r>
    </w:p>
    <w:p w14:paraId="6317CF0F" w14:textId="3E46316C" w:rsidR="00E04655" w:rsidRDefault="00E04655" w:rsidP="00E04655">
      <w:pPr>
        <w:pStyle w:val="Lijstalinea"/>
        <w:numPr>
          <w:ilvl w:val="0"/>
          <w:numId w:val="37"/>
        </w:numPr>
        <w:rPr>
          <w:lang w:val="en-US"/>
        </w:rPr>
      </w:pPr>
      <w:r w:rsidRPr="00E04655">
        <w:rPr>
          <w:lang w:val="en-US"/>
        </w:rPr>
        <w:t xml:space="preserve">TeamCity </w:t>
      </w:r>
      <w:hyperlink r:id="rId20" w:history="1">
        <w:r w:rsidRPr="00E04655">
          <w:rPr>
            <w:rStyle w:val="Hyperlink"/>
            <w:lang w:val="en-US"/>
          </w:rPr>
          <w:t>link</w:t>
        </w:r>
      </w:hyperlink>
    </w:p>
    <w:p w14:paraId="14B0DF0D" w14:textId="6069B197" w:rsidR="00CB7D16" w:rsidRDefault="00CB7D16" w:rsidP="00E04655">
      <w:pPr>
        <w:pStyle w:val="Lijstalinea"/>
        <w:numPr>
          <w:ilvl w:val="0"/>
          <w:numId w:val="37"/>
        </w:numPr>
        <w:rPr>
          <w:lang w:val="en-US"/>
        </w:rPr>
      </w:pPr>
      <w:r>
        <w:rPr>
          <w:lang w:val="en-US"/>
        </w:rPr>
        <w:t>Team Foundation Server</w:t>
      </w:r>
    </w:p>
    <w:p w14:paraId="51CECCB7" w14:textId="0ED9784F" w:rsidR="00CB7D16" w:rsidRDefault="00CB7D16" w:rsidP="00E04655">
      <w:pPr>
        <w:pStyle w:val="Lijstalinea"/>
        <w:numPr>
          <w:ilvl w:val="0"/>
          <w:numId w:val="37"/>
        </w:numPr>
        <w:rPr>
          <w:lang w:val="en-US"/>
        </w:rPr>
      </w:pPr>
      <w:r>
        <w:rPr>
          <w:lang w:val="en-US"/>
        </w:rPr>
        <w:t>Bamboo</w:t>
      </w:r>
    </w:p>
    <w:p w14:paraId="059060AD" w14:textId="5FA0BEDB" w:rsidR="00CB7D16" w:rsidRPr="00CB7D16" w:rsidRDefault="00CB7D16" w:rsidP="00CB7D16">
      <w:pPr>
        <w:ind w:left="360"/>
        <w:rPr>
          <w:lang w:val="en-US"/>
        </w:rPr>
      </w:pPr>
    </w:p>
    <w:p w14:paraId="01978FFF" w14:textId="77777777" w:rsidR="00E04655" w:rsidRDefault="00E04655" w:rsidP="00E04655">
      <w:pPr>
        <w:rPr>
          <w:b/>
          <w:lang w:val="en-US"/>
        </w:rPr>
      </w:pPr>
    </w:p>
    <w:p w14:paraId="6C60E1C7" w14:textId="7E9787E3" w:rsidR="00E04655" w:rsidRDefault="00E04655" w:rsidP="00E04655">
      <w:pPr>
        <w:rPr>
          <w:b/>
          <w:lang w:val="en-US"/>
        </w:rPr>
      </w:pPr>
      <w:r>
        <w:rPr>
          <w:b/>
          <w:lang w:val="en-US"/>
        </w:rPr>
        <w:t>Bouwomgevingen voorbeelden</w:t>
      </w:r>
      <w:r w:rsidR="00CB7D16">
        <w:rPr>
          <w:b/>
          <w:lang w:val="en-US"/>
        </w:rPr>
        <w:t>:</w:t>
      </w:r>
    </w:p>
    <w:p w14:paraId="0956F934" w14:textId="6441481C" w:rsidR="00E04655" w:rsidRPr="00E04655" w:rsidRDefault="00E04655" w:rsidP="00E04655">
      <w:pPr>
        <w:pStyle w:val="Lijstalinea"/>
        <w:numPr>
          <w:ilvl w:val="0"/>
          <w:numId w:val="38"/>
        </w:numPr>
        <w:rPr>
          <w:lang w:val="en-US"/>
        </w:rPr>
      </w:pPr>
      <w:r w:rsidRPr="00E04655">
        <w:rPr>
          <w:lang w:val="en-US"/>
        </w:rPr>
        <w:t>Maven</w:t>
      </w:r>
    </w:p>
    <w:p w14:paraId="136D5422" w14:textId="19E32397" w:rsidR="00E04655" w:rsidRPr="00E04655" w:rsidRDefault="00E04655" w:rsidP="00E04655">
      <w:pPr>
        <w:pStyle w:val="Lijstalinea"/>
        <w:numPr>
          <w:ilvl w:val="0"/>
          <w:numId w:val="38"/>
        </w:numPr>
        <w:rPr>
          <w:lang w:val="en-US"/>
        </w:rPr>
      </w:pPr>
      <w:r w:rsidRPr="00E04655">
        <w:rPr>
          <w:lang w:val="en-US"/>
        </w:rPr>
        <w:t>Gradle</w:t>
      </w:r>
    </w:p>
    <w:p w14:paraId="37783702" w14:textId="39D925DB" w:rsidR="00E04655" w:rsidRPr="00E04655" w:rsidRDefault="00E04655" w:rsidP="00E04655">
      <w:pPr>
        <w:pStyle w:val="Lijstalinea"/>
        <w:numPr>
          <w:ilvl w:val="0"/>
          <w:numId w:val="38"/>
        </w:numPr>
        <w:rPr>
          <w:lang w:val="en-US"/>
        </w:rPr>
      </w:pPr>
      <w:r w:rsidRPr="00E04655">
        <w:rPr>
          <w:lang w:val="en-US"/>
        </w:rPr>
        <w:t>Ant</w:t>
      </w:r>
    </w:p>
    <w:p w14:paraId="13D1F47A" w14:textId="77777777" w:rsidR="00E04655" w:rsidRDefault="00E04655">
      <w:pPr>
        <w:rPr>
          <w:b/>
          <w:lang w:val="en-US"/>
        </w:rPr>
      </w:pPr>
    </w:p>
    <w:p w14:paraId="74EBDE4D" w14:textId="4CDABD28" w:rsidR="00CB7D16" w:rsidRDefault="00CB7D16">
      <w:pPr>
        <w:rPr>
          <w:b/>
          <w:lang w:val="en-US"/>
        </w:rPr>
      </w:pPr>
      <w:r>
        <w:rPr>
          <w:b/>
          <w:lang w:val="en-US"/>
        </w:rPr>
        <w:t>Configuratie management voorbeelden:</w:t>
      </w:r>
    </w:p>
    <w:p w14:paraId="17BC381F" w14:textId="351F6C92" w:rsidR="00CB7D16" w:rsidRPr="00CB7D16" w:rsidRDefault="00CB7D16" w:rsidP="00CB7D16">
      <w:pPr>
        <w:pStyle w:val="Lijstalinea"/>
        <w:numPr>
          <w:ilvl w:val="0"/>
          <w:numId w:val="39"/>
        </w:numPr>
        <w:rPr>
          <w:lang w:val="en-US"/>
        </w:rPr>
      </w:pPr>
      <w:r w:rsidRPr="00CB7D16">
        <w:rPr>
          <w:lang w:val="en-US"/>
        </w:rPr>
        <w:t>Ansible</w:t>
      </w:r>
    </w:p>
    <w:p w14:paraId="20A355CD" w14:textId="1796EC88" w:rsidR="00CB7D16" w:rsidRPr="00CB7D16" w:rsidRDefault="00CB7D16" w:rsidP="00CB7D16">
      <w:pPr>
        <w:pStyle w:val="Lijstalinea"/>
        <w:numPr>
          <w:ilvl w:val="0"/>
          <w:numId w:val="39"/>
        </w:numPr>
        <w:rPr>
          <w:lang w:val="en-US"/>
        </w:rPr>
      </w:pPr>
      <w:r w:rsidRPr="00CB7D16">
        <w:rPr>
          <w:lang w:val="en-US"/>
        </w:rPr>
        <w:t>Chef</w:t>
      </w:r>
    </w:p>
    <w:p w14:paraId="1194E160" w14:textId="63DAEBCD" w:rsidR="00CB7D16" w:rsidRPr="00CB7D16" w:rsidRDefault="00CB7D16" w:rsidP="00CB7D16">
      <w:pPr>
        <w:pStyle w:val="Lijstalinea"/>
        <w:numPr>
          <w:ilvl w:val="0"/>
          <w:numId w:val="39"/>
        </w:numPr>
        <w:rPr>
          <w:lang w:val="en-US"/>
        </w:rPr>
      </w:pPr>
      <w:r w:rsidRPr="00CB7D16">
        <w:rPr>
          <w:lang w:val="en-US"/>
        </w:rPr>
        <w:t>Puppet</w:t>
      </w:r>
    </w:p>
    <w:p w14:paraId="13FCC9EB" w14:textId="6094F07C" w:rsidR="00CB7D16" w:rsidRPr="00CB7D16" w:rsidRDefault="00CB7D16" w:rsidP="00CB7D16">
      <w:pPr>
        <w:pStyle w:val="Lijstalinea"/>
        <w:numPr>
          <w:ilvl w:val="0"/>
          <w:numId w:val="39"/>
        </w:numPr>
        <w:rPr>
          <w:lang w:val="en-US"/>
        </w:rPr>
      </w:pPr>
      <w:r w:rsidRPr="00CB7D16">
        <w:rPr>
          <w:lang w:val="en-US"/>
        </w:rPr>
        <w:t>Salt</w:t>
      </w:r>
    </w:p>
    <w:p w14:paraId="6E43B8AC" w14:textId="062237C7" w:rsidR="0064339B" w:rsidRPr="009E6DCE" w:rsidRDefault="0064339B">
      <w:pPr>
        <w:rPr>
          <w:b/>
          <w:lang w:val="en-US"/>
        </w:rPr>
      </w:pPr>
      <w:r w:rsidRPr="009E6DCE">
        <w:rPr>
          <w:b/>
          <w:lang w:val="en-US"/>
        </w:rPr>
        <w:br w:type="page"/>
      </w:r>
    </w:p>
    <w:p w14:paraId="70BFC4B7" w14:textId="5FB03622" w:rsidR="00BB2868" w:rsidRDefault="009C6F8F" w:rsidP="00BB2868">
      <w:pPr>
        <w:pStyle w:val="Kop2"/>
      </w:pPr>
      <w:r>
        <w:lastRenderedPageBreak/>
        <w:t xml:space="preserve">Opdracht </w:t>
      </w:r>
      <w:r w:rsidR="00610A48">
        <w:t>C</w:t>
      </w:r>
      <w:r>
        <w:t xml:space="preserve"> – Release documentatie</w:t>
      </w:r>
    </w:p>
    <w:p w14:paraId="4CB64741" w14:textId="42D14DC0" w:rsidR="00BB2868" w:rsidRDefault="004D053A" w:rsidP="00BB2868">
      <w:r>
        <w:t xml:space="preserve">Voortgang tonen bij les </w:t>
      </w:r>
      <w:r w:rsidR="00607E4B">
        <w:t>5</w:t>
      </w:r>
      <w:r w:rsidR="00E16BAD">
        <w:t xml:space="preserve"> Inleveren aan het </w:t>
      </w:r>
      <w:r w:rsidR="00F0695D">
        <w:t xml:space="preserve">eind </w:t>
      </w:r>
      <w:r w:rsidR="00815A72">
        <w:t xml:space="preserve">van </w:t>
      </w:r>
      <w:r w:rsidR="00607E4B">
        <w:t xml:space="preserve">week </w:t>
      </w:r>
      <w:r w:rsidR="00034874">
        <w:t>6</w:t>
      </w:r>
      <w:r w:rsidR="00F0695D">
        <w:t xml:space="preserve">. </w:t>
      </w:r>
    </w:p>
    <w:p w14:paraId="20435505" w14:textId="77777777" w:rsidR="009C6F8F" w:rsidRDefault="009C6F8F" w:rsidP="00BB2868"/>
    <w:p w14:paraId="52216334" w14:textId="45EFE4CD" w:rsidR="009C6F8F" w:rsidRDefault="009C6F8F" w:rsidP="00BB2868">
      <w:r w:rsidRPr="0064339B">
        <w:rPr>
          <w:b/>
        </w:rPr>
        <w:t>Doel</w:t>
      </w:r>
      <w:r>
        <w:t xml:space="preserve">: Je gaat aan de slag met release strategie. Dit is voornamelijk in hoofdstuk 10 behandeld. Je beschrijft </w:t>
      </w:r>
      <w:r w:rsidR="0064339B">
        <w:t xml:space="preserve">de strategie voor de release van </w:t>
      </w:r>
      <w:r w:rsidR="00766DD4">
        <w:t>de software van je project.</w:t>
      </w:r>
      <w:r w:rsidR="00826AE8">
        <w:t xml:space="preserve"> Qua </w:t>
      </w:r>
      <w:r w:rsidR="0085094D">
        <w:t>performance</w:t>
      </w:r>
      <w:r w:rsidR="00B13E66">
        <w:t xml:space="preserve"> mag je je erop richten dat </w:t>
      </w:r>
      <w:r w:rsidR="00832F93">
        <w:t>1000 mensen simultaan het dashboard</w:t>
      </w:r>
      <w:r w:rsidR="007151C8">
        <w:t xml:space="preserve"> willen </w:t>
      </w:r>
      <w:r w:rsidR="00832F93">
        <w:t>raadplegen</w:t>
      </w:r>
      <w:r w:rsidR="007151C8">
        <w:t xml:space="preserve">. </w:t>
      </w:r>
      <w:r w:rsidR="0085094D">
        <w:t xml:space="preserve">We streven naar een volwassen en veilige omgeving zonder downtime voor software-updates. </w:t>
      </w:r>
    </w:p>
    <w:p w14:paraId="73CB9A07" w14:textId="77777777" w:rsidR="0064339B" w:rsidRDefault="0064339B" w:rsidP="00BB2868"/>
    <w:p w14:paraId="63972249" w14:textId="4B4DF341" w:rsidR="0064339B" w:rsidRDefault="0064339B" w:rsidP="0064339B">
      <w:r>
        <w:t xml:space="preserve">Beoordelingsschema en criteria staan in onderstaande tabel. Let op, deze zijn opbouwend. Een hoog cijfer kan alleen </w:t>
      </w:r>
      <w:r w:rsidR="00B0430A">
        <w:t>worden behaald als ook de lagere critieria zijn behaald</w:t>
      </w:r>
      <w:r>
        <w:t xml:space="preserve">. </w:t>
      </w:r>
    </w:p>
    <w:p w14:paraId="6592117C" w14:textId="77777777" w:rsidR="00AB5EED" w:rsidRDefault="00AB5EED" w:rsidP="0064339B"/>
    <w:p w14:paraId="5861758D" w14:textId="292EB8DE" w:rsidR="00B8272E" w:rsidRDefault="00AB5EED" w:rsidP="0064339B">
      <w:r>
        <w:t xml:space="preserve">Schema is gebaseerd op bladzijde 250-252 van het boek. </w:t>
      </w:r>
      <w:r w:rsidR="009E6BAC">
        <w:t>Je hoeft het plan alleen te beschrijven</w:t>
      </w:r>
      <w:r w:rsidR="007D5D28">
        <w:t xml:space="preserve"> (dus ga niet alle scripts maken)</w:t>
      </w:r>
      <w:r w:rsidR="009E6BAC">
        <w:t xml:space="preserve">. </w:t>
      </w:r>
      <w:r w:rsidR="009850A7">
        <w:t xml:space="preserve">Deze opdracht mag je maken in duo’s. Vanuit de helderheid van het boek hebben we het expres niet vertaald. </w:t>
      </w:r>
      <w:r w:rsidR="008F3880">
        <w:t xml:space="preserve"> </w:t>
      </w:r>
    </w:p>
    <w:p w14:paraId="5C8BB726" w14:textId="77777777" w:rsidR="005E70ED" w:rsidRDefault="005E70ED" w:rsidP="0064339B">
      <w:pPr>
        <w:rPr>
          <w:b/>
        </w:rPr>
      </w:pPr>
    </w:p>
    <w:p w14:paraId="2FB5A5A1" w14:textId="66CC6DB4" w:rsidR="00AB5EED" w:rsidRDefault="00B8272E" w:rsidP="0064339B">
      <w:r w:rsidRPr="00B8272E">
        <w:rPr>
          <w:b/>
        </w:rPr>
        <w:t xml:space="preserve">Let op! </w:t>
      </w:r>
      <w:r w:rsidR="008A4A0F">
        <w:t>Geef aan het begin van het verslag aan wie</w:t>
      </w:r>
      <w:r w:rsidR="007151C8">
        <w:t xml:space="preserve"> (van het duo)</w:t>
      </w:r>
      <w:r w:rsidR="008A4A0F">
        <w:t xml:space="preserve"> verantwoordelijk is voor welk onderdeel. </w:t>
      </w:r>
    </w:p>
    <w:p w14:paraId="380B385D" w14:textId="77777777" w:rsidR="0064339B" w:rsidRDefault="0064339B" w:rsidP="0064339B"/>
    <w:tbl>
      <w:tblPr>
        <w:tblStyle w:val="Tabelraster"/>
        <w:tblW w:w="0" w:type="auto"/>
        <w:tblLook w:val="04A0" w:firstRow="1" w:lastRow="0" w:firstColumn="1" w:lastColumn="0" w:noHBand="0" w:noVBand="1"/>
      </w:tblPr>
      <w:tblGrid>
        <w:gridCol w:w="8613"/>
        <w:gridCol w:w="984"/>
      </w:tblGrid>
      <w:tr w:rsidR="0064339B" w14:paraId="5B387789" w14:textId="77777777" w:rsidTr="00756C3B">
        <w:tc>
          <w:tcPr>
            <w:tcW w:w="8613" w:type="dxa"/>
          </w:tcPr>
          <w:p w14:paraId="217E2C91" w14:textId="77777777" w:rsidR="0064339B" w:rsidRPr="003F2C82" w:rsidRDefault="0064339B" w:rsidP="00756C3B">
            <w:pPr>
              <w:rPr>
                <w:b/>
              </w:rPr>
            </w:pPr>
            <w:r w:rsidRPr="003F2C82">
              <w:rPr>
                <w:b/>
              </w:rPr>
              <w:t>Beoordeling</w:t>
            </w:r>
          </w:p>
        </w:tc>
        <w:tc>
          <w:tcPr>
            <w:tcW w:w="984" w:type="dxa"/>
          </w:tcPr>
          <w:p w14:paraId="008075EB" w14:textId="77777777" w:rsidR="0064339B" w:rsidRPr="003F2C82" w:rsidRDefault="0064339B" w:rsidP="00756C3B">
            <w:pPr>
              <w:rPr>
                <w:b/>
              </w:rPr>
            </w:pPr>
            <w:r w:rsidRPr="003F2C82">
              <w:rPr>
                <w:b/>
              </w:rPr>
              <w:t>Cijfer</w:t>
            </w:r>
          </w:p>
        </w:tc>
      </w:tr>
      <w:tr w:rsidR="0064339B" w14:paraId="3D35DD54" w14:textId="77777777" w:rsidTr="00756C3B">
        <w:tc>
          <w:tcPr>
            <w:tcW w:w="8613" w:type="dxa"/>
          </w:tcPr>
          <w:p w14:paraId="204EA155" w14:textId="77777777" w:rsidR="0064339B" w:rsidRPr="007A68D0" w:rsidRDefault="0064339B" w:rsidP="00756C3B">
            <w:pPr>
              <w:rPr>
                <w:rFonts w:cs="Arial"/>
              </w:rPr>
            </w:pPr>
            <w:r w:rsidRPr="007A68D0">
              <w:rPr>
                <w:rFonts w:cs="Arial"/>
              </w:rPr>
              <w:t>Onvoldoende</w:t>
            </w:r>
          </w:p>
          <w:p w14:paraId="039001AA" w14:textId="51586900" w:rsidR="0064339B" w:rsidRPr="007A68D0" w:rsidRDefault="0064339B" w:rsidP="00E66AD1">
            <w:pPr>
              <w:pStyle w:val="Lijstalinea"/>
              <w:numPr>
                <w:ilvl w:val="0"/>
                <w:numId w:val="36"/>
              </w:numPr>
              <w:rPr>
                <w:rFonts w:cs="Arial"/>
              </w:rPr>
            </w:pPr>
            <w:r w:rsidRPr="007A68D0">
              <w:rPr>
                <w:rFonts w:cs="Arial"/>
              </w:rPr>
              <w:t xml:space="preserve">Niet voldaan aan </w:t>
            </w:r>
            <w:r w:rsidR="006712E2" w:rsidRPr="007A68D0">
              <w:rPr>
                <w:rFonts w:cs="Arial"/>
              </w:rPr>
              <w:t xml:space="preserve">onderstaande </w:t>
            </w:r>
            <w:r w:rsidRPr="007A68D0">
              <w:rPr>
                <w:rFonts w:cs="Arial"/>
              </w:rPr>
              <w:t>eisen</w:t>
            </w:r>
          </w:p>
          <w:p w14:paraId="469C8AAF" w14:textId="783C6045" w:rsidR="0064339B" w:rsidRPr="007A68D0" w:rsidRDefault="0064339B" w:rsidP="00E66AD1">
            <w:pPr>
              <w:pStyle w:val="Lijstalinea"/>
              <w:numPr>
                <w:ilvl w:val="0"/>
                <w:numId w:val="36"/>
              </w:numPr>
              <w:rPr>
                <w:rFonts w:cs="Arial"/>
              </w:rPr>
            </w:pPr>
            <w:r w:rsidRPr="007A68D0">
              <w:rPr>
                <w:rFonts w:cs="Arial"/>
              </w:rPr>
              <w:t>Te laat ingeleverd</w:t>
            </w:r>
            <w:r w:rsidR="00182CD0" w:rsidRPr="007A68D0">
              <w:rPr>
                <w:rFonts w:cs="Arial"/>
              </w:rPr>
              <w:t xml:space="preserve"> of in slechte staat (voorblad, spelling, grammatica</w:t>
            </w:r>
            <w:r w:rsidR="00080DE3" w:rsidRPr="007A68D0">
              <w:rPr>
                <w:rFonts w:cs="Arial"/>
              </w:rPr>
              <w:t>, stijl</w:t>
            </w:r>
            <w:r w:rsidR="00182CD0" w:rsidRPr="007A68D0">
              <w:rPr>
                <w:rFonts w:cs="Arial"/>
              </w:rPr>
              <w:t>)</w:t>
            </w:r>
          </w:p>
        </w:tc>
        <w:tc>
          <w:tcPr>
            <w:tcW w:w="984" w:type="dxa"/>
          </w:tcPr>
          <w:p w14:paraId="7E8130B0" w14:textId="77777777" w:rsidR="0064339B" w:rsidRDefault="0064339B" w:rsidP="00756C3B">
            <w:r>
              <w:t>1</w:t>
            </w:r>
          </w:p>
        </w:tc>
      </w:tr>
      <w:tr w:rsidR="0064339B" w14:paraId="7671CD1B" w14:textId="77777777" w:rsidTr="00756C3B">
        <w:tc>
          <w:tcPr>
            <w:tcW w:w="8613" w:type="dxa"/>
          </w:tcPr>
          <w:p w14:paraId="5678B010" w14:textId="542E7BFD" w:rsidR="0064339B" w:rsidRPr="007A68D0" w:rsidRDefault="0064339B" w:rsidP="00756C3B">
            <w:pPr>
              <w:rPr>
                <w:rFonts w:cs="Arial"/>
              </w:rPr>
            </w:pPr>
            <w:r w:rsidRPr="007A68D0">
              <w:rPr>
                <w:rFonts w:cs="Arial"/>
              </w:rPr>
              <w:t>Matig</w:t>
            </w:r>
            <w:r w:rsidR="00AB5EED" w:rsidRPr="007A68D0">
              <w:rPr>
                <w:rFonts w:cs="Arial"/>
              </w:rPr>
              <w:t xml:space="preserve"> als er een beschrijving is van:</w:t>
            </w:r>
          </w:p>
          <w:p w14:paraId="34ED3AFF" w14:textId="05D04ADA" w:rsidR="00AB5EED" w:rsidRPr="007A68D0" w:rsidRDefault="00AB5EED" w:rsidP="00E66AD1">
            <w:pPr>
              <w:pStyle w:val="Lijstalinea"/>
              <w:numPr>
                <w:ilvl w:val="0"/>
                <w:numId w:val="36"/>
              </w:numPr>
              <w:rPr>
                <w:rFonts w:cs="Arial"/>
              </w:rPr>
            </w:pPr>
            <w:r w:rsidRPr="007A68D0">
              <w:rPr>
                <w:rFonts w:cs="Arial"/>
              </w:rPr>
              <w:t>Stakeholders</w:t>
            </w:r>
          </w:p>
          <w:p w14:paraId="04D0A5A8" w14:textId="6E58526A" w:rsidR="00AB5EED" w:rsidRPr="007A68D0" w:rsidRDefault="00AB5EED" w:rsidP="00E66AD1">
            <w:pPr>
              <w:pStyle w:val="Lijstalinea"/>
              <w:numPr>
                <w:ilvl w:val="0"/>
                <w:numId w:val="36"/>
              </w:numPr>
              <w:rPr>
                <w:rFonts w:cs="Arial"/>
                <w:lang w:val="en-US"/>
              </w:rPr>
            </w:pPr>
            <w:r w:rsidRPr="007A68D0">
              <w:rPr>
                <w:rFonts w:cs="Arial"/>
                <w:lang w:val="en-US" w:eastAsia="zh-CN"/>
              </w:rPr>
              <w:t>Asset and configuration management strategy</w:t>
            </w:r>
            <w:r w:rsidR="009B5001" w:rsidRPr="007A68D0">
              <w:rPr>
                <w:rFonts w:cs="Arial"/>
                <w:lang w:val="en-US" w:eastAsia="zh-CN"/>
              </w:rPr>
              <w:t>.</w:t>
            </w:r>
          </w:p>
          <w:p w14:paraId="6E3A142C" w14:textId="77777777" w:rsidR="00AB5EED" w:rsidRPr="007A68D0" w:rsidRDefault="00AB5EED" w:rsidP="00E66AD1">
            <w:pPr>
              <w:pStyle w:val="Lijstalinea"/>
              <w:numPr>
                <w:ilvl w:val="0"/>
                <w:numId w:val="36"/>
              </w:numPr>
              <w:rPr>
                <w:rFonts w:cs="Arial"/>
                <w:lang w:val="en-US"/>
              </w:rPr>
            </w:pPr>
            <w:r w:rsidRPr="007A68D0">
              <w:rPr>
                <w:rFonts w:cs="Arial"/>
                <w:lang w:val="en-US" w:eastAsia="zh-CN"/>
              </w:rPr>
              <w:t>Description of the technology used for deployment.</w:t>
            </w:r>
          </w:p>
          <w:p w14:paraId="2673ECED" w14:textId="77777777" w:rsidR="009B5001" w:rsidRPr="007A68D0" w:rsidRDefault="009B5001" w:rsidP="00E66AD1">
            <w:pPr>
              <w:pStyle w:val="Lijstalinea"/>
              <w:numPr>
                <w:ilvl w:val="0"/>
                <w:numId w:val="36"/>
              </w:numPr>
              <w:rPr>
                <w:rFonts w:cs="Arial"/>
                <w:lang w:val="en-US"/>
              </w:rPr>
            </w:pPr>
            <w:r w:rsidRPr="007A68D0">
              <w:rPr>
                <w:rFonts w:cs="Arial"/>
                <w:lang w:val="en-US" w:eastAsia="zh-CN"/>
              </w:rPr>
              <w:t>Plan for implementing the deployment pipeline.</w:t>
            </w:r>
          </w:p>
          <w:p w14:paraId="033FF9E3" w14:textId="26263CDD" w:rsidR="00924AC2" w:rsidRPr="007A68D0" w:rsidRDefault="00DC6865" w:rsidP="00924AC2">
            <w:pPr>
              <w:pStyle w:val="Lijstalinea"/>
              <w:numPr>
                <w:ilvl w:val="0"/>
                <w:numId w:val="36"/>
              </w:numPr>
              <w:rPr>
                <w:rFonts w:cs="Arial"/>
              </w:rPr>
            </w:pPr>
            <w:r w:rsidRPr="007A68D0">
              <w:rPr>
                <w:rFonts w:cs="Arial"/>
                <w:lang w:eastAsia="zh-CN"/>
              </w:rPr>
              <w:t>Een release plan</w:t>
            </w:r>
          </w:p>
        </w:tc>
        <w:tc>
          <w:tcPr>
            <w:tcW w:w="984" w:type="dxa"/>
          </w:tcPr>
          <w:p w14:paraId="4862194F" w14:textId="77777777" w:rsidR="0064339B" w:rsidRDefault="0064339B" w:rsidP="00756C3B">
            <w:r>
              <w:t>4</w:t>
            </w:r>
          </w:p>
        </w:tc>
      </w:tr>
      <w:tr w:rsidR="0064339B" w14:paraId="11C20146" w14:textId="77777777" w:rsidTr="00756C3B">
        <w:tc>
          <w:tcPr>
            <w:tcW w:w="8613" w:type="dxa"/>
          </w:tcPr>
          <w:p w14:paraId="06D67AC0" w14:textId="3037B56A" w:rsidR="0064339B" w:rsidRPr="007A68D0" w:rsidRDefault="0064339B" w:rsidP="00756C3B">
            <w:pPr>
              <w:rPr>
                <w:rFonts w:cs="Arial"/>
              </w:rPr>
            </w:pPr>
            <w:r w:rsidRPr="007A68D0">
              <w:rPr>
                <w:rFonts w:cs="Arial"/>
              </w:rPr>
              <w:t>Voldoende</w:t>
            </w:r>
            <w:r w:rsidR="00AB5EED" w:rsidRPr="007A68D0">
              <w:rPr>
                <w:rFonts w:cs="Arial"/>
              </w:rPr>
              <w:t xml:space="preserve"> </w:t>
            </w:r>
            <w:r w:rsidR="00FB4A9A" w:rsidRPr="007A68D0">
              <w:rPr>
                <w:rFonts w:cs="Arial"/>
              </w:rPr>
              <w:t xml:space="preserve">als </w:t>
            </w:r>
            <w:r w:rsidR="00FB4A9A" w:rsidRPr="007A68D0">
              <w:rPr>
                <w:rFonts w:cs="Arial"/>
                <w:lang w:eastAsia="zh-CN"/>
              </w:rPr>
              <w:t xml:space="preserve">de kwaliteit van de beschrijving is voldoende als het aannemelijk is dat twee releases van dezelfde versie op gelijke wijze in productie komen. Er is daarnaast </w:t>
            </w:r>
            <w:r w:rsidR="00AB5EED" w:rsidRPr="007A68D0">
              <w:rPr>
                <w:rFonts w:cs="Arial"/>
              </w:rPr>
              <w:t>een beschrijving is van:</w:t>
            </w:r>
          </w:p>
          <w:p w14:paraId="1110F3FD" w14:textId="18624415" w:rsidR="009B5001" w:rsidRPr="007A68D0" w:rsidRDefault="00C834A6" w:rsidP="00E66AD1">
            <w:pPr>
              <w:pStyle w:val="Lijstalinea"/>
              <w:numPr>
                <w:ilvl w:val="0"/>
                <w:numId w:val="36"/>
              </w:numPr>
              <w:autoSpaceDE w:val="0"/>
              <w:autoSpaceDN w:val="0"/>
              <w:adjustRightInd w:val="0"/>
              <w:rPr>
                <w:rFonts w:cs="Arial"/>
                <w:lang w:val="en-US"/>
              </w:rPr>
            </w:pPr>
            <w:r w:rsidRPr="007A68D0">
              <w:rPr>
                <w:rFonts w:cs="Arial"/>
                <w:lang w:val="en-US" w:eastAsia="zh-CN"/>
              </w:rPr>
              <w:t>E</w:t>
            </w:r>
            <w:r w:rsidR="00AB5EED" w:rsidRPr="007A68D0">
              <w:rPr>
                <w:rFonts w:cs="Arial"/>
                <w:lang w:val="en-US" w:eastAsia="zh-CN"/>
              </w:rPr>
              <w:t>numeration of the environments available for acceptance, capacity, integration, and user acceptance testing, and the process by which builds will be m</w:t>
            </w:r>
            <w:r w:rsidR="009B5001" w:rsidRPr="007A68D0">
              <w:rPr>
                <w:rFonts w:cs="Arial"/>
                <w:lang w:val="en-US" w:eastAsia="zh-CN"/>
              </w:rPr>
              <w:t>oved through these environments.</w:t>
            </w:r>
          </w:p>
          <w:p w14:paraId="6E7714CF" w14:textId="0E9658F7" w:rsidR="009B5001" w:rsidRPr="007A68D0" w:rsidRDefault="009B5001" w:rsidP="00E66AD1">
            <w:pPr>
              <w:pStyle w:val="Lijstalinea"/>
              <w:numPr>
                <w:ilvl w:val="0"/>
                <w:numId w:val="36"/>
              </w:numPr>
              <w:autoSpaceDE w:val="0"/>
              <w:autoSpaceDN w:val="0"/>
              <w:adjustRightInd w:val="0"/>
              <w:rPr>
                <w:rFonts w:cs="Arial"/>
                <w:lang w:val="en-US"/>
              </w:rPr>
            </w:pPr>
            <w:r w:rsidRPr="007A68D0">
              <w:rPr>
                <w:rFonts w:cs="Arial"/>
                <w:lang w:val="en-US" w:eastAsia="zh-CN"/>
              </w:rPr>
              <w:t>How upgrades to the production environment will be handled, including data migration</w:t>
            </w:r>
          </w:p>
        </w:tc>
        <w:tc>
          <w:tcPr>
            <w:tcW w:w="984" w:type="dxa"/>
          </w:tcPr>
          <w:p w14:paraId="696639BD" w14:textId="77777777" w:rsidR="0064339B" w:rsidRDefault="0064339B" w:rsidP="00756C3B">
            <w:r>
              <w:t>6</w:t>
            </w:r>
          </w:p>
        </w:tc>
      </w:tr>
      <w:tr w:rsidR="0064339B" w14:paraId="5DD288E9" w14:textId="77777777" w:rsidTr="00756C3B">
        <w:tc>
          <w:tcPr>
            <w:tcW w:w="8613" w:type="dxa"/>
          </w:tcPr>
          <w:p w14:paraId="0631D92D" w14:textId="4CD27F5D" w:rsidR="00182CD0" w:rsidRPr="007A68D0" w:rsidRDefault="00182CD0" w:rsidP="00756C3B">
            <w:pPr>
              <w:rPr>
                <w:rFonts w:cs="Arial"/>
              </w:rPr>
            </w:pPr>
            <w:r w:rsidRPr="007A68D0">
              <w:rPr>
                <w:rFonts w:cs="Arial"/>
              </w:rPr>
              <w:t xml:space="preserve">Goed als </w:t>
            </w:r>
            <w:r w:rsidRPr="007A68D0">
              <w:rPr>
                <w:rFonts w:cs="Arial"/>
                <w:lang w:eastAsia="zh-CN"/>
              </w:rPr>
              <w:t>de k</w:t>
            </w:r>
            <w:r w:rsidR="005E70ED" w:rsidRPr="007A68D0">
              <w:rPr>
                <w:rFonts w:cs="Arial"/>
                <w:lang w:eastAsia="zh-CN"/>
              </w:rPr>
              <w:t xml:space="preserve">waliteit van de beschrijving </w:t>
            </w:r>
            <w:r w:rsidRPr="007A68D0">
              <w:rPr>
                <w:rFonts w:cs="Arial"/>
                <w:lang w:eastAsia="zh-CN"/>
              </w:rPr>
              <w:t xml:space="preserve">voldoende </w:t>
            </w:r>
            <w:r w:rsidR="005E70ED" w:rsidRPr="007A68D0">
              <w:rPr>
                <w:rFonts w:cs="Arial"/>
                <w:lang w:eastAsia="zh-CN"/>
              </w:rPr>
              <w:t xml:space="preserve">is en </w:t>
            </w:r>
            <w:r w:rsidRPr="007A68D0">
              <w:rPr>
                <w:rFonts w:cs="Arial"/>
                <w:lang w:eastAsia="zh-CN"/>
              </w:rPr>
              <w:t xml:space="preserve">als het aannemelijk is dat een nieuwe  (aangepaste) release van software een uniform traject/process doorloopt. Er is daarnaast </w:t>
            </w:r>
            <w:r w:rsidRPr="007A68D0">
              <w:rPr>
                <w:rFonts w:cs="Arial"/>
              </w:rPr>
              <w:t>een beschrijving is van:</w:t>
            </w:r>
          </w:p>
          <w:p w14:paraId="7E03DE9A" w14:textId="77777777" w:rsidR="00AB5EED" w:rsidRPr="007A68D0" w:rsidRDefault="00AB5EED" w:rsidP="00E66AD1">
            <w:pPr>
              <w:pStyle w:val="Lijstalinea"/>
              <w:numPr>
                <w:ilvl w:val="0"/>
                <w:numId w:val="36"/>
              </w:numPr>
              <w:rPr>
                <w:rFonts w:cs="Arial"/>
                <w:lang w:val="en-US"/>
              </w:rPr>
            </w:pPr>
            <w:r w:rsidRPr="007A68D0">
              <w:rPr>
                <w:rFonts w:cs="Arial"/>
                <w:lang w:val="en-US" w:eastAsia="zh-CN"/>
              </w:rPr>
              <w:t>Description of the processes to be followed for deployment into testing and production environments, such as change requests to be opened and approvals that need to be granted.</w:t>
            </w:r>
          </w:p>
          <w:p w14:paraId="7A077912" w14:textId="21DBB783" w:rsidR="00AB5EED" w:rsidRPr="007A68D0" w:rsidRDefault="00AB5EED" w:rsidP="00E66AD1">
            <w:pPr>
              <w:pStyle w:val="Lijstalinea"/>
              <w:numPr>
                <w:ilvl w:val="0"/>
                <w:numId w:val="36"/>
              </w:numPr>
              <w:autoSpaceDE w:val="0"/>
              <w:autoSpaceDN w:val="0"/>
              <w:adjustRightInd w:val="0"/>
              <w:rPr>
                <w:rFonts w:cs="Arial"/>
                <w:lang w:val="en-US"/>
              </w:rPr>
            </w:pPr>
            <w:r w:rsidRPr="007A68D0">
              <w:rPr>
                <w:rFonts w:cs="Arial"/>
                <w:lang w:val="en-US" w:eastAsia="zh-CN"/>
              </w:rPr>
              <w:t>A discussion of the method by which the application’s deploy-time and runtime configuration will be managed, and how this relates to the automated deployment process.</w:t>
            </w:r>
          </w:p>
        </w:tc>
        <w:tc>
          <w:tcPr>
            <w:tcW w:w="984" w:type="dxa"/>
          </w:tcPr>
          <w:p w14:paraId="0BBC9CA8" w14:textId="77777777" w:rsidR="0064339B" w:rsidRDefault="0064339B" w:rsidP="00756C3B">
            <w:r>
              <w:t>8</w:t>
            </w:r>
          </w:p>
        </w:tc>
      </w:tr>
      <w:tr w:rsidR="0064339B" w14:paraId="32DBD0FE" w14:textId="77777777" w:rsidTr="00756C3B">
        <w:tc>
          <w:tcPr>
            <w:tcW w:w="8613" w:type="dxa"/>
          </w:tcPr>
          <w:p w14:paraId="70DB2F1A" w14:textId="6787EA40" w:rsidR="0064339B" w:rsidRPr="007A68D0" w:rsidRDefault="0064339B" w:rsidP="00756C3B">
            <w:pPr>
              <w:rPr>
                <w:rFonts w:cs="Arial"/>
              </w:rPr>
            </w:pPr>
            <w:r w:rsidRPr="007A68D0">
              <w:rPr>
                <w:rFonts w:cs="Arial"/>
              </w:rPr>
              <w:t>Uitstekend</w:t>
            </w:r>
            <w:r w:rsidR="00AB5EED" w:rsidRPr="007A68D0">
              <w:rPr>
                <w:rFonts w:cs="Arial"/>
              </w:rPr>
              <w:t xml:space="preserve"> </w:t>
            </w:r>
            <w:r w:rsidR="00296EFC" w:rsidRPr="007A68D0">
              <w:rPr>
                <w:rFonts w:cs="Arial"/>
              </w:rPr>
              <w:t>als de kwaliteit van de beschrijving een beheerst process voor uitrol, maar ook problemen beschrijft. Daarnaast is e</w:t>
            </w:r>
            <w:r w:rsidR="005E70ED" w:rsidRPr="007A68D0">
              <w:rPr>
                <w:rFonts w:cs="Arial"/>
              </w:rPr>
              <w:t>r een beschrijving</w:t>
            </w:r>
            <w:r w:rsidR="00AB5EED" w:rsidRPr="007A68D0">
              <w:rPr>
                <w:rFonts w:cs="Arial"/>
              </w:rPr>
              <w:t xml:space="preserve"> van:</w:t>
            </w:r>
          </w:p>
          <w:p w14:paraId="23AAFE32" w14:textId="6711F14C" w:rsidR="0064339B" w:rsidRPr="007A68D0" w:rsidRDefault="00AB5EED" w:rsidP="00E66AD1">
            <w:pPr>
              <w:pStyle w:val="Lijstalinea"/>
              <w:numPr>
                <w:ilvl w:val="0"/>
                <w:numId w:val="36"/>
              </w:numPr>
              <w:autoSpaceDE w:val="0"/>
              <w:autoSpaceDN w:val="0"/>
              <w:adjustRightInd w:val="0"/>
              <w:rPr>
                <w:rFonts w:cs="Arial"/>
                <w:lang w:val="en-US" w:eastAsia="zh-CN"/>
              </w:rPr>
            </w:pPr>
            <w:r w:rsidRPr="007A68D0">
              <w:rPr>
                <w:rFonts w:cs="Arial"/>
                <w:lang w:val="en-US" w:eastAsia="zh-CN"/>
              </w:rPr>
              <w:t>Requirements for monitoring the application, including any APIs or services the application should use to notify the operations team of its state.</w:t>
            </w:r>
          </w:p>
        </w:tc>
        <w:tc>
          <w:tcPr>
            <w:tcW w:w="984" w:type="dxa"/>
          </w:tcPr>
          <w:p w14:paraId="71E6807B" w14:textId="77777777" w:rsidR="0064339B" w:rsidRDefault="0064339B" w:rsidP="00756C3B">
            <w:r>
              <w:t>10</w:t>
            </w:r>
          </w:p>
        </w:tc>
      </w:tr>
    </w:tbl>
    <w:p w14:paraId="0D9332CE" w14:textId="38B9DC2E" w:rsidR="00610A48" w:rsidRDefault="00610A48" w:rsidP="008E3C05"/>
    <w:p w14:paraId="4D409652" w14:textId="77777777" w:rsidR="00610A48" w:rsidRPr="009C6F8F" w:rsidRDefault="00610A48" w:rsidP="00610A48">
      <w:pPr>
        <w:rPr>
          <w:b/>
        </w:rPr>
      </w:pPr>
      <w:r>
        <w:br w:type="column"/>
      </w:r>
      <w:r>
        <w:rPr>
          <w:b/>
        </w:rPr>
        <w:lastRenderedPageBreak/>
        <w:t>Opdracht D</w:t>
      </w:r>
      <w:r w:rsidRPr="009C6F8F">
        <w:rPr>
          <w:b/>
        </w:rPr>
        <w:t xml:space="preserve"> </w:t>
      </w:r>
      <w:r>
        <w:rPr>
          <w:b/>
        </w:rPr>
        <w:t>–</w:t>
      </w:r>
      <w:r w:rsidRPr="009C6F8F">
        <w:rPr>
          <w:b/>
        </w:rPr>
        <w:t xml:space="preserve"> </w:t>
      </w:r>
      <w:r>
        <w:rPr>
          <w:b/>
        </w:rPr>
        <w:t>Test, r</w:t>
      </w:r>
      <w:r w:rsidRPr="009C6F8F">
        <w:rPr>
          <w:b/>
        </w:rPr>
        <w:t>elease</w:t>
      </w:r>
      <w:r>
        <w:rPr>
          <w:b/>
        </w:rPr>
        <w:t xml:space="preserve"> &amp; deployment</w:t>
      </w:r>
    </w:p>
    <w:p w14:paraId="41D397D0" w14:textId="17BCB700" w:rsidR="00610A48" w:rsidRDefault="00034874" w:rsidP="00610A48">
      <w:r>
        <w:t>Voortgang tonen bij les 7</w:t>
      </w:r>
    </w:p>
    <w:p w14:paraId="6D73E019" w14:textId="55015D09" w:rsidR="00610A48" w:rsidRDefault="00610A48" w:rsidP="00610A48">
      <w:r>
        <w:t>Inleveren en b</w:t>
      </w:r>
      <w:r w:rsidR="00034874">
        <w:t>eoordeling bij aanvang van les 8</w:t>
      </w:r>
      <w:r>
        <w:t xml:space="preserve">. </w:t>
      </w:r>
    </w:p>
    <w:p w14:paraId="1169219C" w14:textId="77777777" w:rsidR="00610A48" w:rsidRDefault="00610A48" w:rsidP="00610A48"/>
    <w:p w14:paraId="093B2156" w14:textId="77777777" w:rsidR="00610A48" w:rsidRDefault="00610A48" w:rsidP="00610A48">
      <w:r w:rsidRPr="0064339B">
        <w:rPr>
          <w:b/>
        </w:rPr>
        <w:t>Doel</w:t>
      </w:r>
      <w:r>
        <w:t xml:space="preserve">: Je gaat een geautomatisseerde release pipeline opstellen. Dit bevat de test, release en deployment van een artefact. </w:t>
      </w:r>
    </w:p>
    <w:p w14:paraId="3C7A948B" w14:textId="77777777" w:rsidR="00610A48" w:rsidRDefault="00610A48" w:rsidP="00610A48"/>
    <w:p w14:paraId="45A16A18" w14:textId="77777777" w:rsidR="00610A48" w:rsidRDefault="00610A48" w:rsidP="00610A48">
      <w:r>
        <w:t xml:space="preserve">De opdracht is gebaseerd op hoofdstuk 8,9,10 van het boek. </w:t>
      </w:r>
    </w:p>
    <w:p w14:paraId="5C6FED23" w14:textId="77777777" w:rsidR="00610A48" w:rsidRDefault="00610A48" w:rsidP="00610A48"/>
    <w:p w14:paraId="4CE9506D" w14:textId="7C4B41ED" w:rsidR="00610A48" w:rsidRDefault="00610A48" w:rsidP="00610A48">
      <w:r>
        <w:t xml:space="preserve">Beoordelingsschema en criteria staan in onderstaande tabel. Let op, deze zijn opbouwend. Een hoog cijfer kan alleen worden behaald als ook de lagere critieria zijn behaald. Je moet het </w:t>
      </w:r>
      <w:r w:rsidR="00832F93">
        <w:t>geheel demonstreren</w:t>
      </w:r>
      <w:r>
        <w:t xml:space="preserve"> in de les als de docent hierom vraagt. Bereid dit dus voor!</w:t>
      </w:r>
    </w:p>
    <w:p w14:paraId="2DBF30FA" w14:textId="77777777" w:rsidR="00610A48" w:rsidRDefault="00610A48" w:rsidP="00610A48"/>
    <w:tbl>
      <w:tblPr>
        <w:tblStyle w:val="Tabelraster"/>
        <w:tblW w:w="0" w:type="auto"/>
        <w:tblLook w:val="04A0" w:firstRow="1" w:lastRow="0" w:firstColumn="1" w:lastColumn="0" w:noHBand="0" w:noVBand="1"/>
      </w:tblPr>
      <w:tblGrid>
        <w:gridCol w:w="8613"/>
        <w:gridCol w:w="984"/>
      </w:tblGrid>
      <w:tr w:rsidR="00610A48" w14:paraId="314081A8" w14:textId="77777777" w:rsidTr="00607E4B">
        <w:tc>
          <w:tcPr>
            <w:tcW w:w="8613" w:type="dxa"/>
          </w:tcPr>
          <w:p w14:paraId="1AC6B652" w14:textId="77777777" w:rsidR="00610A48" w:rsidRPr="003F2C82" w:rsidRDefault="00610A48" w:rsidP="00607E4B">
            <w:pPr>
              <w:rPr>
                <w:b/>
              </w:rPr>
            </w:pPr>
            <w:r w:rsidRPr="003F2C82">
              <w:rPr>
                <w:b/>
              </w:rPr>
              <w:t>Beoordeling</w:t>
            </w:r>
          </w:p>
        </w:tc>
        <w:tc>
          <w:tcPr>
            <w:tcW w:w="984" w:type="dxa"/>
          </w:tcPr>
          <w:p w14:paraId="544D36EA" w14:textId="77777777" w:rsidR="00610A48" w:rsidRPr="003F2C82" w:rsidRDefault="00610A48" w:rsidP="00607E4B">
            <w:pPr>
              <w:rPr>
                <w:b/>
              </w:rPr>
            </w:pPr>
            <w:r w:rsidRPr="003F2C82">
              <w:rPr>
                <w:b/>
              </w:rPr>
              <w:t>Cijfer</w:t>
            </w:r>
          </w:p>
        </w:tc>
      </w:tr>
      <w:tr w:rsidR="00610A48" w14:paraId="4748867B" w14:textId="77777777" w:rsidTr="00607E4B">
        <w:tc>
          <w:tcPr>
            <w:tcW w:w="8613" w:type="dxa"/>
          </w:tcPr>
          <w:p w14:paraId="12BACAEC" w14:textId="77777777" w:rsidR="00610A48" w:rsidRPr="00CB7D16" w:rsidRDefault="00610A48" w:rsidP="00607E4B">
            <w:pPr>
              <w:rPr>
                <w:rFonts w:cs="Arial"/>
              </w:rPr>
            </w:pPr>
            <w:r w:rsidRPr="00CB7D16">
              <w:rPr>
                <w:rFonts w:cs="Arial"/>
              </w:rPr>
              <w:t>Onvoldoende</w:t>
            </w:r>
          </w:p>
          <w:p w14:paraId="23077EC0" w14:textId="77777777" w:rsidR="00610A48" w:rsidRPr="00CB7D16" w:rsidRDefault="00610A48" w:rsidP="00607E4B">
            <w:pPr>
              <w:pStyle w:val="Lijstalinea"/>
              <w:numPr>
                <w:ilvl w:val="0"/>
                <w:numId w:val="35"/>
              </w:numPr>
              <w:rPr>
                <w:rFonts w:cs="Arial"/>
              </w:rPr>
            </w:pPr>
            <w:r w:rsidRPr="00CB7D16">
              <w:rPr>
                <w:rFonts w:cs="Arial"/>
              </w:rPr>
              <w:t>Niet voldaan aan onderstaande eisen</w:t>
            </w:r>
          </w:p>
          <w:p w14:paraId="71965C5F" w14:textId="77777777" w:rsidR="00610A48" w:rsidRPr="00CB7D16" w:rsidRDefault="00610A48" w:rsidP="00607E4B">
            <w:pPr>
              <w:pStyle w:val="Lijstalinea"/>
              <w:numPr>
                <w:ilvl w:val="0"/>
                <w:numId w:val="35"/>
              </w:numPr>
              <w:rPr>
                <w:rFonts w:cs="Arial"/>
              </w:rPr>
            </w:pPr>
            <w:r w:rsidRPr="00CB7D16">
              <w:rPr>
                <w:rFonts w:cs="Arial"/>
              </w:rPr>
              <w:t>Te laat ingeleverd of in slechte staat (voorblad, spelling, grammatica, stijl)</w:t>
            </w:r>
          </w:p>
          <w:p w14:paraId="30629370" w14:textId="77777777" w:rsidR="00610A48" w:rsidRPr="00CB7D16" w:rsidRDefault="00610A48" w:rsidP="00607E4B">
            <w:pPr>
              <w:pStyle w:val="Lijstalinea"/>
              <w:numPr>
                <w:ilvl w:val="0"/>
                <w:numId w:val="35"/>
              </w:numPr>
              <w:rPr>
                <w:rFonts w:cs="Arial"/>
              </w:rPr>
            </w:pPr>
            <w:r w:rsidRPr="00CB7D16">
              <w:rPr>
                <w:rFonts w:cs="Arial"/>
              </w:rPr>
              <w:t>Errors in de pipeline</w:t>
            </w:r>
          </w:p>
        </w:tc>
        <w:tc>
          <w:tcPr>
            <w:tcW w:w="984" w:type="dxa"/>
          </w:tcPr>
          <w:p w14:paraId="50BEEAF5" w14:textId="77777777" w:rsidR="00610A48" w:rsidRDefault="00610A48" w:rsidP="00607E4B">
            <w:r>
              <w:t>1</w:t>
            </w:r>
          </w:p>
        </w:tc>
      </w:tr>
      <w:tr w:rsidR="00610A48" w14:paraId="46FE4928" w14:textId="77777777" w:rsidTr="00607E4B">
        <w:tc>
          <w:tcPr>
            <w:tcW w:w="8613" w:type="dxa"/>
          </w:tcPr>
          <w:p w14:paraId="445BEF7B" w14:textId="77777777" w:rsidR="00610A48" w:rsidRPr="00CB7D16" w:rsidRDefault="00610A48" w:rsidP="00607E4B">
            <w:pPr>
              <w:rPr>
                <w:rFonts w:cs="Arial"/>
              </w:rPr>
            </w:pPr>
            <w:r w:rsidRPr="00CB7D16">
              <w:rPr>
                <w:rFonts w:cs="Arial"/>
              </w:rPr>
              <w:t xml:space="preserve">Matig </w:t>
            </w:r>
          </w:p>
          <w:p w14:paraId="15FF1083" w14:textId="0E455645" w:rsidR="00610A48" w:rsidRPr="00CB7D16" w:rsidRDefault="00A9315B" w:rsidP="00A9315B">
            <w:pPr>
              <w:pStyle w:val="Lijstalinea"/>
              <w:numPr>
                <w:ilvl w:val="0"/>
                <w:numId w:val="35"/>
              </w:numPr>
              <w:rPr>
                <w:rFonts w:cs="Arial"/>
              </w:rPr>
            </w:pPr>
            <w:r>
              <w:rPr>
                <w:rFonts w:cs="Arial"/>
                <w:lang w:eastAsia="zh-CN"/>
              </w:rPr>
              <w:t xml:space="preserve">Er is een release pipeline met stappen </w:t>
            </w:r>
            <w:r w:rsidR="00610A48">
              <w:rPr>
                <w:rFonts w:cs="Arial"/>
                <w:lang w:eastAsia="zh-CN"/>
              </w:rPr>
              <w:t xml:space="preserve">build, </w:t>
            </w:r>
            <w:r w:rsidR="00610A48" w:rsidRPr="00CB7D16">
              <w:rPr>
                <w:rFonts w:cs="Arial"/>
                <w:lang w:eastAsia="zh-CN"/>
              </w:rPr>
              <w:t>test, release, deployment</w:t>
            </w:r>
            <w:r>
              <w:rPr>
                <w:rFonts w:cs="Arial"/>
                <w:lang w:eastAsia="zh-CN"/>
              </w:rPr>
              <w:t xml:space="preserve">. </w:t>
            </w:r>
          </w:p>
        </w:tc>
        <w:tc>
          <w:tcPr>
            <w:tcW w:w="984" w:type="dxa"/>
          </w:tcPr>
          <w:p w14:paraId="7529285C" w14:textId="77777777" w:rsidR="00610A48" w:rsidRDefault="00610A48" w:rsidP="00607E4B">
            <w:r>
              <w:t>4</w:t>
            </w:r>
          </w:p>
        </w:tc>
      </w:tr>
      <w:tr w:rsidR="00610A48" w14:paraId="61BEB53A" w14:textId="77777777" w:rsidTr="00607E4B">
        <w:tc>
          <w:tcPr>
            <w:tcW w:w="8613" w:type="dxa"/>
          </w:tcPr>
          <w:p w14:paraId="24496790" w14:textId="77777777" w:rsidR="00610A48" w:rsidRPr="00CB7D16" w:rsidRDefault="00610A48" w:rsidP="00607E4B">
            <w:pPr>
              <w:autoSpaceDE w:val="0"/>
              <w:autoSpaceDN w:val="0"/>
              <w:adjustRightInd w:val="0"/>
              <w:rPr>
                <w:rFonts w:cs="Arial"/>
              </w:rPr>
            </w:pPr>
            <w:r w:rsidRPr="00CB7D16">
              <w:rPr>
                <w:rFonts w:cs="Arial"/>
              </w:rPr>
              <w:t>Voldoende</w:t>
            </w:r>
          </w:p>
          <w:p w14:paraId="76A9F020" w14:textId="6DBE2154" w:rsidR="00A9315B" w:rsidRPr="00A9315B" w:rsidRDefault="00A9315B" w:rsidP="00A9315B">
            <w:pPr>
              <w:pStyle w:val="Lijstalinea"/>
              <w:numPr>
                <w:ilvl w:val="0"/>
                <w:numId w:val="35"/>
              </w:numPr>
              <w:autoSpaceDE w:val="0"/>
              <w:autoSpaceDN w:val="0"/>
              <w:adjustRightInd w:val="0"/>
              <w:rPr>
                <w:rFonts w:cs="Arial"/>
              </w:rPr>
            </w:pPr>
            <w:r>
              <w:rPr>
                <w:rFonts w:cs="Arial"/>
              </w:rPr>
              <w:t>Er zijn een smoke-t</w:t>
            </w:r>
            <w:r w:rsidRPr="00CB7D16">
              <w:rPr>
                <w:rFonts w:cs="Arial"/>
              </w:rPr>
              <w:t>est</w:t>
            </w:r>
            <w:r>
              <w:rPr>
                <w:rFonts w:cs="Arial"/>
              </w:rPr>
              <w:t>s</w:t>
            </w:r>
            <w:r w:rsidRPr="00CB7D16">
              <w:rPr>
                <w:rFonts w:cs="Arial"/>
              </w:rPr>
              <w:t xml:space="preserve"> voor de </w:t>
            </w:r>
            <w:r>
              <w:rPr>
                <w:rFonts w:cs="Arial"/>
              </w:rPr>
              <w:t>verschillende omgevingen</w:t>
            </w:r>
            <w:r w:rsidRPr="00CB7D16">
              <w:rPr>
                <w:rFonts w:cs="Arial"/>
              </w:rPr>
              <w:t xml:space="preserve"> </w:t>
            </w:r>
          </w:p>
          <w:p w14:paraId="17A74099" w14:textId="77777777" w:rsidR="00610A48" w:rsidRDefault="00610A48" w:rsidP="00607E4B">
            <w:pPr>
              <w:pStyle w:val="Lijstalinea"/>
              <w:numPr>
                <w:ilvl w:val="0"/>
                <w:numId w:val="35"/>
              </w:numPr>
              <w:autoSpaceDE w:val="0"/>
              <w:autoSpaceDN w:val="0"/>
              <w:adjustRightInd w:val="0"/>
              <w:rPr>
                <w:rFonts w:cs="Arial"/>
              </w:rPr>
            </w:pPr>
            <w:r w:rsidRPr="00CB7D16">
              <w:rPr>
                <w:rFonts w:cs="Arial"/>
              </w:rPr>
              <w:t>Er wordt documentatie/rapportage gegenereerd (bv: javadoc, test rapport, code analyse, etc)</w:t>
            </w:r>
          </w:p>
          <w:p w14:paraId="64BB6ED0" w14:textId="77777777" w:rsidR="00610A48" w:rsidRDefault="00610A48" w:rsidP="00A9315B">
            <w:pPr>
              <w:pStyle w:val="Lijstalinea"/>
              <w:numPr>
                <w:ilvl w:val="0"/>
                <w:numId w:val="35"/>
              </w:numPr>
              <w:autoSpaceDE w:val="0"/>
              <w:autoSpaceDN w:val="0"/>
              <w:adjustRightInd w:val="0"/>
              <w:rPr>
                <w:rFonts w:cs="Arial"/>
              </w:rPr>
            </w:pPr>
            <w:r>
              <w:rPr>
                <w:rFonts w:cs="Arial"/>
              </w:rPr>
              <w:t>Er wordt on-the-fly een test of serveromgeving opgezet</w:t>
            </w:r>
            <w:r w:rsidR="00A9315B">
              <w:rPr>
                <w:rFonts w:cs="Arial"/>
              </w:rPr>
              <w:t xml:space="preserve"> mbv Docker (of vergelijkbaar).</w:t>
            </w:r>
          </w:p>
          <w:p w14:paraId="0665E209" w14:textId="05971435" w:rsidR="00A9315B" w:rsidRPr="00CB7D16" w:rsidRDefault="00A9315B" w:rsidP="00A9315B">
            <w:pPr>
              <w:pStyle w:val="Lijstalinea"/>
              <w:numPr>
                <w:ilvl w:val="0"/>
                <w:numId w:val="35"/>
              </w:numPr>
              <w:autoSpaceDE w:val="0"/>
              <w:autoSpaceDN w:val="0"/>
              <w:adjustRightInd w:val="0"/>
              <w:rPr>
                <w:rFonts w:cs="Arial"/>
              </w:rPr>
            </w:pPr>
            <w:r>
              <w:rPr>
                <w:rFonts w:cs="Arial"/>
              </w:rPr>
              <w:t>Een nieuwe software versie (Git push) triggert een nieuwe build.</w:t>
            </w:r>
          </w:p>
        </w:tc>
        <w:tc>
          <w:tcPr>
            <w:tcW w:w="984" w:type="dxa"/>
          </w:tcPr>
          <w:p w14:paraId="0D9D2C71" w14:textId="77777777" w:rsidR="00610A48" w:rsidRDefault="00610A48" w:rsidP="00607E4B">
            <w:r>
              <w:t>6</w:t>
            </w:r>
          </w:p>
        </w:tc>
      </w:tr>
      <w:tr w:rsidR="00610A48" w14:paraId="0F0B0CA4" w14:textId="77777777" w:rsidTr="00607E4B">
        <w:tc>
          <w:tcPr>
            <w:tcW w:w="8613" w:type="dxa"/>
          </w:tcPr>
          <w:p w14:paraId="6C3B6B87" w14:textId="77777777" w:rsidR="00610A48" w:rsidRPr="00CB7D16" w:rsidRDefault="00610A48" w:rsidP="00607E4B">
            <w:pPr>
              <w:rPr>
                <w:rFonts w:cs="Arial"/>
              </w:rPr>
            </w:pPr>
            <w:r w:rsidRPr="00CB7D16">
              <w:rPr>
                <w:rFonts w:cs="Arial"/>
              </w:rPr>
              <w:t>Goed</w:t>
            </w:r>
          </w:p>
          <w:p w14:paraId="0FEEE549" w14:textId="77777777" w:rsidR="00610A48" w:rsidRDefault="00610A48" w:rsidP="00607E4B">
            <w:pPr>
              <w:pStyle w:val="Lijstalinea"/>
              <w:numPr>
                <w:ilvl w:val="0"/>
                <w:numId w:val="35"/>
              </w:numPr>
              <w:autoSpaceDE w:val="0"/>
              <w:autoSpaceDN w:val="0"/>
              <w:adjustRightInd w:val="0"/>
              <w:rPr>
                <w:rFonts w:cs="Arial"/>
              </w:rPr>
            </w:pPr>
            <w:r>
              <w:rPr>
                <w:rFonts w:cs="Arial"/>
              </w:rPr>
              <w:t xml:space="preserve">Je gebruikt servermanagement software (zoals onderstaand) om je omgevingen in te richten. </w:t>
            </w:r>
          </w:p>
          <w:p w14:paraId="0F57B9AE" w14:textId="3609E749" w:rsidR="00A9315B" w:rsidRPr="00CB7D16" w:rsidRDefault="00A9315B" w:rsidP="00607E4B">
            <w:pPr>
              <w:pStyle w:val="Lijstalinea"/>
              <w:numPr>
                <w:ilvl w:val="0"/>
                <w:numId w:val="35"/>
              </w:numPr>
              <w:autoSpaceDE w:val="0"/>
              <w:autoSpaceDN w:val="0"/>
              <w:adjustRightInd w:val="0"/>
              <w:rPr>
                <w:rFonts w:cs="Arial"/>
              </w:rPr>
            </w:pPr>
            <w:r>
              <w:rPr>
                <w:rFonts w:cs="Arial"/>
              </w:rPr>
              <w:t xml:space="preserve">Je hebt meerdere VM’s voor je software ingericht die met elkaar communiceren. </w:t>
            </w:r>
          </w:p>
        </w:tc>
        <w:tc>
          <w:tcPr>
            <w:tcW w:w="984" w:type="dxa"/>
          </w:tcPr>
          <w:p w14:paraId="337AF4B8" w14:textId="77777777" w:rsidR="00610A48" w:rsidRDefault="00610A48" w:rsidP="00607E4B">
            <w:r>
              <w:t>8</w:t>
            </w:r>
          </w:p>
        </w:tc>
      </w:tr>
      <w:tr w:rsidR="00610A48" w14:paraId="4B85E8CB" w14:textId="77777777" w:rsidTr="00607E4B">
        <w:tc>
          <w:tcPr>
            <w:tcW w:w="8613" w:type="dxa"/>
          </w:tcPr>
          <w:p w14:paraId="35F0A23B" w14:textId="77777777" w:rsidR="00610A48" w:rsidRPr="00CB7D16" w:rsidRDefault="00610A48" w:rsidP="00607E4B">
            <w:pPr>
              <w:rPr>
                <w:rFonts w:cs="Arial"/>
              </w:rPr>
            </w:pPr>
            <w:r w:rsidRPr="00CB7D16">
              <w:rPr>
                <w:rFonts w:cs="Arial"/>
              </w:rPr>
              <w:t>Uitstekend</w:t>
            </w:r>
          </w:p>
          <w:p w14:paraId="6B8C832E" w14:textId="77777777" w:rsidR="00610A48" w:rsidRPr="00CB7D16" w:rsidRDefault="00610A48" w:rsidP="00607E4B">
            <w:pPr>
              <w:pStyle w:val="Lijstalinea"/>
              <w:numPr>
                <w:ilvl w:val="0"/>
                <w:numId w:val="35"/>
              </w:numPr>
              <w:autoSpaceDE w:val="0"/>
              <w:autoSpaceDN w:val="0"/>
              <w:adjustRightInd w:val="0"/>
              <w:rPr>
                <w:rFonts w:cs="Arial"/>
                <w:lang w:eastAsia="zh-CN"/>
              </w:rPr>
            </w:pPr>
            <w:r w:rsidRPr="00CB7D16">
              <w:rPr>
                <w:rFonts w:cs="Arial"/>
                <w:lang w:eastAsia="zh-CN"/>
              </w:rPr>
              <w:t>Er zijn testen voor meerdere fasen (develop, test, UAC)</w:t>
            </w:r>
            <w:r>
              <w:rPr>
                <w:rFonts w:cs="Arial"/>
                <w:lang w:eastAsia="zh-CN"/>
              </w:rPr>
              <w:t xml:space="preserve">. Bijvoorbeeld ook een front-end test voor een website. </w:t>
            </w:r>
          </w:p>
        </w:tc>
        <w:tc>
          <w:tcPr>
            <w:tcW w:w="984" w:type="dxa"/>
          </w:tcPr>
          <w:p w14:paraId="08915C13" w14:textId="77777777" w:rsidR="00610A48" w:rsidRDefault="00610A48" w:rsidP="00607E4B">
            <w:r>
              <w:t>10</w:t>
            </w:r>
          </w:p>
        </w:tc>
      </w:tr>
    </w:tbl>
    <w:p w14:paraId="6B408DCF" w14:textId="77777777" w:rsidR="00610A48" w:rsidRPr="00EE7875" w:rsidRDefault="00610A48" w:rsidP="00610A48"/>
    <w:p w14:paraId="268D24C7" w14:textId="77777777" w:rsidR="00610A48" w:rsidRDefault="00610A48" w:rsidP="00610A48">
      <w:pPr>
        <w:rPr>
          <w:b/>
          <w:lang w:val="en-US"/>
        </w:rPr>
      </w:pPr>
      <w:r>
        <w:rPr>
          <w:b/>
          <w:lang w:val="en-US"/>
        </w:rPr>
        <w:t>Configuratie management voorbeelden:</w:t>
      </w:r>
    </w:p>
    <w:p w14:paraId="0FC8B366" w14:textId="77777777" w:rsidR="00610A48" w:rsidRPr="00CB7D16" w:rsidRDefault="00610A48" w:rsidP="00610A48">
      <w:pPr>
        <w:pStyle w:val="Lijstalinea"/>
        <w:numPr>
          <w:ilvl w:val="0"/>
          <w:numId w:val="39"/>
        </w:numPr>
        <w:rPr>
          <w:lang w:val="en-US"/>
        </w:rPr>
      </w:pPr>
      <w:r w:rsidRPr="00CB7D16">
        <w:rPr>
          <w:lang w:val="en-US"/>
        </w:rPr>
        <w:t>Ansible</w:t>
      </w:r>
    </w:p>
    <w:p w14:paraId="21970003" w14:textId="77777777" w:rsidR="00610A48" w:rsidRPr="00CB7D16" w:rsidRDefault="00610A48" w:rsidP="00610A48">
      <w:pPr>
        <w:pStyle w:val="Lijstalinea"/>
        <w:numPr>
          <w:ilvl w:val="0"/>
          <w:numId w:val="39"/>
        </w:numPr>
        <w:rPr>
          <w:lang w:val="en-US"/>
        </w:rPr>
      </w:pPr>
      <w:r w:rsidRPr="00CB7D16">
        <w:rPr>
          <w:lang w:val="en-US"/>
        </w:rPr>
        <w:t>Chef</w:t>
      </w:r>
    </w:p>
    <w:p w14:paraId="38E83028" w14:textId="77777777" w:rsidR="00610A48" w:rsidRPr="00CB7D16" w:rsidRDefault="00610A48" w:rsidP="00610A48">
      <w:pPr>
        <w:pStyle w:val="Lijstalinea"/>
        <w:numPr>
          <w:ilvl w:val="0"/>
          <w:numId w:val="39"/>
        </w:numPr>
        <w:rPr>
          <w:lang w:val="en-US"/>
        </w:rPr>
      </w:pPr>
      <w:r w:rsidRPr="00CB7D16">
        <w:rPr>
          <w:lang w:val="en-US"/>
        </w:rPr>
        <w:t>Puppet</w:t>
      </w:r>
    </w:p>
    <w:p w14:paraId="3E8C49CB" w14:textId="77777777" w:rsidR="00610A48" w:rsidRPr="00CB7D16" w:rsidRDefault="00610A48" w:rsidP="00610A48">
      <w:pPr>
        <w:pStyle w:val="Lijstalinea"/>
        <w:numPr>
          <w:ilvl w:val="0"/>
          <w:numId w:val="39"/>
        </w:numPr>
        <w:rPr>
          <w:lang w:val="en-US"/>
        </w:rPr>
      </w:pPr>
      <w:r w:rsidRPr="00CB7D16">
        <w:rPr>
          <w:lang w:val="en-US"/>
        </w:rPr>
        <w:t>Salt</w:t>
      </w:r>
    </w:p>
    <w:p w14:paraId="26F7D3BA" w14:textId="77777777" w:rsidR="00610A48" w:rsidRDefault="00610A48" w:rsidP="00610A48"/>
    <w:p w14:paraId="0C825E64" w14:textId="77777777" w:rsidR="00610A48" w:rsidRDefault="00610A48" w:rsidP="00610A48">
      <w:pPr>
        <w:rPr>
          <w:b/>
        </w:rPr>
      </w:pPr>
      <w:r w:rsidRPr="00CB7D16">
        <w:rPr>
          <w:b/>
        </w:rPr>
        <w:t>Infrastructure management</w:t>
      </w:r>
      <w:r>
        <w:rPr>
          <w:b/>
        </w:rPr>
        <w:t xml:space="preserve"> voorbeelden</w:t>
      </w:r>
    </w:p>
    <w:p w14:paraId="006BD150" w14:textId="77777777" w:rsidR="00610A48" w:rsidRPr="00CB7D16" w:rsidRDefault="00610A48" w:rsidP="00610A48">
      <w:pPr>
        <w:pStyle w:val="Lijstalinea"/>
        <w:numPr>
          <w:ilvl w:val="0"/>
          <w:numId w:val="41"/>
        </w:numPr>
      </w:pPr>
      <w:r w:rsidRPr="00CB7D16">
        <w:t>Docker</w:t>
      </w:r>
    </w:p>
    <w:p w14:paraId="43499944" w14:textId="77777777" w:rsidR="00610A48" w:rsidRPr="00CB7D16" w:rsidRDefault="00610A48" w:rsidP="00610A48">
      <w:pPr>
        <w:pStyle w:val="Lijstalinea"/>
        <w:numPr>
          <w:ilvl w:val="0"/>
          <w:numId w:val="41"/>
        </w:numPr>
      </w:pPr>
      <w:r w:rsidRPr="00CB7D16">
        <w:t>Vagrant</w:t>
      </w:r>
    </w:p>
    <w:p w14:paraId="67AED1F7" w14:textId="77777777" w:rsidR="003F2C82" w:rsidRPr="00EE7875" w:rsidRDefault="003F2C82" w:rsidP="008E3C05"/>
    <w:sectPr w:rsidR="003F2C82" w:rsidRPr="00EE7875" w:rsidSect="00993776">
      <w:pgSz w:w="11906" w:h="16838"/>
      <w:pgMar w:top="720" w:right="1009" w:bottom="720" w:left="1440" w:header="708" w:footer="708" w:gutter="0"/>
      <w:pgNumType w:start="1"/>
      <w:cols w:space="708"/>
      <w:noEndnote/>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Kevin van Ingen" w:date="2015-10-14T15:13:00Z" w:initials="Kv">
    <w:p w14:paraId="0B14E6B6" w14:textId="77777777" w:rsidR="00C802C6" w:rsidRDefault="00C802C6">
      <w:pPr>
        <w:pStyle w:val="Tekstopmerking"/>
      </w:pPr>
      <w:r>
        <w:rPr>
          <w:rStyle w:val="Verwijzingopmerking"/>
        </w:rPr>
        <w:annotationRef/>
      </w:r>
      <w:r>
        <w:t>Schone omgeving.  Logs opvangen.</w:t>
      </w:r>
    </w:p>
    <w:p w14:paraId="3BE37FBA" w14:textId="77777777" w:rsidR="00C802C6" w:rsidRDefault="00C802C6">
      <w:pPr>
        <w:pStyle w:val="Tekstopmerking"/>
      </w:pPr>
    </w:p>
    <w:p w14:paraId="74A3A342" w14:textId="44BB19FB" w:rsidR="00C802C6" w:rsidRDefault="00C802C6">
      <w:pPr>
        <w:pStyle w:val="Tekstopmerking"/>
      </w:pPr>
      <w:r>
        <w:t>Onvoldoende nb</w:t>
      </w:r>
    </w:p>
    <w:p w14:paraId="3A393CAD" w14:textId="40D98D11" w:rsidR="00C802C6" w:rsidRDefault="00C802C6">
      <w:pPr>
        <w:pStyle w:val="Tekstopmerking"/>
      </w:pPr>
      <w:r w:rsidRPr="004D0095">
        <w:rPr>
          <w:b/>
        </w:rPr>
        <w:t>Matig</w:t>
      </w:r>
      <w:r>
        <w:t xml:space="preserve">: </w:t>
      </w:r>
    </w:p>
    <w:p w14:paraId="2E568C68" w14:textId="7505A54E" w:rsidR="00C802C6" w:rsidRDefault="00C802C6">
      <w:pPr>
        <w:pStyle w:val="Tekstopmerking"/>
      </w:pPr>
      <w:r w:rsidRPr="004D0095">
        <w:rPr>
          <w:b/>
        </w:rPr>
        <w:t>Voldoende</w:t>
      </w:r>
      <w:r>
        <w:t>: goede omgeving met installaties en rechten, goed gedocumenteerd shell-script</w:t>
      </w:r>
    </w:p>
    <w:p w14:paraId="4628A11C" w14:textId="1FB99A06" w:rsidR="00C802C6" w:rsidRDefault="00C802C6">
      <w:pPr>
        <w:pStyle w:val="Tekstopmerking"/>
      </w:pPr>
      <w:r w:rsidRPr="004D0095">
        <w:rPr>
          <w:b/>
        </w:rPr>
        <w:t>Goed</w:t>
      </w:r>
      <w:r>
        <w:t>: vagrant/docker/kubernetes</w:t>
      </w:r>
    </w:p>
    <w:p w14:paraId="1194C71F" w14:textId="664D7FB1" w:rsidR="00C802C6" w:rsidRDefault="00C802C6">
      <w:pPr>
        <w:pStyle w:val="Tekstopmerking"/>
      </w:pPr>
      <w:r>
        <w:t>Uitstekend: logs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8404F" w14:textId="77777777" w:rsidR="00C802C6" w:rsidRDefault="00C802C6">
      <w:r>
        <w:separator/>
      </w:r>
    </w:p>
  </w:endnote>
  <w:endnote w:type="continuationSeparator" w:id="0">
    <w:p w14:paraId="52EBD309" w14:textId="77777777" w:rsidR="00C802C6" w:rsidRDefault="00C8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G Times">
    <w:altName w:val="Times New Roman"/>
    <w:charset w:val="00"/>
    <w:family w:val="roman"/>
    <w:pitch w:val="variable"/>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A5A6B8" w14:textId="174E23AF" w:rsidR="00C802C6" w:rsidRDefault="00C802C6">
    <w:pPr>
      <w:pStyle w:val="Footercd"/>
    </w:pPr>
    <w:r>
      <w:t>INFDEV016B</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BE6B4" w14:textId="77777777" w:rsidR="00C802C6" w:rsidRDefault="00C802C6">
      <w:r>
        <w:separator/>
      </w:r>
    </w:p>
  </w:footnote>
  <w:footnote w:type="continuationSeparator" w:id="0">
    <w:p w14:paraId="5C237D45" w14:textId="77777777" w:rsidR="00C802C6" w:rsidRDefault="00C802C6">
      <w:r>
        <w:continuationSeparator/>
      </w:r>
    </w:p>
  </w:footnote>
  <w:footnote w:id="1">
    <w:p w14:paraId="2FE7775D" w14:textId="58F78FBC" w:rsidR="00C802C6" w:rsidRPr="00D928A8" w:rsidRDefault="00C802C6">
      <w:pPr>
        <w:pStyle w:val="Voetnoottekst"/>
        <w:rPr>
          <w:lang w:val="en-US"/>
        </w:rPr>
      </w:pPr>
      <w:r>
        <w:rPr>
          <w:rStyle w:val="Voetnootmarkering"/>
        </w:rPr>
        <w:footnoteRef/>
      </w:r>
      <w:r>
        <w:t xml:space="preserve"> </w:t>
      </w:r>
      <w:r>
        <w:rPr>
          <w:lang w:val="en-US"/>
        </w:rPr>
        <w:t>Software waar een internetverbinding naartoe gaat (zoals een web-server).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4CBFD4" w14:textId="77777777" w:rsidR="00C802C6" w:rsidRDefault="0054239C">
    <w:pPr>
      <w:pStyle w:val="Headercd"/>
      <w:rPr>
        <w:b/>
      </w:rPr>
    </w:pPr>
    <w:r>
      <w:pict w14:anchorId="13E87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6.3pt;z-index:251657728" o:allowincell="f">
          <v:imagedata r:id="rId1" o:title=""/>
          <w10:wrap type="topAndBottom"/>
        </v:shape>
      </w:pict>
    </w:r>
    <w:r w:rsidR="00C802C6">
      <w:t xml:space="preserve">MODUlewijzer </w:t>
    </w:r>
    <w:r w:rsidR="00C802C6">
      <w:tab/>
      <w:t>Hogeschool Rotterdam/CMI</w:t>
    </w:r>
  </w:p>
  <w:p w14:paraId="6D681988" w14:textId="77777777" w:rsidR="00C802C6" w:rsidRDefault="00C802C6">
    <w:pPr>
      <w:spacing w:after="380" w:line="100" w:lineRule="exact"/>
      <w:rPr>
        <w:sz w:val="28"/>
      </w:rPr>
    </w:pPr>
  </w:p>
  <w:p w14:paraId="4DA85770" w14:textId="77777777" w:rsidR="00C802C6" w:rsidRDefault="00C802C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1512EF7"/>
    <w:multiLevelType w:val="hybridMultilevel"/>
    <w:tmpl w:val="65503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A4067"/>
    <w:multiLevelType w:val="hybridMultilevel"/>
    <w:tmpl w:val="1E5881F0"/>
    <w:lvl w:ilvl="0" w:tplc="911C4162">
      <w:numFmt w:val="bullet"/>
      <w:lvlText w:val="-"/>
      <w:lvlJc w:val="left"/>
      <w:pPr>
        <w:ind w:left="720" w:hanging="360"/>
      </w:pPr>
      <w:rPr>
        <w:rFonts w:ascii="Times New Roman" w:hAnsi="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17A2ED0"/>
    <w:multiLevelType w:val="hybridMultilevel"/>
    <w:tmpl w:val="122ECC5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5">
    <w:nsid w:val="13526548"/>
    <w:multiLevelType w:val="hybridMultilevel"/>
    <w:tmpl w:val="7B3E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1E4C07CA"/>
    <w:multiLevelType w:val="hybridMultilevel"/>
    <w:tmpl w:val="122ECC5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F640717"/>
    <w:multiLevelType w:val="hybridMultilevel"/>
    <w:tmpl w:val="5262DE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0D71E8B"/>
    <w:multiLevelType w:val="hybridMultilevel"/>
    <w:tmpl w:val="ED6A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AFE077A"/>
    <w:multiLevelType w:val="hybridMultilevel"/>
    <w:tmpl w:val="1AB4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47EFE"/>
    <w:multiLevelType w:val="hybridMultilevel"/>
    <w:tmpl w:val="6D16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44F538EE"/>
    <w:multiLevelType w:val="hybridMultilevel"/>
    <w:tmpl w:val="2D5EBE5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FA93E35"/>
    <w:multiLevelType w:val="hybridMultilevel"/>
    <w:tmpl w:val="527E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160C3"/>
    <w:multiLevelType w:val="hybridMultilevel"/>
    <w:tmpl w:val="EE166A2C"/>
    <w:lvl w:ilvl="0" w:tplc="F2B6C902">
      <w:start w:val="1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31C11AE"/>
    <w:multiLevelType w:val="hybridMultilevel"/>
    <w:tmpl w:val="F8E873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54EC1D77"/>
    <w:multiLevelType w:val="hybridMultilevel"/>
    <w:tmpl w:val="E73A245A"/>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6E37A71"/>
    <w:multiLevelType w:val="hybridMultilevel"/>
    <w:tmpl w:val="E28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0B363F"/>
    <w:multiLevelType w:val="hybridMultilevel"/>
    <w:tmpl w:val="55A8624A"/>
    <w:lvl w:ilvl="0" w:tplc="0413000F">
      <w:start w:val="1"/>
      <w:numFmt w:val="decimal"/>
      <w:lvlText w:val="%1."/>
      <w:lvlJc w:val="left"/>
      <w:pPr>
        <w:ind w:left="64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5AD274BA"/>
    <w:multiLevelType w:val="hybridMultilevel"/>
    <w:tmpl w:val="B8ECCE2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nsid w:val="5B400105"/>
    <w:multiLevelType w:val="hybridMultilevel"/>
    <w:tmpl w:val="A4B2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52A10"/>
    <w:multiLevelType w:val="hybridMultilevel"/>
    <w:tmpl w:val="AD4CC00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1BA74EA"/>
    <w:multiLevelType w:val="hybridMultilevel"/>
    <w:tmpl w:val="F6C8FB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63E46F73"/>
    <w:multiLevelType w:val="hybridMultilevel"/>
    <w:tmpl w:val="9CBC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5E53F4"/>
    <w:multiLevelType w:val="hybridMultilevel"/>
    <w:tmpl w:val="EA74EA72"/>
    <w:lvl w:ilvl="0" w:tplc="AEF6A0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E2646A"/>
    <w:multiLevelType w:val="hybridMultilevel"/>
    <w:tmpl w:val="FF9CD1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865F76"/>
    <w:multiLevelType w:val="hybridMultilevel"/>
    <w:tmpl w:val="88827026"/>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nsid w:val="6B6C66B0"/>
    <w:multiLevelType w:val="hybridMultilevel"/>
    <w:tmpl w:val="FDAA068A"/>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E3121E2"/>
    <w:multiLevelType w:val="multilevel"/>
    <w:tmpl w:val="C2CA43E2"/>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8">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39">
    <w:nsid w:val="7CD43016"/>
    <w:multiLevelType w:val="hybridMultilevel"/>
    <w:tmpl w:val="122ECC5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7"/>
  </w:num>
  <w:num w:numId="4">
    <w:abstractNumId w:val="7"/>
  </w:num>
  <w:num w:numId="5">
    <w:abstractNumId w:val="22"/>
  </w:num>
  <w:num w:numId="6">
    <w:abstractNumId w:val="8"/>
  </w:num>
  <w:num w:numId="7">
    <w:abstractNumId w:val="12"/>
  </w:num>
  <w:num w:numId="8">
    <w:abstractNumId w:val="38"/>
  </w:num>
  <w:num w:numId="9">
    <w:abstractNumId w:val="36"/>
  </w:num>
  <w:num w:numId="10">
    <w:abstractNumId w:val="0"/>
  </w:num>
  <w:num w:numId="11">
    <w:abstractNumId w:val="17"/>
  </w:num>
  <w:num w:numId="12">
    <w:abstractNumId w:val="34"/>
  </w:num>
  <w:num w:numId="13">
    <w:abstractNumId w:val="13"/>
  </w:num>
  <w:num w:numId="14">
    <w:abstractNumId w:val="16"/>
  </w:num>
  <w:num w:numId="15">
    <w:abstractNumId w:val="27"/>
  </w:num>
  <w:num w:numId="16">
    <w:abstractNumId w:val="1"/>
  </w:num>
  <w:num w:numId="17">
    <w:abstractNumId w:val="24"/>
  </w:num>
  <w:num w:numId="18">
    <w:abstractNumId w:val="5"/>
  </w:num>
  <w:num w:numId="19">
    <w:abstractNumId w:val="11"/>
  </w:num>
  <w:num w:numId="20">
    <w:abstractNumId w:val="3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5"/>
  </w:num>
  <w:num w:numId="24">
    <w:abstractNumId w:val="10"/>
  </w:num>
  <w:num w:numId="25">
    <w:abstractNumId w:val="33"/>
  </w:num>
  <w:num w:numId="26">
    <w:abstractNumId w:val="23"/>
  </w:num>
  <w:num w:numId="27">
    <w:abstractNumId w:val="20"/>
  </w:num>
  <w:num w:numId="28">
    <w:abstractNumId w:val="35"/>
  </w:num>
  <w:num w:numId="29">
    <w:abstractNumId w:val="2"/>
  </w:num>
  <w:num w:numId="30">
    <w:abstractNumId w:val="18"/>
  </w:num>
  <w:num w:numId="31">
    <w:abstractNumId w:val="32"/>
  </w:num>
  <w:num w:numId="32">
    <w:abstractNumId w:val="39"/>
  </w:num>
  <w:num w:numId="33">
    <w:abstractNumId w:val="21"/>
  </w:num>
  <w:num w:numId="34">
    <w:abstractNumId w:val="26"/>
  </w:num>
  <w:num w:numId="35">
    <w:abstractNumId w:val="3"/>
  </w:num>
  <w:num w:numId="36">
    <w:abstractNumId w:val="9"/>
  </w:num>
  <w:num w:numId="37">
    <w:abstractNumId w:val="14"/>
  </w:num>
  <w:num w:numId="38">
    <w:abstractNumId w:val="19"/>
  </w:num>
  <w:num w:numId="39">
    <w:abstractNumId w:val="30"/>
  </w:num>
  <w:num w:numId="40">
    <w:abstractNumId w:val="29"/>
  </w:num>
  <w:num w:numId="4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C2"/>
    <w:rsid w:val="00000E34"/>
    <w:rsid w:val="000067CB"/>
    <w:rsid w:val="000148D1"/>
    <w:rsid w:val="00020C96"/>
    <w:rsid w:val="000261BF"/>
    <w:rsid w:val="00034874"/>
    <w:rsid w:val="00035194"/>
    <w:rsid w:val="00035B38"/>
    <w:rsid w:val="00036DBF"/>
    <w:rsid w:val="0003738F"/>
    <w:rsid w:val="00043988"/>
    <w:rsid w:val="000439D2"/>
    <w:rsid w:val="00051FF6"/>
    <w:rsid w:val="000613FD"/>
    <w:rsid w:val="00073773"/>
    <w:rsid w:val="00074468"/>
    <w:rsid w:val="000761E2"/>
    <w:rsid w:val="00076FF5"/>
    <w:rsid w:val="00080DE3"/>
    <w:rsid w:val="000818AF"/>
    <w:rsid w:val="00087EDB"/>
    <w:rsid w:val="000B4AF6"/>
    <w:rsid w:val="000B5482"/>
    <w:rsid w:val="000D34D7"/>
    <w:rsid w:val="000D773C"/>
    <w:rsid w:val="000E28B7"/>
    <w:rsid w:val="000F0680"/>
    <w:rsid w:val="000F59A8"/>
    <w:rsid w:val="00100A28"/>
    <w:rsid w:val="001026A4"/>
    <w:rsid w:val="00116CB6"/>
    <w:rsid w:val="00132601"/>
    <w:rsid w:val="00133081"/>
    <w:rsid w:val="0014011E"/>
    <w:rsid w:val="00160906"/>
    <w:rsid w:val="00175693"/>
    <w:rsid w:val="0018298B"/>
    <w:rsid w:val="00182CD0"/>
    <w:rsid w:val="00185CA3"/>
    <w:rsid w:val="001905C6"/>
    <w:rsid w:val="00196689"/>
    <w:rsid w:val="001A2042"/>
    <w:rsid w:val="001E4546"/>
    <w:rsid w:val="001F7E77"/>
    <w:rsid w:val="00202DAE"/>
    <w:rsid w:val="00224961"/>
    <w:rsid w:val="002501BC"/>
    <w:rsid w:val="002638D3"/>
    <w:rsid w:val="0026480A"/>
    <w:rsid w:val="00280258"/>
    <w:rsid w:val="00281301"/>
    <w:rsid w:val="0028526A"/>
    <w:rsid w:val="0029278E"/>
    <w:rsid w:val="00296925"/>
    <w:rsid w:val="00296EFC"/>
    <w:rsid w:val="002A4CE4"/>
    <w:rsid w:val="002A5D66"/>
    <w:rsid w:val="002A5E05"/>
    <w:rsid w:val="002B0F1D"/>
    <w:rsid w:val="002B3061"/>
    <w:rsid w:val="002C269F"/>
    <w:rsid w:val="002C5251"/>
    <w:rsid w:val="002C67B4"/>
    <w:rsid w:val="002D0FA9"/>
    <w:rsid w:val="002E0B96"/>
    <w:rsid w:val="002E7E84"/>
    <w:rsid w:val="002F173E"/>
    <w:rsid w:val="002F5DC1"/>
    <w:rsid w:val="0030406C"/>
    <w:rsid w:val="00305782"/>
    <w:rsid w:val="00312DA4"/>
    <w:rsid w:val="00323056"/>
    <w:rsid w:val="00325352"/>
    <w:rsid w:val="003331C7"/>
    <w:rsid w:val="00333A93"/>
    <w:rsid w:val="003405D9"/>
    <w:rsid w:val="003551AB"/>
    <w:rsid w:val="00355A88"/>
    <w:rsid w:val="003610BA"/>
    <w:rsid w:val="00367902"/>
    <w:rsid w:val="00373981"/>
    <w:rsid w:val="00382101"/>
    <w:rsid w:val="00392AD6"/>
    <w:rsid w:val="003969DB"/>
    <w:rsid w:val="003A087C"/>
    <w:rsid w:val="003A1058"/>
    <w:rsid w:val="003A4937"/>
    <w:rsid w:val="003A6CB7"/>
    <w:rsid w:val="003B051E"/>
    <w:rsid w:val="003B38F6"/>
    <w:rsid w:val="003B789C"/>
    <w:rsid w:val="003C1B93"/>
    <w:rsid w:val="003C5533"/>
    <w:rsid w:val="003F2C82"/>
    <w:rsid w:val="003F5C10"/>
    <w:rsid w:val="003F7204"/>
    <w:rsid w:val="003F7477"/>
    <w:rsid w:val="0040320B"/>
    <w:rsid w:val="00411A7F"/>
    <w:rsid w:val="00414C69"/>
    <w:rsid w:val="004207BC"/>
    <w:rsid w:val="004375F3"/>
    <w:rsid w:val="00447091"/>
    <w:rsid w:val="00455055"/>
    <w:rsid w:val="00456C70"/>
    <w:rsid w:val="00463AFD"/>
    <w:rsid w:val="00463B8F"/>
    <w:rsid w:val="00481A36"/>
    <w:rsid w:val="00485827"/>
    <w:rsid w:val="004867B8"/>
    <w:rsid w:val="004871D2"/>
    <w:rsid w:val="004A1217"/>
    <w:rsid w:val="004B33F1"/>
    <w:rsid w:val="004D0095"/>
    <w:rsid w:val="004D053A"/>
    <w:rsid w:val="004D2467"/>
    <w:rsid w:val="004D337D"/>
    <w:rsid w:val="004E21D9"/>
    <w:rsid w:val="004E5627"/>
    <w:rsid w:val="004F1B1E"/>
    <w:rsid w:val="004F4BBC"/>
    <w:rsid w:val="004F5C87"/>
    <w:rsid w:val="004F742E"/>
    <w:rsid w:val="0050018C"/>
    <w:rsid w:val="00501098"/>
    <w:rsid w:val="0050115D"/>
    <w:rsid w:val="00503416"/>
    <w:rsid w:val="00506899"/>
    <w:rsid w:val="00512BF7"/>
    <w:rsid w:val="0052074A"/>
    <w:rsid w:val="00530346"/>
    <w:rsid w:val="00532DC8"/>
    <w:rsid w:val="005351FD"/>
    <w:rsid w:val="0054239C"/>
    <w:rsid w:val="00547407"/>
    <w:rsid w:val="005475E5"/>
    <w:rsid w:val="00551284"/>
    <w:rsid w:val="0056290C"/>
    <w:rsid w:val="00563A44"/>
    <w:rsid w:val="005655F8"/>
    <w:rsid w:val="005700F6"/>
    <w:rsid w:val="00570E99"/>
    <w:rsid w:val="00572D97"/>
    <w:rsid w:val="00573867"/>
    <w:rsid w:val="00573994"/>
    <w:rsid w:val="00575932"/>
    <w:rsid w:val="00581B7E"/>
    <w:rsid w:val="005855B8"/>
    <w:rsid w:val="00587E91"/>
    <w:rsid w:val="005962E7"/>
    <w:rsid w:val="005A308D"/>
    <w:rsid w:val="005A4ADD"/>
    <w:rsid w:val="005A5373"/>
    <w:rsid w:val="005B447D"/>
    <w:rsid w:val="005C0F59"/>
    <w:rsid w:val="005C2D7A"/>
    <w:rsid w:val="005C4DCD"/>
    <w:rsid w:val="005E6EB2"/>
    <w:rsid w:val="005E70ED"/>
    <w:rsid w:val="005F1E51"/>
    <w:rsid w:val="005F7F6E"/>
    <w:rsid w:val="00601A13"/>
    <w:rsid w:val="0060589B"/>
    <w:rsid w:val="00607E4B"/>
    <w:rsid w:val="00610A48"/>
    <w:rsid w:val="00617E33"/>
    <w:rsid w:val="00620152"/>
    <w:rsid w:val="00620F41"/>
    <w:rsid w:val="00623235"/>
    <w:rsid w:val="006250A6"/>
    <w:rsid w:val="00625C77"/>
    <w:rsid w:val="00625E34"/>
    <w:rsid w:val="006360A7"/>
    <w:rsid w:val="00641792"/>
    <w:rsid w:val="0064339B"/>
    <w:rsid w:val="00643BA3"/>
    <w:rsid w:val="00645245"/>
    <w:rsid w:val="006577E2"/>
    <w:rsid w:val="006621FA"/>
    <w:rsid w:val="0066463C"/>
    <w:rsid w:val="006712E2"/>
    <w:rsid w:val="0067134B"/>
    <w:rsid w:val="0067260C"/>
    <w:rsid w:val="00674F2A"/>
    <w:rsid w:val="00675979"/>
    <w:rsid w:val="00684386"/>
    <w:rsid w:val="00685CFE"/>
    <w:rsid w:val="0069143A"/>
    <w:rsid w:val="0069351E"/>
    <w:rsid w:val="00694C14"/>
    <w:rsid w:val="006A63A0"/>
    <w:rsid w:val="006B610E"/>
    <w:rsid w:val="006B6581"/>
    <w:rsid w:val="006C5E3E"/>
    <w:rsid w:val="006D0C11"/>
    <w:rsid w:val="006D38CF"/>
    <w:rsid w:val="006D5AD7"/>
    <w:rsid w:val="006D6663"/>
    <w:rsid w:val="006E6676"/>
    <w:rsid w:val="006E71BD"/>
    <w:rsid w:val="00700DBA"/>
    <w:rsid w:val="00704906"/>
    <w:rsid w:val="00711160"/>
    <w:rsid w:val="00712208"/>
    <w:rsid w:val="007151C8"/>
    <w:rsid w:val="00726807"/>
    <w:rsid w:val="007268AC"/>
    <w:rsid w:val="0072783C"/>
    <w:rsid w:val="00730352"/>
    <w:rsid w:val="00742DCF"/>
    <w:rsid w:val="00751D7D"/>
    <w:rsid w:val="00756C3B"/>
    <w:rsid w:val="00766DD4"/>
    <w:rsid w:val="00770EFF"/>
    <w:rsid w:val="0077114D"/>
    <w:rsid w:val="007748E7"/>
    <w:rsid w:val="00782428"/>
    <w:rsid w:val="00784624"/>
    <w:rsid w:val="0079600A"/>
    <w:rsid w:val="007A58BF"/>
    <w:rsid w:val="007A6607"/>
    <w:rsid w:val="007A68D0"/>
    <w:rsid w:val="007B0CF6"/>
    <w:rsid w:val="007B2039"/>
    <w:rsid w:val="007B7A78"/>
    <w:rsid w:val="007D5D28"/>
    <w:rsid w:val="007D5D49"/>
    <w:rsid w:val="007D7362"/>
    <w:rsid w:val="007E0D67"/>
    <w:rsid w:val="007E2E09"/>
    <w:rsid w:val="007F0FCB"/>
    <w:rsid w:val="00815A72"/>
    <w:rsid w:val="00823F93"/>
    <w:rsid w:val="00826AE8"/>
    <w:rsid w:val="00830835"/>
    <w:rsid w:val="00830BCF"/>
    <w:rsid w:val="00832F93"/>
    <w:rsid w:val="0083398F"/>
    <w:rsid w:val="008356B0"/>
    <w:rsid w:val="00840CFD"/>
    <w:rsid w:val="0085094D"/>
    <w:rsid w:val="0085677D"/>
    <w:rsid w:val="008630D8"/>
    <w:rsid w:val="00864576"/>
    <w:rsid w:val="00883511"/>
    <w:rsid w:val="00883C01"/>
    <w:rsid w:val="00890F2F"/>
    <w:rsid w:val="00891177"/>
    <w:rsid w:val="0089508A"/>
    <w:rsid w:val="008A135A"/>
    <w:rsid w:val="008A2054"/>
    <w:rsid w:val="008A4A0F"/>
    <w:rsid w:val="008B5D06"/>
    <w:rsid w:val="008C4E77"/>
    <w:rsid w:val="008C5DFF"/>
    <w:rsid w:val="008C728F"/>
    <w:rsid w:val="008D1450"/>
    <w:rsid w:val="008E3C05"/>
    <w:rsid w:val="008F2C0C"/>
    <w:rsid w:val="008F3880"/>
    <w:rsid w:val="008F527C"/>
    <w:rsid w:val="00902513"/>
    <w:rsid w:val="009052CC"/>
    <w:rsid w:val="009232BA"/>
    <w:rsid w:val="00924AC2"/>
    <w:rsid w:val="00927B41"/>
    <w:rsid w:val="00931992"/>
    <w:rsid w:val="0094079E"/>
    <w:rsid w:val="0094479A"/>
    <w:rsid w:val="009460B9"/>
    <w:rsid w:val="00953D2B"/>
    <w:rsid w:val="00962E84"/>
    <w:rsid w:val="00980F95"/>
    <w:rsid w:val="00983283"/>
    <w:rsid w:val="009850A7"/>
    <w:rsid w:val="00993776"/>
    <w:rsid w:val="009B4A5F"/>
    <w:rsid w:val="009B5001"/>
    <w:rsid w:val="009B5612"/>
    <w:rsid w:val="009C2DE7"/>
    <w:rsid w:val="009C3106"/>
    <w:rsid w:val="009C43AF"/>
    <w:rsid w:val="009C6F8F"/>
    <w:rsid w:val="009C7FD8"/>
    <w:rsid w:val="009E60C9"/>
    <w:rsid w:val="009E6BAC"/>
    <w:rsid w:val="009E6DCE"/>
    <w:rsid w:val="009F1C14"/>
    <w:rsid w:val="009F39A2"/>
    <w:rsid w:val="009F3D23"/>
    <w:rsid w:val="009F737C"/>
    <w:rsid w:val="00A10F6A"/>
    <w:rsid w:val="00A15CE8"/>
    <w:rsid w:val="00A1689B"/>
    <w:rsid w:val="00A2625A"/>
    <w:rsid w:val="00A26468"/>
    <w:rsid w:val="00A343CF"/>
    <w:rsid w:val="00A3786E"/>
    <w:rsid w:val="00A4454A"/>
    <w:rsid w:val="00A45277"/>
    <w:rsid w:val="00A47D53"/>
    <w:rsid w:val="00A52C82"/>
    <w:rsid w:val="00A55311"/>
    <w:rsid w:val="00A55C1B"/>
    <w:rsid w:val="00A73709"/>
    <w:rsid w:val="00A8346E"/>
    <w:rsid w:val="00A9315B"/>
    <w:rsid w:val="00A979DC"/>
    <w:rsid w:val="00AA2F39"/>
    <w:rsid w:val="00AA404E"/>
    <w:rsid w:val="00AB09F0"/>
    <w:rsid w:val="00AB5EED"/>
    <w:rsid w:val="00AD7F89"/>
    <w:rsid w:val="00AF7682"/>
    <w:rsid w:val="00B019A0"/>
    <w:rsid w:val="00B0430A"/>
    <w:rsid w:val="00B077FC"/>
    <w:rsid w:val="00B13E66"/>
    <w:rsid w:val="00B14E4C"/>
    <w:rsid w:val="00B24080"/>
    <w:rsid w:val="00B26FFB"/>
    <w:rsid w:val="00B6473E"/>
    <w:rsid w:val="00B70B9D"/>
    <w:rsid w:val="00B710F4"/>
    <w:rsid w:val="00B721FA"/>
    <w:rsid w:val="00B72469"/>
    <w:rsid w:val="00B75FD9"/>
    <w:rsid w:val="00B77786"/>
    <w:rsid w:val="00B8272E"/>
    <w:rsid w:val="00B86A95"/>
    <w:rsid w:val="00B96467"/>
    <w:rsid w:val="00BA1C56"/>
    <w:rsid w:val="00BA3285"/>
    <w:rsid w:val="00BA6BB0"/>
    <w:rsid w:val="00BB2868"/>
    <w:rsid w:val="00BB454E"/>
    <w:rsid w:val="00BC1EE4"/>
    <w:rsid w:val="00BD31EC"/>
    <w:rsid w:val="00BE0E73"/>
    <w:rsid w:val="00BF1450"/>
    <w:rsid w:val="00C1099C"/>
    <w:rsid w:val="00C135CF"/>
    <w:rsid w:val="00C16116"/>
    <w:rsid w:val="00C17ADF"/>
    <w:rsid w:val="00C21B2C"/>
    <w:rsid w:val="00C232EC"/>
    <w:rsid w:val="00C367BD"/>
    <w:rsid w:val="00C37FE8"/>
    <w:rsid w:val="00C43AC6"/>
    <w:rsid w:val="00C444D0"/>
    <w:rsid w:val="00C47954"/>
    <w:rsid w:val="00C57C1F"/>
    <w:rsid w:val="00C61DF2"/>
    <w:rsid w:val="00C636CB"/>
    <w:rsid w:val="00C63DCB"/>
    <w:rsid w:val="00C6763F"/>
    <w:rsid w:val="00C71374"/>
    <w:rsid w:val="00C7759F"/>
    <w:rsid w:val="00C8008A"/>
    <w:rsid w:val="00C802C6"/>
    <w:rsid w:val="00C818E5"/>
    <w:rsid w:val="00C81AFB"/>
    <w:rsid w:val="00C834A6"/>
    <w:rsid w:val="00C90D8F"/>
    <w:rsid w:val="00CA25ED"/>
    <w:rsid w:val="00CA3364"/>
    <w:rsid w:val="00CA5371"/>
    <w:rsid w:val="00CB1759"/>
    <w:rsid w:val="00CB4636"/>
    <w:rsid w:val="00CB7D16"/>
    <w:rsid w:val="00CC39CB"/>
    <w:rsid w:val="00CC587D"/>
    <w:rsid w:val="00CC6599"/>
    <w:rsid w:val="00CD37A0"/>
    <w:rsid w:val="00CD5957"/>
    <w:rsid w:val="00CE109F"/>
    <w:rsid w:val="00CE3826"/>
    <w:rsid w:val="00CE4D3E"/>
    <w:rsid w:val="00CE6819"/>
    <w:rsid w:val="00CE7FC2"/>
    <w:rsid w:val="00CF6C85"/>
    <w:rsid w:val="00D047C5"/>
    <w:rsid w:val="00D068E9"/>
    <w:rsid w:val="00D06A48"/>
    <w:rsid w:val="00D15575"/>
    <w:rsid w:val="00D162C0"/>
    <w:rsid w:val="00D17F56"/>
    <w:rsid w:val="00D4143B"/>
    <w:rsid w:val="00D41774"/>
    <w:rsid w:val="00D44690"/>
    <w:rsid w:val="00D50D1E"/>
    <w:rsid w:val="00D51F47"/>
    <w:rsid w:val="00D52C5D"/>
    <w:rsid w:val="00D717EC"/>
    <w:rsid w:val="00D7239D"/>
    <w:rsid w:val="00D7687A"/>
    <w:rsid w:val="00D928A8"/>
    <w:rsid w:val="00D94F8F"/>
    <w:rsid w:val="00DA39DA"/>
    <w:rsid w:val="00DA53A4"/>
    <w:rsid w:val="00DA5BEB"/>
    <w:rsid w:val="00DA74C5"/>
    <w:rsid w:val="00DB5D4F"/>
    <w:rsid w:val="00DC0CCC"/>
    <w:rsid w:val="00DC2F77"/>
    <w:rsid w:val="00DC6865"/>
    <w:rsid w:val="00DD1C81"/>
    <w:rsid w:val="00DD37A3"/>
    <w:rsid w:val="00DD39D7"/>
    <w:rsid w:val="00DD5D9B"/>
    <w:rsid w:val="00DE56C4"/>
    <w:rsid w:val="00DF414F"/>
    <w:rsid w:val="00E02511"/>
    <w:rsid w:val="00E04655"/>
    <w:rsid w:val="00E12C1F"/>
    <w:rsid w:val="00E16BAD"/>
    <w:rsid w:val="00E16D71"/>
    <w:rsid w:val="00E235C1"/>
    <w:rsid w:val="00E23C65"/>
    <w:rsid w:val="00E316A8"/>
    <w:rsid w:val="00E33FFF"/>
    <w:rsid w:val="00E35DC8"/>
    <w:rsid w:val="00E361C9"/>
    <w:rsid w:val="00E40CAC"/>
    <w:rsid w:val="00E43578"/>
    <w:rsid w:val="00E51F1B"/>
    <w:rsid w:val="00E5249A"/>
    <w:rsid w:val="00E52582"/>
    <w:rsid w:val="00E53F9D"/>
    <w:rsid w:val="00E610CF"/>
    <w:rsid w:val="00E62F07"/>
    <w:rsid w:val="00E66010"/>
    <w:rsid w:val="00E66AD1"/>
    <w:rsid w:val="00E80706"/>
    <w:rsid w:val="00E90DCA"/>
    <w:rsid w:val="00E95E55"/>
    <w:rsid w:val="00EA3DC6"/>
    <w:rsid w:val="00EA6A90"/>
    <w:rsid w:val="00EB286D"/>
    <w:rsid w:val="00EB6AEC"/>
    <w:rsid w:val="00EC5C1B"/>
    <w:rsid w:val="00EE2FFE"/>
    <w:rsid w:val="00EE7875"/>
    <w:rsid w:val="00EF7FEC"/>
    <w:rsid w:val="00F05CC2"/>
    <w:rsid w:val="00F0695D"/>
    <w:rsid w:val="00F1072F"/>
    <w:rsid w:val="00F132EE"/>
    <w:rsid w:val="00F141F7"/>
    <w:rsid w:val="00F14AF0"/>
    <w:rsid w:val="00F20C05"/>
    <w:rsid w:val="00F21872"/>
    <w:rsid w:val="00F22B27"/>
    <w:rsid w:val="00F23836"/>
    <w:rsid w:val="00F24FC2"/>
    <w:rsid w:val="00F34071"/>
    <w:rsid w:val="00F52AA1"/>
    <w:rsid w:val="00F6380D"/>
    <w:rsid w:val="00F800D2"/>
    <w:rsid w:val="00FA239C"/>
    <w:rsid w:val="00FB21E3"/>
    <w:rsid w:val="00FB4A9A"/>
    <w:rsid w:val="00FB5AA6"/>
    <w:rsid w:val="00FD6C9C"/>
    <w:rsid w:val="00FE243D"/>
    <w:rsid w:val="00FE2656"/>
    <w:rsid w:val="00FF68C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255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45277"/>
    <w:rPr>
      <w:rFonts w:ascii="Arial" w:hAnsi="Arial"/>
      <w:lang w:val="nl" w:eastAsia="nl-NL"/>
    </w:rPr>
  </w:style>
  <w:style w:type="paragraph" w:styleId="Kop1">
    <w:name w:val="heading 1"/>
    <w:basedOn w:val="Normaal"/>
    <w:next w:val="Normaal"/>
    <w:qFormat/>
    <w:rsid w:val="004F5C87"/>
    <w:pPr>
      <w:keepNext/>
      <w:spacing w:before="240" w:after="200" w:line="288" w:lineRule="auto"/>
      <w:ind w:left="567" w:hanging="567"/>
      <w:outlineLvl w:val="0"/>
    </w:pPr>
    <w:rPr>
      <w:b/>
      <w:kern w:val="28"/>
      <w:sz w:val="24"/>
    </w:rPr>
  </w:style>
  <w:style w:type="paragraph" w:styleId="Kop2">
    <w:name w:val="heading 2"/>
    <w:basedOn w:val="Kop1"/>
    <w:next w:val="Normaal"/>
    <w:qFormat/>
    <w:rsid w:val="004F5C87"/>
    <w:pPr>
      <w:spacing w:before="300"/>
      <w:ind w:left="709" w:hanging="709"/>
      <w:outlineLvl w:val="1"/>
    </w:pPr>
    <w:rPr>
      <w:sz w:val="20"/>
    </w:rPr>
  </w:style>
  <w:style w:type="paragraph" w:styleId="Kop3">
    <w:name w:val="heading 3"/>
    <w:basedOn w:val="Kop2"/>
    <w:next w:val="Normaal"/>
    <w:qFormat/>
    <w:rsid w:val="004F5C87"/>
    <w:pPr>
      <w:spacing w:before="0" w:after="0"/>
      <w:ind w:left="567" w:hanging="567"/>
      <w:outlineLvl w:val="2"/>
    </w:pPr>
    <w:rPr>
      <w:b w:val="0"/>
      <w:i/>
    </w:rPr>
  </w:style>
  <w:style w:type="paragraph" w:styleId="Kop4">
    <w:name w:val="heading 4"/>
    <w:basedOn w:val="Normaal"/>
    <w:next w:val="Normaal"/>
    <w:qFormat/>
    <w:rsid w:val="004F5C87"/>
    <w:pPr>
      <w:keepNext/>
      <w:spacing w:before="240" w:after="60"/>
      <w:outlineLvl w:val="3"/>
    </w:pPr>
    <w:rPr>
      <w:b/>
      <w:sz w:val="24"/>
    </w:rPr>
  </w:style>
  <w:style w:type="paragraph" w:styleId="Kop5">
    <w:name w:val="heading 5"/>
    <w:basedOn w:val="Normaal"/>
    <w:next w:val="Normaal"/>
    <w:qFormat/>
    <w:rsid w:val="004F5C87"/>
    <w:pPr>
      <w:spacing w:before="240" w:after="60"/>
      <w:outlineLvl w:val="4"/>
    </w:pPr>
  </w:style>
  <w:style w:type="paragraph" w:styleId="Kop6">
    <w:name w:val="heading 6"/>
    <w:basedOn w:val="Normaal"/>
    <w:next w:val="Normaal"/>
    <w:qFormat/>
    <w:rsid w:val="004F5C87"/>
    <w:pPr>
      <w:spacing w:before="240" w:after="60"/>
      <w:outlineLvl w:val="5"/>
    </w:pPr>
    <w:rPr>
      <w:i/>
    </w:rPr>
  </w:style>
  <w:style w:type="paragraph" w:styleId="Kop7">
    <w:name w:val="heading 7"/>
    <w:basedOn w:val="Normaal"/>
    <w:next w:val="Normaal"/>
    <w:qFormat/>
    <w:rsid w:val="004F5C87"/>
    <w:pPr>
      <w:spacing w:before="240" w:after="60"/>
      <w:outlineLvl w:val="6"/>
    </w:pPr>
  </w:style>
  <w:style w:type="paragraph" w:styleId="Kop8">
    <w:name w:val="heading 8"/>
    <w:basedOn w:val="Normaal"/>
    <w:next w:val="Normaal"/>
    <w:qFormat/>
    <w:rsid w:val="004F5C87"/>
    <w:pPr>
      <w:spacing w:before="240" w:after="60"/>
      <w:outlineLvl w:val="7"/>
    </w:pPr>
    <w:rPr>
      <w:i/>
    </w:rPr>
  </w:style>
  <w:style w:type="paragraph" w:styleId="Kop9">
    <w:name w:val="heading 9"/>
    <w:basedOn w:val="Normaal"/>
    <w:next w:val="Normaal"/>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Normaal"/>
    <w:rsid w:val="004F5C87"/>
    <w:pPr>
      <w:spacing w:after="120"/>
    </w:pPr>
  </w:style>
  <w:style w:type="paragraph" w:styleId="Inhopg1">
    <w:name w:val="toc 1"/>
    <w:basedOn w:val="Kop1"/>
    <w:next w:val="Normaal"/>
    <w:semiHidden/>
    <w:rsid w:val="004F5C87"/>
    <w:pPr>
      <w:keepNext w:val="0"/>
      <w:spacing w:after="120" w:line="240" w:lineRule="auto"/>
      <w:ind w:left="0" w:firstLine="0"/>
      <w:outlineLvl w:val="9"/>
    </w:pPr>
    <w:rPr>
      <w:bCs/>
      <w:kern w:val="0"/>
      <w:sz w:val="20"/>
      <w:szCs w:val="24"/>
    </w:rPr>
  </w:style>
  <w:style w:type="character" w:styleId="Paginanummer">
    <w:name w:val="page number"/>
    <w:rsid w:val="004F5C87"/>
    <w:rPr>
      <w:rFonts w:ascii="Arial" w:hAnsi="Arial"/>
      <w:b/>
      <w:sz w:val="18"/>
    </w:rPr>
  </w:style>
  <w:style w:type="paragraph" w:customStyle="1" w:styleId="BulletList">
    <w:name w:val="Bullet List"/>
    <w:basedOn w:val="Normaal"/>
    <w:rsid w:val="004F5C87"/>
    <w:pPr>
      <w:ind w:left="567" w:hanging="567"/>
    </w:pPr>
  </w:style>
  <w:style w:type="paragraph" w:customStyle="1" w:styleId="Copyright">
    <w:name w:val="Copyright"/>
    <w:basedOn w:val="Normaal"/>
    <w:rsid w:val="004F5C87"/>
    <w:pPr>
      <w:framePr w:hSpace="181" w:wrap="around" w:vAnchor="page" w:hAnchor="text" w:y="15764"/>
    </w:pPr>
    <w:rPr>
      <w:smallCaps/>
      <w:sz w:val="21"/>
    </w:rPr>
  </w:style>
  <w:style w:type="paragraph" w:styleId="Inhopg2">
    <w:name w:val="toc 2"/>
    <w:basedOn w:val="Inhopg1"/>
    <w:next w:val="Normaal"/>
    <w:semiHidden/>
    <w:rsid w:val="004F5C87"/>
    <w:pPr>
      <w:spacing w:before="120" w:after="0"/>
      <w:ind w:left="200"/>
    </w:pPr>
    <w:rPr>
      <w:b w:val="0"/>
      <w:bCs w:val="0"/>
      <w:i/>
      <w:iCs/>
    </w:rPr>
  </w:style>
  <w:style w:type="paragraph" w:styleId="Inhopg3">
    <w:name w:val="toc 3"/>
    <w:basedOn w:val="Inhopg1"/>
    <w:next w:val="Normaal"/>
    <w:semiHidden/>
    <w:rsid w:val="004F5C87"/>
    <w:pPr>
      <w:spacing w:before="0" w:after="0"/>
      <w:ind w:left="400"/>
    </w:pPr>
    <w:rPr>
      <w:b w:val="0"/>
      <w:bCs w:val="0"/>
    </w:rPr>
  </w:style>
  <w:style w:type="paragraph" w:styleId="Koptekst">
    <w:name w:val="header"/>
    <w:basedOn w:val="Normaal"/>
    <w:rsid w:val="004F5C87"/>
    <w:rPr>
      <w:rFonts w:ascii="Arial Narrow" w:hAnsi="Arial Narrow"/>
      <w:caps/>
      <w:spacing w:val="26"/>
      <w:sz w:val="18"/>
    </w:rPr>
  </w:style>
  <w:style w:type="paragraph" w:customStyle="1" w:styleId="Appendix">
    <w:name w:val="Appendix"/>
    <w:basedOn w:val="Normaal"/>
    <w:next w:val="Normaal"/>
    <w:rsid w:val="004F5C87"/>
    <w:pPr>
      <w:keepNext/>
      <w:widowControl w:val="0"/>
      <w:spacing w:before="1000" w:after="1000"/>
    </w:pPr>
    <w:rPr>
      <w:b/>
      <w:sz w:val="40"/>
    </w:rPr>
  </w:style>
  <w:style w:type="paragraph" w:customStyle="1" w:styleId="sysHidden">
    <w:name w:val="sys Hidden"/>
    <w:basedOn w:val="Normaal"/>
    <w:rsid w:val="004F5C87"/>
    <w:rPr>
      <w:vanish/>
      <w:sz w:val="21"/>
    </w:rPr>
  </w:style>
  <w:style w:type="paragraph" w:styleId="Voettekst">
    <w:name w:val="footer"/>
    <w:basedOn w:val="Normaal"/>
    <w:rsid w:val="004F5C87"/>
    <w:pPr>
      <w:tabs>
        <w:tab w:val="right" w:pos="7797"/>
      </w:tabs>
    </w:pPr>
    <w:rPr>
      <w:rFonts w:ascii="Arial Narrow" w:hAnsi="Arial Narrow"/>
      <w:caps/>
      <w:spacing w:val="26"/>
      <w:sz w:val="14"/>
    </w:rPr>
  </w:style>
  <w:style w:type="paragraph" w:customStyle="1" w:styleId="footer2">
    <w:name w:val="footer 2"/>
    <w:basedOn w:val="Voettekst"/>
    <w:rsid w:val="004F5C87"/>
    <w:pPr>
      <w:framePr w:hSpace="181" w:wrap="around" w:vAnchor="page" w:hAnchor="text" w:y="15764"/>
    </w:pPr>
  </w:style>
  <w:style w:type="paragraph" w:customStyle="1" w:styleId="Footercd">
    <w:name w:val="Footer cd"/>
    <w:basedOn w:val="Voettekst"/>
    <w:rsid w:val="004F5C87"/>
    <w:pPr>
      <w:pBdr>
        <w:top w:val="single" w:sz="6" w:space="5" w:color="auto"/>
      </w:pBdr>
      <w:tabs>
        <w:tab w:val="clear" w:pos="7797"/>
        <w:tab w:val="right" w:pos="8789"/>
      </w:tabs>
    </w:pPr>
  </w:style>
  <w:style w:type="paragraph" w:customStyle="1" w:styleId="Headercd">
    <w:name w:val="Header cd"/>
    <w:basedOn w:val="Koptekst"/>
    <w:next w:val="Koptekst"/>
    <w:rsid w:val="004F5C87"/>
    <w:pPr>
      <w:pBdr>
        <w:top w:val="single" w:sz="6" w:space="1" w:color="auto"/>
      </w:pBdr>
      <w:tabs>
        <w:tab w:val="right" w:pos="7797"/>
      </w:tabs>
    </w:pPr>
    <w:rPr>
      <w:sz w:val="16"/>
    </w:rPr>
  </w:style>
  <w:style w:type="paragraph" w:customStyle="1" w:styleId="Heading0">
    <w:name w:val="Heading 0"/>
    <w:basedOn w:val="Kop1"/>
    <w:next w:val="Plattetekst"/>
    <w:rsid w:val="004F5C87"/>
    <w:pPr>
      <w:pageBreakBefore/>
      <w:ind w:firstLine="0"/>
      <w:outlineLvl w:val="9"/>
    </w:pPr>
  </w:style>
  <w:style w:type="paragraph" w:customStyle="1" w:styleId="HeadingT">
    <w:name w:val="Heading T"/>
    <w:basedOn w:val="Heading0"/>
    <w:next w:val="Plattetekst"/>
    <w:rsid w:val="004F5C87"/>
    <w:pPr>
      <w:pageBreakBefore w:val="0"/>
      <w:spacing w:after="0"/>
    </w:pPr>
    <w:rPr>
      <w:caps/>
      <w:spacing w:val="26"/>
      <w:sz w:val="16"/>
    </w:rPr>
  </w:style>
  <w:style w:type="paragraph" w:styleId="Lijst">
    <w:name w:val="List"/>
    <w:basedOn w:val="Normaal"/>
    <w:rsid w:val="004F5C87"/>
    <w:pPr>
      <w:ind w:left="567" w:hanging="567"/>
    </w:pPr>
  </w:style>
  <w:style w:type="paragraph" w:styleId="Bronvermelding">
    <w:name w:val="table of authorities"/>
    <w:basedOn w:val="Normaal"/>
    <w:next w:val="Normaal"/>
    <w:semiHidden/>
    <w:rsid w:val="004F5C87"/>
    <w:pPr>
      <w:tabs>
        <w:tab w:val="right" w:leader="dot" w:pos="8789"/>
      </w:tabs>
      <w:ind w:left="220" w:hanging="220"/>
    </w:pPr>
  </w:style>
  <w:style w:type="paragraph" w:customStyle="1" w:styleId="AppKop2">
    <w:name w:val="App. Kop 2"/>
    <w:basedOn w:val="Kop2"/>
    <w:next w:val="Normaal"/>
    <w:rsid w:val="004F5C87"/>
    <w:pPr>
      <w:ind w:left="0" w:firstLine="0"/>
      <w:outlineLvl w:val="9"/>
    </w:pPr>
  </w:style>
  <w:style w:type="paragraph" w:customStyle="1" w:styleId="AppKop3">
    <w:name w:val="App. Kop 3"/>
    <w:basedOn w:val="Kop3"/>
    <w:next w:val="Normaal"/>
    <w:rsid w:val="004F5C87"/>
    <w:pPr>
      <w:ind w:left="0" w:firstLine="0"/>
      <w:outlineLvl w:val="9"/>
    </w:pPr>
  </w:style>
  <w:style w:type="paragraph" w:styleId="Berichtkop">
    <w:name w:val="Message Header"/>
    <w:basedOn w:val="Normaal"/>
    <w:rsid w:val="004F5C87"/>
    <w:pPr>
      <w:ind w:left="1134" w:hanging="1134"/>
    </w:pPr>
    <w:rPr>
      <w:sz w:val="24"/>
    </w:rPr>
  </w:style>
  <w:style w:type="paragraph" w:styleId="Lijstvoortzetting">
    <w:name w:val="List Continue"/>
    <w:basedOn w:val="Normaal"/>
    <w:rsid w:val="004F5C87"/>
    <w:pPr>
      <w:spacing w:after="120"/>
      <w:ind w:left="283"/>
    </w:pPr>
  </w:style>
  <w:style w:type="paragraph" w:styleId="Lijstvoortzetting2">
    <w:name w:val="List Continue 2"/>
    <w:basedOn w:val="Normaal"/>
    <w:rsid w:val="004F5C87"/>
    <w:pPr>
      <w:spacing w:after="120"/>
      <w:ind w:left="566"/>
    </w:pPr>
  </w:style>
  <w:style w:type="paragraph" w:styleId="Lijstopsomteken">
    <w:name w:val="List Bullet"/>
    <w:basedOn w:val="Normaal"/>
    <w:rsid w:val="004F5C87"/>
    <w:pPr>
      <w:ind w:left="283" w:hanging="283"/>
    </w:pPr>
  </w:style>
  <w:style w:type="paragraph" w:styleId="Normaalweb">
    <w:name w:val="Normal (Web)"/>
    <w:basedOn w:val="Normaal"/>
    <w:rsid w:val="004F5C87"/>
    <w:pPr>
      <w:spacing w:before="100" w:beforeAutospacing="1" w:after="100" w:afterAutospacing="1"/>
    </w:pPr>
    <w:rPr>
      <w:color w:val="000033"/>
      <w:sz w:val="24"/>
      <w:szCs w:val="24"/>
      <w:lang w:val="nl-NL"/>
    </w:rPr>
  </w:style>
  <w:style w:type="paragraph" w:styleId="Plattetekstinspringen">
    <w:name w:val="Body Text Indent"/>
    <w:basedOn w:val="Normaal"/>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Normaal"/>
    <w:next w:val="Normaal"/>
    <w:autoRedefine/>
    <w:semiHidden/>
    <w:rsid w:val="004F5C87"/>
    <w:pPr>
      <w:ind w:left="200" w:hanging="200"/>
    </w:pPr>
  </w:style>
  <w:style w:type="paragraph" w:styleId="Index2">
    <w:name w:val="index 2"/>
    <w:basedOn w:val="Normaal"/>
    <w:next w:val="Normaal"/>
    <w:autoRedefine/>
    <w:semiHidden/>
    <w:rsid w:val="004F5C87"/>
    <w:pPr>
      <w:ind w:left="400" w:hanging="200"/>
    </w:pPr>
  </w:style>
  <w:style w:type="paragraph" w:styleId="Index3">
    <w:name w:val="index 3"/>
    <w:basedOn w:val="Normaal"/>
    <w:next w:val="Normaal"/>
    <w:autoRedefine/>
    <w:semiHidden/>
    <w:rsid w:val="004F5C87"/>
    <w:pPr>
      <w:ind w:left="600" w:hanging="200"/>
    </w:pPr>
  </w:style>
  <w:style w:type="paragraph" w:styleId="Index4">
    <w:name w:val="index 4"/>
    <w:basedOn w:val="Normaal"/>
    <w:next w:val="Normaal"/>
    <w:autoRedefine/>
    <w:semiHidden/>
    <w:rsid w:val="004F5C87"/>
    <w:pPr>
      <w:ind w:left="800" w:hanging="200"/>
    </w:pPr>
  </w:style>
  <w:style w:type="paragraph" w:styleId="Index5">
    <w:name w:val="index 5"/>
    <w:basedOn w:val="Normaal"/>
    <w:next w:val="Normaal"/>
    <w:autoRedefine/>
    <w:semiHidden/>
    <w:rsid w:val="004F5C87"/>
    <w:pPr>
      <w:ind w:left="1000" w:hanging="200"/>
    </w:pPr>
  </w:style>
  <w:style w:type="paragraph" w:styleId="Index6">
    <w:name w:val="index 6"/>
    <w:basedOn w:val="Normaal"/>
    <w:next w:val="Normaal"/>
    <w:autoRedefine/>
    <w:semiHidden/>
    <w:rsid w:val="004F5C87"/>
    <w:pPr>
      <w:ind w:left="1200" w:hanging="200"/>
    </w:pPr>
  </w:style>
  <w:style w:type="paragraph" w:styleId="Index7">
    <w:name w:val="index 7"/>
    <w:basedOn w:val="Normaal"/>
    <w:next w:val="Normaal"/>
    <w:autoRedefine/>
    <w:semiHidden/>
    <w:rsid w:val="004F5C87"/>
    <w:pPr>
      <w:ind w:left="1400" w:hanging="200"/>
    </w:pPr>
  </w:style>
  <w:style w:type="paragraph" w:styleId="Index8">
    <w:name w:val="index 8"/>
    <w:basedOn w:val="Normaal"/>
    <w:next w:val="Normaal"/>
    <w:autoRedefine/>
    <w:semiHidden/>
    <w:rsid w:val="004F5C87"/>
    <w:pPr>
      <w:ind w:left="1600" w:hanging="200"/>
    </w:pPr>
  </w:style>
  <w:style w:type="paragraph" w:styleId="Index9">
    <w:name w:val="index 9"/>
    <w:basedOn w:val="Normaal"/>
    <w:next w:val="Normaal"/>
    <w:autoRedefine/>
    <w:semiHidden/>
    <w:rsid w:val="004F5C87"/>
    <w:pPr>
      <w:ind w:left="1800" w:hanging="200"/>
    </w:pPr>
  </w:style>
  <w:style w:type="paragraph" w:styleId="Indexkop">
    <w:name w:val="index heading"/>
    <w:basedOn w:val="Normaal"/>
    <w:next w:val="Index1"/>
    <w:semiHidden/>
    <w:rsid w:val="004F5C87"/>
  </w:style>
  <w:style w:type="paragraph" w:styleId="Inhopg4">
    <w:name w:val="toc 4"/>
    <w:basedOn w:val="Normaal"/>
    <w:next w:val="Normaal"/>
    <w:autoRedefine/>
    <w:semiHidden/>
    <w:rsid w:val="004F5C87"/>
    <w:pPr>
      <w:ind w:left="600"/>
    </w:pPr>
    <w:rPr>
      <w:szCs w:val="24"/>
    </w:rPr>
  </w:style>
  <w:style w:type="paragraph" w:styleId="Inhopg5">
    <w:name w:val="toc 5"/>
    <w:basedOn w:val="Normaal"/>
    <w:next w:val="Normaal"/>
    <w:autoRedefine/>
    <w:semiHidden/>
    <w:rsid w:val="004F5C87"/>
    <w:pPr>
      <w:ind w:left="800"/>
    </w:pPr>
    <w:rPr>
      <w:szCs w:val="24"/>
    </w:rPr>
  </w:style>
  <w:style w:type="paragraph" w:styleId="Inhopg6">
    <w:name w:val="toc 6"/>
    <w:basedOn w:val="Normaal"/>
    <w:next w:val="Normaal"/>
    <w:autoRedefine/>
    <w:semiHidden/>
    <w:rsid w:val="004F5C87"/>
    <w:pPr>
      <w:ind w:left="1000"/>
    </w:pPr>
    <w:rPr>
      <w:szCs w:val="24"/>
    </w:rPr>
  </w:style>
  <w:style w:type="paragraph" w:styleId="Inhopg7">
    <w:name w:val="toc 7"/>
    <w:basedOn w:val="Normaal"/>
    <w:next w:val="Normaal"/>
    <w:autoRedefine/>
    <w:semiHidden/>
    <w:rsid w:val="004F5C87"/>
    <w:pPr>
      <w:ind w:left="1200"/>
    </w:pPr>
    <w:rPr>
      <w:szCs w:val="24"/>
    </w:rPr>
  </w:style>
  <w:style w:type="paragraph" w:styleId="Inhopg8">
    <w:name w:val="toc 8"/>
    <w:basedOn w:val="Normaal"/>
    <w:next w:val="Normaal"/>
    <w:autoRedefine/>
    <w:semiHidden/>
    <w:rsid w:val="004F5C87"/>
    <w:pPr>
      <w:ind w:left="1400"/>
    </w:pPr>
    <w:rPr>
      <w:szCs w:val="24"/>
    </w:rPr>
  </w:style>
  <w:style w:type="paragraph" w:styleId="Inhopg9">
    <w:name w:val="toc 9"/>
    <w:basedOn w:val="Normaal"/>
    <w:next w:val="Normaal"/>
    <w:autoRedefine/>
    <w:semiHidden/>
    <w:rsid w:val="004F5C87"/>
    <w:pPr>
      <w:ind w:left="1600"/>
    </w:pPr>
    <w:rPr>
      <w:szCs w:val="24"/>
    </w:rPr>
  </w:style>
  <w:style w:type="character" w:styleId="Hyperlink">
    <w:name w:val="Hyperlink"/>
    <w:basedOn w:val="Standaardalinea-lettertype"/>
    <w:rsid w:val="004F5C87"/>
    <w:rPr>
      <w:color w:val="0000FF"/>
      <w:u w:val="single"/>
    </w:rPr>
  </w:style>
  <w:style w:type="paragraph" w:styleId="Kopbronvermelding">
    <w:name w:val="toa heading"/>
    <w:basedOn w:val="Normaal"/>
    <w:next w:val="Normaal"/>
    <w:semiHidden/>
    <w:rsid w:val="004F5C87"/>
    <w:pPr>
      <w:spacing w:before="120"/>
    </w:pPr>
    <w:rPr>
      <w:b/>
      <w:bCs/>
      <w:szCs w:val="24"/>
    </w:rPr>
  </w:style>
  <w:style w:type="paragraph" w:customStyle="1" w:styleId="zreportaddinfo">
    <w:name w:val="zreport addinfo"/>
    <w:basedOn w:val="Normaal"/>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Normaal"/>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Normaal"/>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Standaardalinea-lettertype"/>
    <w:rsid w:val="004F5C87"/>
    <w:rPr>
      <w:b/>
      <w:kern w:val="28"/>
      <w:sz w:val="24"/>
      <w:lang w:val="nl" w:eastAsia="nl-NL" w:bidi="ar-SA"/>
    </w:rPr>
  </w:style>
  <w:style w:type="paragraph" w:styleId="Ballontekst">
    <w:name w:val="Balloon Text"/>
    <w:basedOn w:val="Norma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elraster">
    <w:name w:val="Table Grid"/>
    <w:basedOn w:val="Standaardtabel"/>
    <w:rsid w:val="00B6473E"/>
    <w:pPr>
      <w:spacing w:line="280" w:lineRule="atLeast"/>
    </w:pPr>
    <w:rPr>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2">
    <w:name w:val="Body Text 2"/>
    <w:basedOn w:val="Normaal"/>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jstalinea">
    <w:name w:val="List Paragraph"/>
    <w:basedOn w:val="Normaal"/>
    <w:uiPriority w:val="34"/>
    <w:qFormat/>
    <w:rsid w:val="00B6473E"/>
    <w:pPr>
      <w:spacing w:line="280" w:lineRule="atLeast"/>
      <w:ind w:left="720"/>
      <w:contextualSpacing/>
    </w:pPr>
    <w:rPr>
      <w:szCs w:val="24"/>
      <w:lang w:val="nl-NL"/>
    </w:rPr>
  </w:style>
  <w:style w:type="character" w:styleId="Verwijzingopmerking">
    <w:name w:val="annotation reference"/>
    <w:basedOn w:val="Standaardalinea-lettertype"/>
    <w:uiPriority w:val="99"/>
    <w:semiHidden/>
    <w:unhideWhenUsed/>
    <w:rsid w:val="00DC2F77"/>
    <w:rPr>
      <w:sz w:val="16"/>
      <w:szCs w:val="16"/>
    </w:rPr>
  </w:style>
  <w:style w:type="paragraph" w:styleId="Tekstopmerking">
    <w:name w:val="annotation text"/>
    <w:basedOn w:val="Normaal"/>
    <w:link w:val="TekstopmerkingTeken"/>
    <w:uiPriority w:val="99"/>
    <w:semiHidden/>
    <w:unhideWhenUsed/>
    <w:rsid w:val="00DC2F77"/>
  </w:style>
  <w:style w:type="character" w:customStyle="1" w:styleId="TekstopmerkingTeken">
    <w:name w:val="Tekst opmerking Teken"/>
    <w:basedOn w:val="Standaardalinea-lettertype"/>
    <w:link w:val="Tekstopmerking"/>
    <w:uiPriority w:val="99"/>
    <w:semiHidden/>
    <w:rsid w:val="00DC2F77"/>
    <w:rPr>
      <w:lang w:val="nl" w:eastAsia="nl-NL"/>
    </w:rPr>
  </w:style>
  <w:style w:type="paragraph" w:styleId="Onderwerpvanopmerking">
    <w:name w:val="annotation subject"/>
    <w:basedOn w:val="Tekstopmerking"/>
    <w:next w:val="Tekstopmerking"/>
    <w:link w:val="OnderwerpvanopmerkingTeken"/>
    <w:uiPriority w:val="99"/>
    <w:semiHidden/>
    <w:unhideWhenUsed/>
    <w:rsid w:val="00DC2F77"/>
    <w:rPr>
      <w:b/>
      <w:bCs/>
    </w:rPr>
  </w:style>
  <w:style w:type="character" w:customStyle="1" w:styleId="OnderwerpvanopmerkingTeken">
    <w:name w:val="Onderwerp van opmerking Teken"/>
    <w:basedOn w:val="TekstopmerkingTeken"/>
    <w:link w:val="Onderwerpvanopmerking"/>
    <w:uiPriority w:val="99"/>
    <w:semiHidden/>
    <w:rsid w:val="00DC2F77"/>
    <w:rPr>
      <w:b/>
      <w:bCs/>
      <w:lang w:val="nl" w:eastAsia="nl-NL"/>
    </w:rPr>
  </w:style>
  <w:style w:type="character" w:styleId="GevolgdeHyperlink">
    <w:name w:val="FollowedHyperlink"/>
    <w:basedOn w:val="Standaardalinea-lettertype"/>
    <w:uiPriority w:val="99"/>
    <w:semiHidden/>
    <w:unhideWhenUsed/>
    <w:rsid w:val="00F1072F"/>
    <w:rPr>
      <w:color w:val="800080" w:themeColor="followedHyperlink"/>
      <w:u w:val="single"/>
    </w:rPr>
  </w:style>
  <w:style w:type="character" w:customStyle="1" w:styleId="apple-converted-space">
    <w:name w:val="apple-converted-space"/>
    <w:basedOn w:val="Standaardalinea-lettertype"/>
    <w:rsid w:val="00202DAE"/>
  </w:style>
  <w:style w:type="paragraph" w:styleId="Voetnoottekst">
    <w:name w:val="footnote text"/>
    <w:basedOn w:val="Normaal"/>
    <w:link w:val="VoetnoottekstTeken"/>
    <w:uiPriority w:val="99"/>
    <w:unhideWhenUsed/>
    <w:rsid w:val="00D928A8"/>
    <w:rPr>
      <w:sz w:val="24"/>
      <w:szCs w:val="24"/>
    </w:rPr>
  </w:style>
  <w:style w:type="character" w:customStyle="1" w:styleId="VoetnoottekstTeken">
    <w:name w:val="Voetnoottekst Teken"/>
    <w:basedOn w:val="Standaardalinea-lettertype"/>
    <w:link w:val="Voetnoottekst"/>
    <w:uiPriority w:val="99"/>
    <w:rsid w:val="00D928A8"/>
    <w:rPr>
      <w:rFonts w:ascii="Arial" w:hAnsi="Arial"/>
      <w:sz w:val="24"/>
      <w:szCs w:val="24"/>
      <w:lang w:val="nl" w:eastAsia="nl-NL"/>
    </w:rPr>
  </w:style>
  <w:style w:type="character" w:styleId="Voetnootmarkering">
    <w:name w:val="footnote reference"/>
    <w:basedOn w:val="Standaardalinea-lettertype"/>
    <w:uiPriority w:val="99"/>
    <w:unhideWhenUsed/>
    <w:rsid w:val="00D928A8"/>
    <w:rPr>
      <w:vertAlign w:val="superscript"/>
    </w:rPr>
  </w:style>
  <w:style w:type="character" w:customStyle="1" w:styleId="Hyperlink0">
    <w:name w:val="Hyperlink.0"/>
    <w:basedOn w:val="Standaardalinea-lettertype"/>
    <w:rsid w:val="00547407"/>
    <w:rPr>
      <w:color w:val="0000FF"/>
      <w:u w:val="single" w:color="0000FF"/>
      <w:lang w:val="nl-NL"/>
    </w:rPr>
  </w:style>
  <w:style w:type="paragraph" w:styleId="Geenafstand">
    <w:name w:val="No Spacing"/>
    <w:uiPriority w:val="1"/>
    <w:qFormat/>
    <w:rsid w:val="00547407"/>
    <w:pPr>
      <w:pBdr>
        <w:top w:val="nil"/>
        <w:left w:val="nil"/>
        <w:bottom w:val="nil"/>
        <w:right w:val="nil"/>
        <w:between w:val="nil"/>
        <w:bar w:val="nil"/>
      </w:pBdr>
    </w:pPr>
    <w:rPr>
      <w:rFonts w:eastAsia="Cambria" w:cs="Cambria"/>
      <w:color w:val="000000"/>
      <w:u w:color="000000"/>
      <w:bdr w:val="nil"/>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45277"/>
    <w:rPr>
      <w:rFonts w:ascii="Arial" w:hAnsi="Arial"/>
      <w:lang w:val="nl" w:eastAsia="nl-NL"/>
    </w:rPr>
  </w:style>
  <w:style w:type="paragraph" w:styleId="Kop1">
    <w:name w:val="heading 1"/>
    <w:basedOn w:val="Normaal"/>
    <w:next w:val="Normaal"/>
    <w:qFormat/>
    <w:rsid w:val="004F5C87"/>
    <w:pPr>
      <w:keepNext/>
      <w:spacing w:before="240" w:after="200" w:line="288" w:lineRule="auto"/>
      <w:ind w:left="567" w:hanging="567"/>
      <w:outlineLvl w:val="0"/>
    </w:pPr>
    <w:rPr>
      <w:b/>
      <w:kern w:val="28"/>
      <w:sz w:val="24"/>
    </w:rPr>
  </w:style>
  <w:style w:type="paragraph" w:styleId="Kop2">
    <w:name w:val="heading 2"/>
    <w:basedOn w:val="Kop1"/>
    <w:next w:val="Normaal"/>
    <w:qFormat/>
    <w:rsid w:val="004F5C87"/>
    <w:pPr>
      <w:spacing w:before="300"/>
      <w:ind w:left="709" w:hanging="709"/>
      <w:outlineLvl w:val="1"/>
    </w:pPr>
    <w:rPr>
      <w:sz w:val="20"/>
    </w:rPr>
  </w:style>
  <w:style w:type="paragraph" w:styleId="Kop3">
    <w:name w:val="heading 3"/>
    <w:basedOn w:val="Kop2"/>
    <w:next w:val="Normaal"/>
    <w:qFormat/>
    <w:rsid w:val="004F5C87"/>
    <w:pPr>
      <w:spacing w:before="0" w:after="0"/>
      <w:ind w:left="567" w:hanging="567"/>
      <w:outlineLvl w:val="2"/>
    </w:pPr>
    <w:rPr>
      <w:b w:val="0"/>
      <w:i/>
    </w:rPr>
  </w:style>
  <w:style w:type="paragraph" w:styleId="Kop4">
    <w:name w:val="heading 4"/>
    <w:basedOn w:val="Normaal"/>
    <w:next w:val="Normaal"/>
    <w:qFormat/>
    <w:rsid w:val="004F5C87"/>
    <w:pPr>
      <w:keepNext/>
      <w:spacing w:before="240" w:after="60"/>
      <w:outlineLvl w:val="3"/>
    </w:pPr>
    <w:rPr>
      <w:b/>
      <w:sz w:val="24"/>
    </w:rPr>
  </w:style>
  <w:style w:type="paragraph" w:styleId="Kop5">
    <w:name w:val="heading 5"/>
    <w:basedOn w:val="Normaal"/>
    <w:next w:val="Normaal"/>
    <w:qFormat/>
    <w:rsid w:val="004F5C87"/>
    <w:pPr>
      <w:spacing w:before="240" w:after="60"/>
      <w:outlineLvl w:val="4"/>
    </w:pPr>
  </w:style>
  <w:style w:type="paragraph" w:styleId="Kop6">
    <w:name w:val="heading 6"/>
    <w:basedOn w:val="Normaal"/>
    <w:next w:val="Normaal"/>
    <w:qFormat/>
    <w:rsid w:val="004F5C87"/>
    <w:pPr>
      <w:spacing w:before="240" w:after="60"/>
      <w:outlineLvl w:val="5"/>
    </w:pPr>
    <w:rPr>
      <w:i/>
    </w:rPr>
  </w:style>
  <w:style w:type="paragraph" w:styleId="Kop7">
    <w:name w:val="heading 7"/>
    <w:basedOn w:val="Normaal"/>
    <w:next w:val="Normaal"/>
    <w:qFormat/>
    <w:rsid w:val="004F5C87"/>
    <w:pPr>
      <w:spacing w:before="240" w:after="60"/>
      <w:outlineLvl w:val="6"/>
    </w:pPr>
  </w:style>
  <w:style w:type="paragraph" w:styleId="Kop8">
    <w:name w:val="heading 8"/>
    <w:basedOn w:val="Normaal"/>
    <w:next w:val="Normaal"/>
    <w:qFormat/>
    <w:rsid w:val="004F5C87"/>
    <w:pPr>
      <w:spacing w:before="240" w:after="60"/>
      <w:outlineLvl w:val="7"/>
    </w:pPr>
    <w:rPr>
      <w:i/>
    </w:rPr>
  </w:style>
  <w:style w:type="paragraph" w:styleId="Kop9">
    <w:name w:val="heading 9"/>
    <w:basedOn w:val="Normaal"/>
    <w:next w:val="Normaal"/>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Normaal"/>
    <w:rsid w:val="004F5C87"/>
    <w:pPr>
      <w:spacing w:after="120"/>
    </w:pPr>
  </w:style>
  <w:style w:type="paragraph" w:styleId="Inhopg1">
    <w:name w:val="toc 1"/>
    <w:basedOn w:val="Kop1"/>
    <w:next w:val="Normaal"/>
    <w:semiHidden/>
    <w:rsid w:val="004F5C87"/>
    <w:pPr>
      <w:keepNext w:val="0"/>
      <w:spacing w:after="120" w:line="240" w:lineRule="auto"/>
      <w:ind w:left="0" w:firstLine="0"/>
      <w:outlineLvl w:val="9"/>
    </w:pPr>
    <w:rPr>
      <w:bCs/>
      <w:kern w:val="0"/>
      <w:sz w:val="20"/>
      <w:szCs w:val="24"/>
    </w:rPr>
  </w:style>
  <w:style w:type="character" w:styleId="Paginanummer">
    <w:name w:val="page number"/>
    <w:rsid w:val="004F5C87"/>
    <w:rPr>
      <w:rFonts w:ascii="Arial" w:hAnsi="Arial"/>
      <w:b/>
      <w:sz w:val="18"/>
    </w:rPr>
  </w:style>
  <w:style w:type="paragraph" w:customStyle="1" w:styleId="BulletList">
    <w:name w:val="Bullet List"/>
    <w:basedOn w:val="Normaal"/>
    <w:rsid w:val="004F5C87"/>
    <w:pPr>
      <w:ind w:left="567" w:hanging="567"/>
    </w:pPr>
  </w:style>
  <w:style w:type="paragraph" w:customStyle="1" w:styleId="Copyright">
    <w:name w:val="Copyright"/>
    <w:basedOn w:val="Normaal"/>
    <w:rsid w:val="004F5C87"/>
    <w:pPr>
      <w:framePr w:hSpace="181" w:wrap="around" w:vAnchor="page" w:hAnchor="text" w:y="15764"/>
    </w:pPr>
    <w:rPr>
      <w:smallCaps/>
      <w:sz w:val="21"/>
    </w:rPr>
  </w:style>
  <w:style w:type="paragraph" w:styleId="Inhopg2">
    <w:name w:val="toc 2"/>
    <w:basedOn w:val="Inhopg1"/>
    <w:next w:val="Normaal"/>
    <w:semiHidden/>
    <w:rsid w:val="004F5C87"/>
    <w:pPr>
      <w:spacing w:before="120" w:after="0"/>
      <w:ind w:left="200"/>
    </w:pPr>
    <w:rPr>
      <w:b w:val="0"/>
      <w:bCs w:val="0"/>
      <w:i/>
      <w:iCs/>
    </w:rPr>
  </w:style>
  <w:style w:type="paragraph" w:styleId="Inhopg3">
    <w:name w:val="toc 3"/>
    <w:basedOn w:val="Inhopg1"/>
    <w:next w:val="Normaal"/>
    <w:semiHidden/>
    <w:rsid w:val="004F5C87"/>
    <w:pPr>
      <w:spacing w:before="0" w:after="0"/>
      <w:ind w:left="400"/>
    </w:pPr>
    <w:rPr>
      <w:b w:val="0"/>
      <w:bCs w:val="0"/>
    </w:rPr>
  </w:style>
  <w:style w:type="paragraph" w:styleId="Koptekst">
    <w:name w:val="header"/>
    <w:basedOn w:val="Normaal"/>
    <w:rsid w:val="004F5C87"/>
    <w:rPr>
      <w:rFonts w:ascii="Arial Narrow" w:hAnsi="Arial Narrow"/>
      <w:caps/>
      <w:spacing w:val="26"/>
      <w:sz w:val="18"/>
    </w:rPr>
  </w:style>
  <w:style w:type="paragraph" w:customStyle="1" w:styleId="Appendix">
    <w:name w:val="Appendix"/>
    <w:basedOn w:val="Normaal"/>
    <w:next w:val="Normaal"/>
    <w:rsid w:val="004F5C87"/>
    <w:pPr>
      <w:keepNext/>
      <w:widowControl w:val="0"/>
      <w:spacing w:before="1000" w:after="1000"/>
    </w:pPr>
    <w:rPr>
      <w:b/>
      <w:sz w:val="40"/>
    </w:rPr>
  </w:style>
  <w:style w:type="paragraph" w:customStyle="1" w:styleId="sysHidden">
    <w:name w:val="sys Hidden"/>
    <w:basedOn w:val="Normaal"/>
    <w:rsid w:val="004F5C87"/>
    <w:rPr>
      <w:vanish/>
      <w:sz w:val="21"/>
    </w:rPr>
  </w:style>
  <w:style w:type="paragraph" w:styleId="Voettekst">
    <w:name w:val="footer"/>
    <w:basedOn w:val="Normaal"/>
    <w:rsid w:val="004F5C87"/>
    <w:pPr>
      <w:tabs>
        <w:tab w:val="right" w:pos="7797"/>
      </w:tabs>
    </w:pPr>
    <w:rPr>
      <w:rFonts w:ascii="Arial Narrow" w:hAnsi="Arial Narrow"/>
      <w:caps/>
      <w:spacing w:val="26"/>
      <w:sz w:val="14"/>
    </w:rPr>
  </w:style>
  <w:style w:type="paragraph" w:customStyle="1" w:styleId="footer2">
    <w:name w:val="footer 2"/>
    <w:basedOn w:val="Voettekst"/>
    <w:rsid w:val="004F5C87"/>
    <w:pPr>
      <w:framePr w:hSpace="181" w:wrap="around" w:vAnchor="page" w:hAnchor="text" w:y="15764"/>
    </w:pPr>
  </w:style>
  <w:style w:type="paragraph" w:customStyle="1" w:styleId="Footercd">
    <w:name w:val="Footer cd"/>
    <w:basedOn w:val="Voettekst"/>
    <w:rsid w:val="004F5C87"/>
    <w:pPr>
      <w:pBdr>
        <w:top w:val="single" w:sz="6" w:space="5" w:color="auto"/>
      </w:pBdr>
      <w:tabs>
        <w:tab w:val="clear" w:pos="7797"/>
        <w:tab w:val="right" w:pos="8789"/>
      </w:tabs>
    </w:pPr>
  </w:style>
  <w:style w:type="paragraph" w:customStyle="1" w:styleId="Headercd">
    <w:name w:val="Header cd"/>
    <w:basedOn w:val="Koptekst"/>
    <w:next w:val="Koptekst"/>
    <w:rsid w:val="004F5C87"/>
    <w:pPr>
      <w:pBdr>
        <w:top w:val="single" w:sz="6" w:space="1" w:color="auto"/>
      </w:pBdr>
      <w:tabs>
        <w:tab w:val="right" w:pos="7797"/>
      </w:tabs>
    </w:pPr>
    <w:rPr>
      <w:sz w:val="16"/>
    </w:rPr>
  </w:style>
  <w:style w:type="paragraph" w:customStyle="1" w:styleId="Heading0">
    <w:name w:val="Heading 0"/>
    <w:basedOn w:val="Kop1"/>
    <w:next w:val="Plattetekst"/>
    <w:rsid w:val="004F5C87"/>
    <w:pPr>
      <w:pageBreakBefore/>
      <w:ind w:firstLine="0"/>
      <w:outlineLvl w:val="9"/>
    </w:pPr>
  </w:style>
  <w:style w:type="paragraph" w:customStyle="1" w:styleId="HeadingT">
    <w:name w:val="Heading T"/>
    <w:basedOn w:val="Heading0"/>
    <w:next w:val="Plattetekst"/>
    <w:rsid w:val="004F5C87"/>
    <w:pPr>
      <w:pageBreakBefore w:val="0"/>
      <w:spacing w:after="0"/>
    </w:pPr>
    <w:rPr>
      <w:caps/>
      <w:spacing w:val="26"/>
      <w:sz w:val="16"/>
    </w:rPr>
  </w:style>
  <w:style w:type="paragraph" w:styleId="Lijst">
    <w:name w:val="List"/>
    <w:basedOn w:val="Normaal"/>
    <w:rsid w:val="004F5C87"/>
    <w:pPr>
      <w:ind w:left="567" w:hanging="567"/>
    </w:pPr>
  </w:style>
  <w:style w:type="paragraph" w:styleId="Bronvermelding">
    <w:name w:val="table of authorities"/>
    <w:basedOn w:val="Normaal"/>
    <w:next w:val="Normaal"/>
    <w:semiHidden/>
    <w:rsid w:val="004F5C87"/>
    <w:pPr>
      <w:tabs>
        <w:tab w:val="right" w:leader="dot" w:pos="8789"/>
      </w:tabs>
      <w:ind w:left="220" w:hanging="220"/>
    </w:pPr>
  </w:style>
  <w:style w:type="paragraph" w:customStyle="1" w:styleId="AppKop2">
    <w:name w:val="App. Kop 2"/>
    <w:basedOn w:val="Kop2"/>
    <w:next w:val="Normaal"/>
    <w:rsid w:val="004F5C87"/>
    <w:pPr>
      <w:ind w:left="0" w:firstLine="0"/>
      <w:outlineLvl w:val="9"/>
    </w:pPr>
  </w:style>
  <w:style w:type="paragraph" w:customStyle="1" w:styleId="AppKop3">
    <w:name w:val="App. Kop 3"/>
    <w:basedOn w:val="Kop3"/>
    <w:next w:val="Normaal"/>
    <w:rsid w:val="004F5C87"/>
    <w:pPr>
      <w:ind w:left="0" w:firstLine="0"/>
      <w:outlineLvl w:val="9"/>
    </w:pPr>
  </w:style>
  <w:style w:type="paragraph" w:styleId="Berichtkop">
    <w:name w:val="Message Header"/>
    <w:basedOn w:val="Normaal"/>
    <w:rsid w:val="004F5C87"/>
    <w:pPr>
      <w:ind w:left="1134" w:hanging="1134"/>
    </w:pPr>
    <w:rPr>
      <w:sz w:val="24"/>
    </w:rPr>
  </w:style>
  <w:style w:type="paragraph" w:styleId="Lijstvoortzetting">
    <w:name w:val="List Continue"/>
    <w:basedOn w:val="Normaal"/>
    <w:rsid w:val="004F5C87"/>
    <w:pPr>
      <w:spacing w:after="120"/>
      <w:ind w:left="283"/>
    </w:pPr>
  </w:style>
  <w:style w:type="paragraph" w:styleId="Lijstvoortzetting2">
    <w:name w:val="List Continue 2"/>
    <w:basedOn w:val="Normaal"/>
    <w:rsid w:val="004F5C87"/>
    <w:pPr>
      <w:spacing w:after="120"/>
      <w:ind w:left="566"/>
    </w:pPr>
  </w:style>
  <w:style w:type="paragraph" w:styleId="Lijstopsomteken">
    <w:name w:val="List Bullet"/>
    <w:basedOn w:val="Normaal"/>
    <w:rsid w:val="004F5C87"/>
    <w:pPr>
      <w:ind w:left="283" w:hanging="283"/>
    </w:pPr>
  </w:style>
  <w:style w:type="paragraph" w:styleId="Normaalweb">
    <w:name w:val="Normal (Web)"/>
    <w:basedOn w:val="Normaal"/>
    <w:rsid w:val="004F5C87"/>
    <w:pPr>
      <w:spacing w:before="100" w:beforeAutospacing="1" w:after="100" w:afterAutospacing="1"/>
    </w:pPr>
    <w:rPr>
      <w:color w:val="000033"/>
      <w:sz w:val="24"/>
      <w:szCs w:val="24"/>
      <w:lang w:val="nl-NL"/>
    </w:rPr>
  </w:style>
  <w:style w:type="paragraph" w:styleId="Plattetekstinspringen">
    <w:name w:val="Body Text Indent"/>
    <w:basedOn w:val="Normaal"/>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Normaal"/>
    <w:next w:val="Normaal"/>
    <w:autoRedefine/>
    <w:semiHidden/>
    <w:rsid w:val="004F5C87"/>
    <w:pPr>
      <w:ind w:left="200" w:hanging="200"/>
    </w:pPr>
  </w:style>
  <w:style w:type="paragraph" w:styleId="Index2">
    <w:name w:val="index 2"/>
    <w:basedOn w:val="Normaal"/>
    <w:next w:val="Normaal"/>
    <w:autoRedefine/>
    <w:semiHidden/>
    <w:rsid w:val="004F5C87"/>
    <w:pPr>
      <w:ind w:left="400" w:hanging="200"/>
    </w:pPr>
  </w:style>
  <w:style w:type="paragraph" w:styleId="Index3">
    <w:name w:val="index 3"/>
    <w:basedOn w:val="Normaal"/>
    <w:next w:val="Normaal"/>
    <w:autoRedefine/>
    <w:semiHidden/>
    <w:rsid w:val="004F5C87"/>
    <w:pPr>
      <w:ind w:left="600" w:hanging="200"/>
    </w:pPr>
  </w:style>
  <w:style w:type="paragraph" w:styleId="Index4">
    <w:name w:val="index 4"/>
    <w:basedOn w:val="Normaal"/>
    <w:next w:val="Normaal"/>
    <w:autoRedefine/>
    <w:semiHidden/>
    <w:rsid w:val="004F5C87"/>
    <w:pPr>
      <w:ind w:left="800" w:hanging="200"/>
    </w:pPr>
  </w:style>
  <w:style w:type="paragraph" w:styleId="Index5">
    <w:name w:val="index 5"/>
    <w:basedOn w:val="Normaal"/>
    <w:next w:val="Normaal"/>
    <w:autoRedefine/>
    <w:semiHidden/>
    <w:rsid w:val="004F5C87"/>
    <w:pPr>
      <w:ind w:left="1000" w:hanging="200"/>
    </w:pPr>
  </w:style>
  <w:style w:type="paragraph" w:styleId="Index6">
    <w:name w:val="index 6"/>
    <w:basedOn w:val="Normaal"/>
    <w:next w:val="Normaal"/>
    <w:autoRedefine/>
    <w:semiHidden/>
    <w:rsid w:val="004F5C87"/>
    <w:pPr>
      <w:ind w:left="1200" w:hanging="200"/>
    </w:pPr>
  </w:style>
  <w:style w:type="paragraph" w:styleId="Index7">
    <w:name w:val="index 7"/>
    <w:basedOn w:val="Normaal"/>
    <w:next w:val="Normaal"/>
    <w:autoRedefine/>
    <w:semiHidden/>
    <w:rsid w:val="004F5C87"/>
    <w:pPr>
      <w:ind w:left="1400" w:hanging="200"/>
    </w:pPr>
  </w:style>
  <w:style w:type="paragraph" w:styleId="Index8">
    <w:name w:val="index 8"/>
    <w:basedOn w:val="Normaal"/>
    <w:next w:val="Normaal"/>
    <w:autoRedefine/>
    <w:semiHidden/>
    <w:rsid w:val="004F5C87"/>
    <w:pPr>
      <w:ind w:left="1600" w:hanging="200"/>
    </w:pPr>
  </w:style>
  <w:style w:type="paragraph" w:styleId="Index9">
    <w:name w:val="index 9"/>
    <w:basedOn w:val="Normaal"/>
    <w:next w:val="Normaal"/>
    <w:autoRedefine/>
    <w:semiHidden/>
    <w:rsid w:val="004F5C87"/>
    <w:pPr>
      <w:ind w:left="1800" w:hanging="200"/>
    </w:pPr>
  </w:style>
  <w:style w:type="paragraph" w:styleId="Indexkop">
    <w:name w:val="index heading"/>
    <w:basedOn w:val="Normaal"/>
    <w:next w:val="Index1"/>
    <w:semiHidden/>
    <w:rsid w:val="004F5C87"/>
  </w:style>
  <w:style w:type="paragraph" w:styleId="Inhopg4">
    <w:name w:val="toc 4"/>
    <w:basedOn w:val="Normaal"/>
    <w:next w:val="Normaal"/>
    <w:autoRedefine/>
    <w:semiHidden/>
    <w:rsid w:val="004F5C87"/>
    <w:pPr>
      <w:ind w:left="600"/>
    </w:pPr>
    <w:rPr>
      <w:szCs w:val="24"/>
    </w:rPr>
  </w:style>
  <w:style w:type="paragraph" w:styleId="Inhopg5">
    <w:name w:val="toc 5"/>
    <w:basedOn w:val="Normaal"/>
    <w:next w:val="Normaal"/>
    <w:autoRedefine/>
    <w:semiHidden/>
    <w:rsid w:val="004F5C87"/>
    <w:pPr>
      <w:ind w:left="800"/>
    </w:pPr>
    <w:rPr>
      <w:szCs w:val="24"/>
    </w:rPr>
  </w:style>
  <w:style w:type="paragraph" w:styleId="Inhopg6">
    <w:name w:val="toc 6"/>
    <w:basedOn w:val="Normaal"/>
    <w:next w:val="Normaal"/>
    <w:autoRedefine/>
    <w:semiHidden/>
    <w:rsid w:val="004F5C87"/>
    <w:pPr>
      <w:ind w:left="1000"/>
    </w:pPr>
    <w:rPr>
      <w:szCs w:val="24"/>
    </w:rPr>
  </w:style>
  <w:style w:type="paragraph" w:styleId="Inhopg7">
    <w:name w:val="toc 7"/>
    <w:basedOn w:val="Normaal"/>
    <w:next w:val="Normaal"/>
    <w:autoRedefine/>
    <w:semiHidden/>
    <w:rsid w:val="004F5C87"/>
    <w:pPr>
      <w:ind w:left="1200"/>
    </w:pPr>
    <w:rPr>
      <w:szCs w:val="24"/>
    </w:rPr>
  </w:style>
  <w:style w:type="paragraph" w:styleId="Inhopg8">
    <w:name w:val="toc 8"/>
    <w:basedOn w:val="Normaal"/>
    <w:next w:val="Normaal"/>
    <w:autoRedefine/>
    <w:semiHidden/>
    <w:rsid w:val="004F5C87"/>
    <w:pPr>
      <w:ind w:left="1400"/>
    </w:pPr>
    <w:rPr>
      <w:szCs w:val="24"/>
    </w:rPr>
  </w:style>
  <w:style w:type="paragraph" w:styleId="Inhopg9">
    <w:name w:val="toc 9"/>
    <w:basedOn w:val="Normaal"/>
    <w:next w:val="Normaal"/>
    <w:autoRedefine/>
    <w:semiHidden/>
    <w:rsid w:val="004F5C87"/>
    <w:pPr>
      <w:ind w:left="1600"/>
    </w:pPr>
    <w:rPr>
      <w:szCs w:val="24"/>
    </w:rPr>
  </w:style>
  <w:style w:type="character" w:styleId="Hyperlink">
    <w:name w:val="Hyperlink"/>
    <w:basedOn w:val="Standaardalinea-lettertype"/>
    <w:rsid w:val="004F5C87"/>
    <w:rPr>
      <w:color w:val="0000FF"/>
      <w:u w:val="single"/>
    </w:rPr>
  </w:style>
  <w:style w:type="paragraph" w:styleId="Kopbronvermelding">
    <w:name w:val="toa heading"/>
    <w:basedOn w:val="Normaal"/>
    <w:next w:val="Normaal"/>
    <w:semiHidden/>
    <w:rsid w:val="004F5C87"/>
    <w:pPr>
      <w:spacing w:before="120"/>
    </w:pPr>
    <w:rPr>
      <w:b/>
      <w:bCs/>
      <w:szCs w:val="24"/>
    </w:rPr>
  </w:style>
  <w:style w:type="paragraph" w:customStyle="1" w:styleId="zreportaddinfo">
    <w:name w:val="zreport addinfo"/>
    <w:basedOn w:val="Normaal"/>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Normaal"/>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Normaal"/>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Standaardalinea-lettertype"/>
    <w:rsid w:val="004F5C87"/>
    <w:rPr>
      <w:b/>
      <w:kern w:val="28"/>
      <w:sz w:val="24"/>
      <w:lang w:val="nl" w:eastAsia="nl-NL" w:bidi="ar-SA"/>
    </w:rPr>
  </w:style>
  <w:style w:type="paragraph" w:styleId="Ballontekst">
    <w:name w:val="Balloon Text"/>
    <w:basedOn w:val="Norma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elraster">
    <w:name w:val="Table Grid"/>
    <w:basedOn w:val="Standaardtabel"/>
    <w:rsid w:val="00B6473E"/>
    <w:pPr>
      <w:spacing w:line="280" w:lineRule="atLeast"/>
    </w:pPr>
    <w:rPr>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2">
    <w:name w:val="Body Text 2"/>
    <w:basedOn w:val="Normaal"/>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jstalinea">
    <w:name w:val="List Paragraph"/>
    <w:basedOn w:val="Normaal"/>
    <w:uiPriority w:val="34"/>
    <w:qFormat/>
    <w:rsid w:val="00B6473E"/>
    <w:pPr>
      <w:spacing w:line="280" w:lineRule="atLeast"/>
      <w:ind w:left="720"/>
      <w:contextualSpacing/>
    </w:pPr>
    <w:rPr>
      <w:szCs w:val="24"/>
      <w:lang w:val="nl-NL"/>
    </w:rPr>
  </w:style>
  <w:style w:type="character" w:styleId="Verwijzingopmerking">
    <w:name w:val="annotation reference"/>
    <w:basedOn w:val="Standaardalinea-lettertype"/>
    <w:uiPriority w:val="99"/>
    <w:semiHidden/>
    <w:unhideWhenUsed/>
    <w:rsid w:val="00DC2F77"/>
    <w:rPr>
      <w:sz w:val="16"/>
      <w:szCs w:val="16"/>
    </w:rPr>
  </w:style>
  <w:style w:type="paragraph" w:styleId="Tekstopmerking">
    <w:name w:val="annotation text"/>
    <w:basedOn w:val="Normaal"/>
    <w:link w:val="TekstopmerkingTeken"/>
    <w:uiPriority w:val="99"/>
    <w:semiHidden/>
    <w:unhideWhenUsed/>
    <w:rsid w:val="00DC2F77"/>
  </w:style>
  <w:style w:type="character" w:customStyle="1" w:styleId="TekstopmerkingTeken">
    <w:name w:val="Tekst opmerking Teken"/>
    <w:basedOn w:val="Standaardalinea-lettertype"/>
    <w:link w:val="Tekstopmerking"/>
    <w:uiPriority w:val="99"/>
    <w:semiHidden/>
    <w:rsid w:val="00DC2F77"/>
    <w:rPr>
      <w:lang w:val="nl" w:eastAsia="nl-NL"/>
    </w:rPr>
  </w:style>
  <w:style w:type="paragraph" w:styleId="Onderwerpvanopmerking">
    <w:name w:val="annotation subject"/>
    <w:basedOn w:val="Tekstopmerking"/>
    <w:next w:val="Tekstopmerking"/>
    <w:link w:val="OnderwerpvanopmerkingTeken"/>
    <w:uiPriority w:val="99"/>
    <w:semiHidden/>
    <w:unhideWhenUsed/>
    <w:rsid w:val="00DC2F77"/>
    <w:rPr>
      <w:b/>
      <w:bCs/>
    </w:rPr>
  </w:style>
  <w:style w:type="character" w:customStyle="1" w:styleId="OnderwerpvanopmerkingTeken">
    <w:name w:val="Onderwerp van opmerking Teken"/>
    <w:basedOn w:val="TekstopmerkingTeken"/>
    <w:link w:val="Onderwerpvanopmerking"/>
    <w:uiPriority w:val="99"/>
    <w:semiHidden/>
    <w:rsid w:val="00DC2F77"/>
    <w:rPr>
      <w:b/>
      <w:bCs/>
      <w:lang w:val="nl" w:eastAsia="nl-NL"/>
    </w:rPr>
  </w:style>
  <w:style w:type="character" w:styleId="GevolgdeHyperlink">
    <w:name w:val="FollowedHyperlink"/>
    <w:basedOn w:val="Standaardalinea-lettertype"/>
    <w:uiPriority w:val="99"/>
    <w:semiHidden/>
    <w:unhideWhenUsed/>
    <w:rsid w:val="00F1072F"/>
    <w:rPr>
      <w:color w:val="800080" w:themeColor="followedHyperlink"/>
      <w:u w:val="single"/>
    </w:rPr>
  </w:style>
  <w:style w:type="character" w:customStyle="1" w:styleId="apple-converted-space">
    <w:name w:val="apple-converted-space"/>
    <w:basedOn w:val="Standaardalinea-lettertype"/>
    <w:rsid w:val="00202DAE"/>
  </w:style>
  <w:style w:type="paragraph" w:styleId="Voetnoottekst">
    <w:name w:val="footnote text"/>
    <w:basedOn w:val="Normaal"/>
    <w:link w:val="VoetnoottekstTeken"/>
    <w:uiPriority w:val="99"/>
    <w:unhideWhenUsed/>
    <w:rsid w:val="00D928A8"/>
    <w:rPr>
      <w:sz w:val="24"/>
      <w:szCs w:val="24"/>
    </w:rPr>
  </w:style>
  <w:style w:type="character" w:customStyle="1" w:styleId="VoetnoottekstTeken">
    <w:name w:val="Voetnoottekst Teken"/>
    <w:basedOn w:val="Standaardalinea-lettertype"/>
    <w:link w:val="Voetnoottekst"/>
    <w:uiPriority w:val="99"/>
    <w:rsid w:val="00D928A8"/>
    <w:rPr>
      <w:rFonts w:ascii="Arial" w:hAnsi="Arial"/>
      <w:sz w:val="24"/>
      <w:szCs w:val="24"/>
      <w:lang w:val="nl" w:eastAsia="nl-NL"/>
    </w:rPr>
  </w:style>
  <w:style w:type="character" w:styleId="Voetnootmarkering">
    <w:name w:val="footnote reference"/>
    <w:basedOn w:val="Standaardalinea-lettertype"/>
    <w:uiPriority w:val="99"/>
    <w:unhideWhenUsed/>
    <w:rsid w:val="00D928A8"/>
    <w:rPr>
      <w:vertAlign w:val="superscript"/>
    </w:rPr>
  </w:style>
  <w:style w:type="character" w:customStyle="1" w:styleId="Hyperlink0">
    <w:name w:val="Hyperlink.0"/>
    <w:basedOn w:val="Standaardalinea-lettertype"/>
    <w:rsid w:val="00547407"/>
    <w:rPr>
      <w:color w:val="0000FF"/>
      <w:u w:val="single" w:color="0000FF"/>
      <w:lang w:val="nl-NL"/>
    </w:rPr>
  </w:style>
  <w:style w:type="paragraph" w:styleId="Geenafstand">
    <w:name w:val="No Spacing"/>
    <w:uiPriority w:val="1"/>
    <w:qFormat/>
    <w:rsid w:val="00547407"/>
    <w:pPr>
      <w:pBdr>
        <w:top w:val="nil"/>
        <w:left w:val="nil"/>
        <w:bottom w:val="nil"/>
        <w:right w:val="nil"/>
        <w:between w:val="nil"/>
        <w:bar w:val="nil"/>
      </w:pBdr>
    </w:pPr>
    <w:rPr>
      <w:rFonts w:eastAsia="Cambria" w:cs="Cambria"/>
      <w:color w:val="000000"/>
      <w:u w:color="000000"/>
      <w:bdr w:val="nil"/>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011">
      <w:bodyDiv w:val="1"/>
      <w:marLeft w:val="0"/>
      <w:marRight w:val="0"/>
      <w:marTop w:val="0"/>
      <w:marBottom w:val="0"/>
      <w:divBdr>
        <w:top w:val="none" w:sz="0" w:space="0" w:color="auto"/>
        <w:left w:val="none" w:sz="0" w:space="0" w:color="auto"/>
        <w:bottom w:val="none" w:sz="0" w:space="0" w:color="auto"/>
        <w:right w:val="none" w:sz="0" w:space="0" w:color="auto"/>
      </w:divBdr>
    </w:div>
    <w:div w:id="1120880659">
      <w:bodyDiv w:val="1"/>
      <w:marLeft w:val="0"/>
      <w:marRight w:val="0"/>
      <w:marTop w:val="0"/>
      <w:marBottom w:val="0"/>
      <w:divBdr>
        <w:top w:val="none" w:sz="0" w:space="0" w:color="auto"/>
        <w:left w:val="none" w:sz="0" w:space="0" w:color="auto"/>
        <w:bottom w:val="none" w:sz="0" w:space="0" w:color="auto"/>
        <w:right w:val="none" w:sz="0" w:space="0" w:color="auto"/>
      </w:divBdr>
    </w:div>
    <w:div w:id="1456605912">
      <w:bodyDiv w:val="1"/>
      <w:marLeft w:val="0"/>
      <w:marRight w:val="0"/>
      <w:marTop w:val="0"/>
      <w:marBottom w:val="0"/>
      <w:divBdr>
        <w:top w:val="none" w:sz="0" w:space="0" w:color="auto"/>
        <w:left w:val="none" w:sz="0" w:space="0" w:color="auto"/>
        <w:bottom w:val="none" w:sz="0" w:space="0" w:color="auto"/>
        <w:right w:val="none" w:sz="0" w:space="0" w:color="auto"/>
      </w:divBdr>
    </w:div>
    <w:div w:id="1599410051">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confluence.jetbrains.com/display/TCD7/Installing+and+Configuring+the+TeamCity+Server"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yperlink" Target="http://it-ebooks.info/book/576/" TargetMode="External"/><Relationship Id="rId12" Type="http://schemas.openxmlformats.org/officeDocument/2006/relationships/hyperlink" Target="https://www.google.nl/url?sa=t&amp;rct=j&amp;q=&amp;esrc=s&amp;source=web&amp;cd=2&amp;ved=0CEwQFjAB&amp;url=http%3A%2F%2Fwww.zenisoft.cn%2Fcalibre%2Fget%2Fpdf%2F1032&amp;ei=zM2IUeXbEcOR0AW9iIGgBw&amp;usg=AFQjCNG0fjKlGTBTlr8KcBer6pmIK1afIA&amp;sig2=LGGGZSXIkIbBe2Ivy7DPfw" TargetMode="External"/><Relationship Id="rId13" Type="http://schemas.openxmlformats.org/officeDocument/2006/relationships/hyperlink" Target="https://puppetlabs.com/2014-devops-repor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hyperlink" Target="http://tldp.org/HOWTO/Bash-Prog-Intro-HOWTO-6.html" TargetMode="External"/><Relationship Id="rId18" Type="http://schemas.openxmlformats.org/officeDocument/2006/relationships/hyperlink" Target="http://web.stanford.edu/~fringer/teaching/operating_systems_03/handouts/lecture4.pdf" TargetMode="External"/><Relationship Id="rId19" Type="http://schemas.openxmlformats.org/officeDocument/2006/relationships/hyperlink" Target="http://www.cheat-sheets.org/saved-copy/ubunture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D7C78-21C8-A544-A435-26E8E680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Office\Sjablonen\Rapporten\Modulewijzer RIVIO_20010605.dot</Template>
  <TotalTime>2</TotalTime>
  <Pages>11</Pages>
  <Words>2859</Words>
  <Characters>15729</Characters>
  <Application>Microsoft Macintosh Word</Application>
  <DocSecurity>0</DocSecurity>
  <Lines>131</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Modulewijzer RIVIO</vt:lpstr>
      <vt:lpstr>Modulewijzer RIVIO</vt:lpstr>
    </vt:vector>
  </TitlesOfParts>
  <Company>HRO</Company>
  <LinksUpToDate>false</LinksUpToDate>
  <CharactersWithSpaces>18551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creator>I&amp;A</dc:creator>
  <cp:lastModifiedBy>Kevin van Ingen</cp:lastModifiedBy>
  <cp:revision>4</cp:revision>
  <cp:lastPrinted>2001-10-18T12:57:00Z</cp:lastPrinted>
  <dcterms:created xsi:type="dcterms:W3CDTF">2015-11-20T09:14:00Z</dcterms:created>
  <dcterms:modified xsi:type="dcterms:W3CDTF">2015-11-20T11:24:00Z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endeley Citation Style_1">
    <vt:lpwstr>http://www.zotero.org/styles/apa</vt:lpwstr>
  </property>
</Properties>
</file>